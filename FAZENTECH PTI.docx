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75D1C" w14:textId="77777777" w:rsidR="003E11CA" w:rsidRPr="006C2650" w:rsidRDefault="00B16E29" w:rsidP="00962C7E">
      <w:pPr>
        <w:pStyle w:val="Sumrio1"/>
        <w:rPr>
          <w:color w:val="FF0000"/>
        </w:rPr>
      </w:pPr>
      <w:r w:rsidRPr="006C2650">
        <w:rPr>
          <w:snapToGrid/>
          <w:color w:val="FF0000"/>
        </w:rPr>
        <w:drawing>
          <wp:inline distT="0" distB="0" distL="0" distR="0" wp14:anchorId="105619B4" wp14:editId="5224D0B4">
            <wp:extent cx="5560695" cy="106045"/>
            <wp:effectExtent l="0" t="0" r="0" b="0"/>
            <wp:docPr id="1"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0695" cy="106045"/>
                    </a:xfrm>
                    <a:prstGeom prst="rect">
                      <a:avLst/>
                    </a:prstGeom>
                    <a:noFill/>
                    <a:ln>
                      <a:noFill/>
                    </a:ln>
                  </pic:spPr>
                </pic:pic>
              </a:graphicData>
            </a:graphic>
          </wp:inline>
        </w:drawing>
      </w:r>
    </w:p>
    <w:p w14:paraId="547BE50B" w14:textId="77777777" w:rsidR="003E11CA" w:rsidRPr="006C2650" w:rsidRDefault="003E11CA" w:rsidP="00962C7E">
      <w:pPr>
        <w:pStyle w:val="Sumrio1"/>
        <w:rPr>
          <w:color w:val="FF0000"/>
        </w:rPr>
      </w:pPr>
    </w:p>
    <w:p w14:paraId="300ECA16" w14:textId="77777777" w:rsidR="00D4255F" w:rsidRPr="006C2650" w:rsidRDefault="00B16E29" w:rsidP="00962C7E">
      <w:pPr>
        <w:pStyle w:val="Sumrio1"/>
        <w:rPr>
          <w:color w:val="FF0000"/>
        </w:rPr>
      </w:pPr>
      <w:r w:rsidRPr="006C2650">
        <w:rPr>
          <w:color w:val="FF0000"/>
        </w:rPr>
        <w:drawing>
          <wp:anchor distT="0" distB="0" distL="114300" distR="114300" simplePos="0" relativeHeight="251661824" behindDoc="1" locked="0" layoutInCell="1" allowOverlap="1" wp14:anchorId="696759B6" wp14:editId="3CE99088">
            <wp:simplePos x="0" y="0"/>
            <wp:positionH relativeFrom="margin">
              <wp:posOffset>-142875</wp:posOffset>
            </wp:positionH>
            <wp:positionV relativeFrom="margin">
              <wp:posOffset>-57150</wp:posOffset>
            </wp:positionV>
            <wp:extent cx="5762625" cy="1209675"/>
            <wp:effectExtent l="0" t="0" r="0" b="0"/>
            <wp:wrapSquare wrapText="bothSides"/>
            <wp:docPr id="15" name="Imagem 78" descr="logo_trabalho_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78" descr="logo_trabalho_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B87D5" w14:textId="77777777" w:rsidR="006D64AA" w:rsidRPr="006C2650" w:rsidRDefault="006D64AA" w:rsidP="006D64AA">
      <w:pPr>
        <w:rPr>
          <w:color w:val="FF0000"/>
        </w:rPr>
      </w:pPr>
    </w:p>
    <w:p w14:paraId="3246C80D" w14:textId="77777777" w:rsidR="006D64AA" w:rsidRPr="006C2650" w:rsidRDefault="00B16E29" w:rsidP="00962C7E">
      <w:pPr>
        <w:pStyle w:val="Sumrio1"/>
        <w:rPr>
          <w:color w:val="FF0000"/>
        </w:rPr>
      </w:pPr>
      <w:r w:rsidRPr="006C2650">
        <w:rPr>
          <w:snapToGrid/>
          <w:color w:val="FF0000"/>
        </w:rPr>
        <mc:AlternateContent>
          <mc:Choice Requires="wps">
            <w:drawing>
              <wp:anchor distT="0" distB="0" distL="114300" distR="114300" simplePos="0" relativeHeight="251659776" behindDoc="0" locked="1" layoutInCell="1" allowOverlap="0" wp14:anchorId="675A7D15" wp14:editId="157D7A01">
                <wp:simplePos x="0" y="0"/>
                <wp:positionH relativeFrom="page">
                  <wp:posOffset>1080135</wp:posOffset>
                </wp:positionH>
                <wp:positionV relativeFrom="page">
                  <wp:posOffset>2562225</wp:posOffset>
                </wp:positionV>
                <wp:extent cx="5760085" cy="685800"/>
                <wp:effectExtent l="0" t="0" r="0" b="0"/>
                <wp:wrapSquare wrapText="bothSides"/>
                <wp:docPr id="3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685800"/>
                        </a:xfrm>
                        <a:prstGeom prst="rect">
                          <a:avLst/>
                        </a:prstGeom>
                        <a:solidFill>
                          <a:srgbClr val="FFFFFF"/>
                        </a:solidFill>
                        <a:ln>
                          <a:noFill/>
                        </a:ln>
                      </wps:spPr>
                      <wps:txbx>
                        <w:txbxContent>
                          <w:p w14:paraId="75F344EB" w14:textId="77777777" w:rsidR="00D63F73" w:rsidRPr="009A28B0" w:rsidRDefault="00D63F73" w:rsidP="003E11CA">
                            <w:pPr>
                              <w:pStyle w:val="NomedoAutoreCurso"/>
                              <w:rPr>
                                <w:rFonts w:cs="Arial"/>
                                <w:color w:val="000000"/>
                                <w:szCs w:val="28"/>
                              </w:rPr>
                            </w:pPr>
                            <w:bookmarkStart w:id="0" w:name="_Hlk6827961"/>
                            <w:bookmarkEnd w:id="0"/>
                            <w:r w:rsidRPr="009A28B0">
                              <w:rPr>
                                <w:rFonts w:cs="Arial"/>
                                <w:color w:val="000000"/>
                                <w:szCs w:val="28"/>
                              </w:rPr>
                              <w:t>Sistema de Ensino Presencial Conectado</w:t>
                            </w:r>
                          </w:p>
                          <w:p w14:paraId="10A7DE77" w14:textId="77777777" w:rsidR="00D63F73" w:rsidRDefault="00D63F73" w:rsidP="003E11CA">
                            <w:pPr>
                              <w:pStyle w:val="NomedoAutoreCurso"/>
                            </w:pPr>
                            <w:r>
                              <w:t>Superior em Tecnologia em Análise e desenvolvimento de sistemas</w:t>
                            </w:r>
                          </w:p>
                          <w:p w14:paraId="130E2EB6" w14:textId="77777777" w:rsidR="00D63F73" w:rsidRPr="00D4255F" w:rsidRDefault="00D63F73" w:rsidP="00D4255F"/>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A7D15" id="_x0000_t202" coordsize="21600,21600" o:spt="202" path="m,l,21600r21600,l21600,xe">
                <v:stroke joinstyle="miter"/>
                <v:path gradientshapeok="t" o:connecttype="rect"/>
              </v:shapetype>
              <v:shape id="Text Box 65" o:spid="_x0000_s1026" type="#_x0000_t202" style="position:absolute;left:0;text-align:left;margin-left:85.05pt;margin-top:201.75pt;width:453.55pt;height:5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" o:allowoverlap="f" stroked="f">
                <v:textbox inset="0,,0,0">
                  <w:txbxContent>
                    <w:p w14:paraId="75F344EB" w14:textId="77777777" w:rsidR="00D63F73" w:rsidRPr="009A28B0" w:rsidRDefault="00D63F73" w:rsidP="003E11CA">
                      <w:pPr>
                        <w:pStyle w:val="NomedoAutoreCurso"/>
                        <w:rPr>
                          <w:rFonts w:cs="Arial"/>
                          <w:color w:val="000000"/>
                          <w:szCs w:val="28"/>
                        </w:rPr>
                      </w:pPr>
                      <w:bookmarkStart w:id="1" w:name="_Hlk6827961"/>
                      <w:bookmarkEnd w:id="1"/>
                      <w:r w:rsidRPr="009A28B0">
                        <w:rPr>
                          <w:rFonts w:cs="Arial"/>
                          <w:color w:val="000000"/>
                          <w:szCs w:val="28"/>
                        </w:rPr>
                        <w:t>Sistema de Ensino Presencial Conectado</w:t>
                      </w:r>
                    </w:p>
                    <w:p w14:paraId="10A7DE77" w14:textId="77777777" w:rsidR="00D63F73" w:rsidRDefault="00D63F73" w:rsidP="003E11CA">
                      <w:pPr>
                        <w:pStyle w:val="NomedoAutoreCurso"/>
                      </w:pPr>
                      <w:r>
                        <w:t>Superior em Tecnologia em Análise e desenvolvimento de sistemas</w:t>
                      </w:r>
                    </w:p>
                    <w:p w14:paraId="130E2EB6" w14:textId="77777777" w:rsidR="00D63F73" w:rsidRPr="00D4255F" w:rsidRDefault="00D63F73" w:rsidP="00D4255F"/>
                  </w:txbxContent>
                </v:textbox>
                <w10:wrap type="square" anchorx="page" anchory="page"/>
                <w10:anchorlock/>
              </v:shape>
            </w:pict>
          </mc:Fallback>
        </mc:AlternateContent>
      </w:r>
    </w:p>
    <w:p w14:paraId="6075741C" w14:textId="77777777" w:rsidR="006D64AA" w:rsidRPr="006C2650" w:rsidRDefault="006D64AA" w:rsidP="006D64AA">
      <w:pPr>
        <w:rPr>
          <w:color w:val="FF0000"/>
        </w:rPr>
      </w:pPr>
    </w:p>
    <w:p w14:paraId="14F44AC3" w14:textId="77777777" w:rsidR="006D64AA" w:rsidRPr="006C2650" w:rsidRDefault="00B16E29" w:rsidP="006D64AA">
      <w:pPr>
        <w:rPr>
          <w:color w:val="FF0000"/>
        </w:rPr>
      </w:pPr>
      <w:r w:rsidRPr="006C2650">
        <w:rPr>
          <w:noProof/>
          <w:snapToGrid/>
          <w:color w:val="FF0000"/>
          <w:sz w:val="20"/>
        </w:rPr>
        <mc:AlternateContent>
          <mc:Choice Requires="wps">
            <w:drawing>
              <wp:anchor distT="0" distB="0" distL="114300" distR="114300" simplePos="0" relativeHeight="251658752" behindDoc="0" locked="1" layoutInCell="1" allowOverlap="0" wp14:anchorId="09BE3702" wp14:editId="6150F582">
                <wp:simplePos x="0" y="0"/>
                <wp:positionH relativeFrom="page">
                  <wp:posOffset>1080135</wp:posOffset>
                </wp:positionH>
                <wp:positionV relativeFrom="page">
                  <wp:posOffset>3124200</wp:posOffset>
                </wp:positionV>
                <wp:extent cx="5760085" cy="2021840"/>
                <wp:effectExtent l="0" t="0" r="0" b="0"/>
                <wp:wrapNone/>
                <wp:docPr id="3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021840"/>
                        </a:xfrm>
                        <a:prstGeom prst="rect">
                          <a:avLst/>
                        </a:prstGeom>
                        <a:solidFill>
                          <a:srgbClr val="FFFFFF"/>
                        </a:solidFill>
                        <a:ln>
                          <a:noFill/>
                        </a:ln>
                      </wps:spPr>
                      <wps:txbx>
                        <w:txbxContent>
                          <w:p w14:paraId="267DD9FD" w14:textId="77777777" w:rsidR="00D63F73" w:rsidRDefault="00D63F73" w:rsidP="006D64AA">
                            <w:pPr>
                              <w:pStyle w:val="NomedoAutoreCurso"/>
                            </w:pPr>
                          </w:p>
                          <w:p w14:paraId="45208D23" w14:textId="77777777" w:rsidR="00D63F73" w:rsidRDefault="00D63F73" w:rsidP="004C75ED">
                            <w:pPr>
                              <w:pStyle w:val="NomedoAutoreCurso"/>
                              <w:jc w:val="both"/>
                            </w:pPr>
                          </w:p>
                          <w:p w14:paraId="0CD34379" w14:textId="77777777" w:rsidR="00D63F73" w:rsidRDefault="00D63F73" w:rsidP="004C75ED">
                            <w:pPr>
                              <w:pStyle w:val="NomedoAutoreCurso"/>
                            </w:pPr>
                          </w:p>
                          <w:p w14:paraId="0E31A7ED" w14:textId="74A28B8D" w:rsidR="00D63F73" w:rsidRDefault="00D63F73" w:rsidP="006D64AA">
                            <w:pPr>
                              <w:pStyle w:val="NomedoAutoreCurso"/>
                            </w:pPr>
                            <w:r>
                              <w:t>RODRIGO GOTARDO</w:t>
                            </w:r>
                          </w:p>
                          <w:p w14:paraId="2203DD41" w14:textId="77777777" w:rsidR="00D63F73" w:rsidRDefault="00D63F73" w:rsidP="006D64AA">
                            <w:pPr>
                              <w:pStyle w:val="NomedoAutoreCurso"/>
                            </w:pPr>
                          </w:p>
                          <w:p w14:paraId="094BDC43" w14:textId="77777777" w:rsidR="00D63F73" w:rsidRDefault="00D63F73" w:rsidP="006D64AA">
                            <w:pPr>
                              <w:pStyle w:val="NomedoAutoreCurso"/>
                            </w:pPr>
                          </w:p>
                          <w:p w14:paraId="3E4D9B0E" w14:textId="77777777" w:rsidR="00D63F73" w:rsidRDefault="00D63F73" w:rsidP="006D64AA">
                            <w:pPr>
                              <w:pStyle w:val="NomedoAutoreCurso"/>
                            </w:pPr>
                          </w:p>
                          <w:p w14:paraId="42424213" w14:textId="77777777" w:rsidR="00D63F73" w:rsidRDefault="00D63F73" w:rsidP="006D64AA">
                            <w:pPr>
                              <w:pStyle w:val="NomedoAutoreCurso"/>
                            </w:pPr>
                          </w:p>
                          <w:p w14:paraId="02EDB284" w14:textId="77777777" w:rsidR="00D63F73" w:rsidRDefault="00D63F73" w:rsidP="006D64AA">
                            <w:pPr>
                              <w:pStyle w:val="NomedoAutoreCurso"/>
                            </w:pPr>
                          </w:p>
                          <w:p w14:paraId="73E61CBC" w14:textId="77777777" w:rsidR="00D63F73" w:rsidRDefault="00D63F73" w:rsidP="006D64AA">
                            <w:pPr>
                              <w:pStyle w:val="NomedoAutoreCurso"/>
                            </w:pPr>
                          </w:p>
                          <w:p w14:paraId="5DE94DA3" w14:textId="77777777" w:rsidR="00D63F73" w:rsidRDefault="00D63F73" w:rsidP="006D64AA">
                            <w:pPr>
                              <w:pStyle w:val="NomedoAutoreCurso"/>
                            </w:pPr>
                          </w:p>
                          <w:p w14:paraId="5A544200" w14:textId="77777777" w:rsidR="00D63F73" w:rsidRDefault="00D63F73" w:rsidP="006D64AA">
                            <w:pPr>
                              <w:pStyle w:val="NomedoAutoreCurso"/>
                            </w:pPr>
                          </w:p>
                          <w:p w14:paraId="6D74E765" w14:textId="77777777" w:rsidR="00D63F73" w:rsidRDefault="00D63F73" w:rsidP="006D64AA">
                            <w:pPr>
                              <w:pStyle w:val="NomedoAutoreCurso"/>
                            </w:pPr>
                          </w:p>
                          <w:p w14:paraId="38DDEF06" w14:textId="77777777" w:rsidR="00D63F73" w:rsidRDefault="00D63F73" w:rsidP="006D64AA">
                            <w:pPr>
                              <w:pStyle w:val="NomedoAutoreCurso"/>
                            </w:pPr>
                          </w:p>
                          <w:p w14:paraId="35279139" w14:textId="77777777" w:rsidR="00D63F73" w:rsidRDefault="00D63F73" w:rsidP="006D64AA">
                            <w:pPr>
                              <w:pStyle w:val="NomedoAutoreCurso"/>
                            </w:pPr>
                          </w:p>
                          <w:p w14:paraId="49FAFB97" w14:textId="77777777" w:rsidR="00D63F73" w:rsidRDefault="00D63F73" w:rsidP="006D64AA">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E3702" id="Text Box 64" o:spid="_x0000_s1027" type="#_x0000_t202" style="position:absolute;left:0;text-align:left;margin-left:85.05pt;margin-top:246pt;width:453.55pt;height:159.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" o:allowoverlap="f" stroked="f">
                <v:textbox inset="0,0,0,0">
                  <w:txbxContent>
                    <w:p w14:paraId="267DD9FD" w14:textId="77777777" w:rsidR="00D63F73" w:rsidRDefault="00D63F73" w:rsidP="006D64AA">
                      <w:pPr>
                        <w:pStyle w:val="NomedoAutoreCurso"/>
                      </w:pPr>
                    </w:p>
                    <w:p w14:paraId="45208D23" w14:textId="77777777" w:rsidR="00D63F73" w:rsidRDefault="00D63F73" w:rsidP="004C75ED">
                      <w:pPr>
                        <w:pStyle w:val="NomedoAutoreCurso"/>
                        <w:jc w:val="both"/>
                      </w:pPr>
                    </w:p>
                    <w:p w14:paraId="0CD34379" w14:textId="77777777" w:rsidR="00D63F73" w:rsidRDefault="00D63F73" w:rsidP="004C75ED">
                      <w:pPr>
                        <w:pStyle w:val="NomedoAutoreCurso"/>
                      </w:pPr>
                    </w:p>
                    <w:p w14:paraId="0E31A7ED" w14:textId="74A28B8D" w:rsidR="00D63F73" w:rsidRDefault="00D63F73" w:rsidP="006D64AA">
                      <w:pPr>
                        <w:pStyle w:val="NomedoAutoreCurso"/>
                      </w:pPr>
                      <w:r>
                        <w:t>RODRIGO GOTARDO</w:t>
                      </w:r>
                    </w:p>
                    <w:p w14:paraId="2203DD41" w14:textId="77777777" w:rsidR="00D63F73" w:rsidRDefault="00D63F73" w:rsidP="006D64AA">
                      <w:pPr>
                        <w:pStyle w:val="NomedoAutoreCurso"/>
                      </w:pPr>
                    </w:p>
                    <w:p w14:paraId="094BDC43" w14:textId="77777777" w:rsidR="00D63F73" w:rsidRDefault="00D63F73" w:rsidP="006D64AA">
                      <w:pPr>
                        <w:pStyle w:val="NomedoAutoreCurso"/>
                      </w:pPr>
                    </w:p>
                    <w:p w14:paraId="3E4D9B0E" w14:textId="77777777" w:rsidR="00D63F73" w:rsidRDefault="00D63F73" w:rsidP="006D64AA">
                      <w:pPr>
                        <w:pStyle w:val="NomedoAutoreCurso"/>
                      </w:pPr>
                    </w:p>
                    <w:p w14:paraId="42424213" w14:textId="77777777" w:rsidR="00D63F73" w:rsidRDefault="00D63F73" w:rsidP="006D64AA">
                      <w:pPr>
                        <w:pStyle w:val="NomedoAutoreCurso"/>
                      </w:pPr>
                    </w:p>
                    <w:p w14:paraId="02EDB284" w14:textId="77777777" w:rsidR="00D63F73" w:rsidRDefault="00D63F73" w:rsidP="006D64AA">
                      <w:pPr>
                        <w:pStyle w:val="NomedoAutoreCurso"/>
                      </w:pPr>
                    </w:p>
                    <w:p w14:paraId="73E61CBC" w14:textId="77777777" w:rsidR="00D63F73" w:rsidRDefault="00D63F73" w:rsidP="006D64AA">
                      <w:pPr>
                        <w:pStyle w:val="NomedoAutoreCurso"/>
                      </w:pPr>
                    </w:p>
                    <w:p w14:paraId="5DE94DA3" w14:textId="77777777" w:rsidR="00D63F73" w:rsidRDefault="00D63F73" w:rsidP="006D64AA">
                      <w:pPr>
                        <w:pStyle w:val="NomedoAutoreCurso"/>
                      </w:pPr>
                    </w:p>
                    <w:p w14:paraId="5A544200" w14:textId="77777777" w:rsidR="00D63F73" w:rsidRDefault="00D63F73" w:rsidP="006D64AA">
                      <w:pPr>
                        <w:pStyle w:val="NomedoAutoreCurso"/>
                      </w:pPr>
                    </w:p>
                    <w:p w14:paraId="6D74E765" w14:textId="77777777" w:rsidR="00D63F73" w:rsidRDefault="00D63F73" w:rsidP="006D64AA">
                      <w:pPr>
                        <w:pStyle w:val="NomedoAutoreCurso"/>
                      </w:pPr>
                    </w:p>
                    <w:p w14:paraId="38DDEF06" w14:textId="77777777" w:rsidR="00D63F73" w:rsidRDefault="00D63F73" w:rsidP="006D64AA">
                      <w:pPr>
                        <w:pStyle w:val="NomedoAutoreCurso"/>
                      </w:pPr>
                    </w:p>
                    <w:p w14:paraId="35279139" w14:textId="77777777" w:rsidR="00D63F73" w:rsidRDefault="00D63F73" w:rsidP="006D64AA">
                      <w:pPr>
                        <w:pStyle w:val="NomedoAutoreCurso"/>
                      </w:pPr>
                    </w:p>
                    <w:p w14:paraId="49FAFB97" w14:textId="77777777" w:rsidR="00D63F73" w:rsidRDefault="00D63F73" w:rsidP="006D64AA">
                      <w:pPr>
                        <w:pStyle w:val="NomedoAutoreCurso"/>
                      </w:pPr>
                    </w:p>
                  </w:txbxContent>
                </v:textbox>
                <w10:wrap anchorx="page" anchory="page"/>
                <w10:anchorlock/>
              </v:shape>
            </w:pict>
          </mc:Fallback>
        </mc:AlternateContent>
      </w:r>
    </w:p>
    <w:p w14:paraId="7AE4E697" w14:textId="77777777" w:rsidR="006D64AA" w:rsidRPr="006C2650" w:rsidRDefault="006D64AA" w:rsidP="006D64AA">
      <w:pPr>
        <w:rPr>
          <w:color w:val="FF0000"/>
        </w:rPr>
      </w:pPr>
    </w:p>
    <w:p w14:paraId="3A6F2132" w14:textId="77777777" w:rsidR="006D64AA" w:rsidRPr="006C2650" w:rsidRDefault="006D64AA" w:rsidP="006D64AA">
      <w:pPr>
        <w:rPr>
          <w:color w:val="FF0000"/>
        </w:rPr>
      </w:pPr>
    </w:p>
    <w:p w14:paraId="54595C32" w14:textId="77777777" w:rsidR="006D64AA" w:rsidRPr="006C2650" w:rsidRDefault="006D64AA" w:rsidP="006D64AA">
      <w:pPr>
        <w:rPr>
          <w:color w:val="FF0000"/>
        </w:rPr>
      </w:pPr>
    </w:p>
    <w:p w14:paraId="0332CCA0" w14:textId="77777777" w:rsidR="006D64AA" w:rsidRPr="006C2650" w:rsidRDefault="006D64AA" w:rsidP="006D64AA">
      <w:pPr>
        <w:rPr>
          <w:color w:val="FF0000"/>
        </w:rPr>
      </w:pPr>
    </w:p>
    <w:p w14:paraId="4EE0BD29" w14:textId="77777777" w:rsidR="006D64AA" w:rsidRPr="006C2650" w:rsidRDefault="006D64AA" w:rsidP="006D64AA">
      <w:pPr>
        <w:rPr>
          <w:color w:val="FF0000"/>
        </w:rPr>
      </w:pPr>
    </w:p>
    <w:p w14:paraId="1EC5C017" w14:textId="77777777" w:rsidR="006D64AA" w:rsidRPr="006C2650" w:rsidRDefault="006D64AA" w:rsidP="006D64AA">
      <w:pPr>
        <w:rPr>
          <w:color w:val="FF0000"/>
        </w:rPr>
      </w:pPr>
    </w:p>
    <w:p w14:paraId="2366F5F1" w14:textId="77777777" w:rsidR="006D64AA" w:rsidRPr="006C2650" w:rsidRDefault="006D64AA" w:rsidP="006D64AA">
      <w:pPr>
        <w:rPr>
          <w:color w:val="FF0000"/>
        </w:rPr>
      </w:pPr>
    </w:p>
    <w:p w14:paraId="3FF5F23F" w14:textId="77777777" w:rsidR="006D64AA" w:rsidRPr="006C2650" w:rsidRDefault="006D64AA" w:rsidP="006D64AA">
      <w:pPr>
        <w:rPr>
          <w:color w:val="FF0000"/>
        </w:rPr>
      </w:pPr>
    </w:p>
    <w:p w14:paraId="595B309A" w14:textId="77777777" w:rsidR="006D64AA" w:rsidRPr="006C2650" w:rsidRDefault="006D64AA" w:rsidP="006D64AA">
      <w:pPr>
        <w:rPr>
          <w:color w:val="FF0000"/>
        </w:rPr>
      </w:pPr>
    </w:p>
    <w:p w14:paraId="1A647C5C" w14:textId="77777777" w:rsidR="006D64AA" w:rsidRPr="006C2650" w:rsidRDefault="006D64AA" w:rsidP="006D64AA">
      <w:pPr>
        <w:rPr>
          <w:color w:val="FF0000"/>
        </w:rPr>
      </w:pPr>
    </w:p>
    <w:p w14:paraId="1C0384EE" w14:textId="77777777" w:rsidR="006D64AA" w:rsidRPr="006C2650" w:rsidRDefault="006D64AA" w:rsidP="006D64AA">
      <w:pPr>
        <w:rPr>
          <w:color w:val="FF0000"/>
        </w:rPr>
      </w:pPr>
    </w:p>
    <w:p w14:paraId="4E0F5815" w14:textId="77777777" w:rsidR="006D64AA" w:rsidRPr="006C2650" w:rsidRDefault="006D64AA" w:rsidP="006D64AA">
      <w:pPr>
        <w:rPr>
          <w:color w:val="FF0000"/>
        </w:rPr>
      </w:pPr>
    </w:p>
    <w:p w14:paraId="3DB2EB41" w14:textId="77777777" w:rsidR="006D64AA" w:rsidRPr="006C2650" w:rsidRDefault="00B16E29" w:rsidP="006D64AA">
      <w:pPr>
        <w:rPr>
          <w:color w:val="FF0000"/>
        </w:rPr>
      </w:pPr>
      <w:r w:rsidRPr="006C2650">
        <w:rPr>
          <w:noProof/>
          <w:snapToGrid/>
          <w:color w:val="FF0000"/>
        </w:rPr>
        <mc:AlternateContent>
          <mc:Choice Requires="wps">
            <w:drawing>
              <wp:anchor distT="0" distB="0" distL="114300" distR="114300" simplePos="0" relativeHeight="251660800" behindDoc="0" locked="1" layoutInCell="1" allowOverlap="0" wp14:anchorId="79E75563" wp14:editId="3AC3BD03">
                <wp:simplePos x="0" y="0"/>
                <wp:positionH relativeFrom="page">
                  <wp:posOffset>1080135</wp:posOffset>
                </wp:positionH>
                <wp:positionV relativeFrom="page">
                  <wp:posOffset>5364480</wp:posOffset>
                </wp:positionV>
                <wp:extent cx="5760085" cy="3896360"/>
                <wp:effectExtent l="0" t="0" r="0" b="0"/>
                <wp:wrapNone/>
                <wp:docPr id="3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3896360"/>
                        </a:xfrm>
                        <a:prstGeom prst="rect">
                          <a:avLst/>
                        </a:prstGeom>
                        <a:solidFill>
                          <a:srgbClr val="FFFFFF"/>
                        </a:solidFill>
                        <a:ln>
                          <a:noFill/>
                        </a:ln>
                      </wps:spPr>
                      <wps:txbx>
                        <w:txbxContent>
                          <w:p w14:paraId="64C67DD4" w14:textId="77777777" w:rsidR="00D63F73" w:rsidRDefault="00D63F73" w:rsidP="006D64AA">
                            <w:pPr>
                              <w:pStyle w:val="SubttulodoTrabalho"/>
                              <w:rPr>
                                <w:szCs w:val="32"/>
                              </w:rPr>
                            </w:pPr>
                            <w:r w:rsidRPr="00962C7E">
                              <w:rPr>
                                <w:b/>
                                <w:caps/>
                                <w:sz w:val="32"/>
                                <w:szCs w:val="20"/>
                              </w:rPr>
                              <w:t xml:space="preserve">Sistema </w:t>
                            </w:r>
                            <w:r>
                              <w:rPr>
                                <w:b/>
                                <w:caps/>
                                <w:sz w:val="32"/>
                                <w:szCs w:val="20"/>
                              </w:rPr>
                              <w:t>FAZENTECH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75563" id="Text Box 66" o:spid="_x0000_s1028" type="#_x0000_t202" style="position:absolute;left:0;text-align:left;margin-left:85.05pt;margin-top:422.4pt;width:453.55pt;height:306.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" o:allowoverlap="f" stroked="f">
                <v:textbox inset="0,0,0,0">
                  <w:txbxContent>
                    <w:p w14:paraId="64C67DD4" w14:textId="77777777" w:rsidR="00D63F73" w:rsidRDefault="00D63F73" w:rsidP="006D64AA">
                      <w:pPr>
                        <w:pStyle w:val="SubttulodoTrabalho"/>
                        <w:rPr>
                          <w:szCs w:val="32"/>
                        </w:rPr>
                      </w:pPr>
                      <w:r w:rsidRPr="00962C7E">
                        <w:rPr>
                          <w:b/>
                          <w:caps/>
                          <w:sz w:val="32"/>
                          <w:szCs w:val="20"/>
                        </w:rPr>
                        <w:t xml:space="preserve">Sistema </w:t>
                      </w:r>
                      <w:r>
                        <w:rPr>
                          <w:b/>
                          <w:caps/>
                          <w:sz w:val="32"/>
                          <w:szCs w:val="20"/>
                        </w:rPr>
                        <w:t>FAZENTECH</w:t>
                      </w:r>
                    </w:p>
                  </w:txbxContent>
                </v:textbox>
                <w10:wrap anchorx="page" anchory="page"/>
                <w10:anchorlock/>
              </v:shape>
            </w:pict>
          </mc:Fallback>
        </mc:AlternateContent>
      </w:r>
    </w:p>
    <w:p w14:paraId="13F7FD59" w14:textId="77777777" w:rsidR="006D64AA" w:rsidRPr="006C2650" w:rsidRDefault="006D64AA" w:rsidP="006D64AA">
      <w:pPr>
        <w:rPr>
          <w:color w:val="FF0000"/>
        </w:rPr>
      </w:pPr>
    </w:p>
    <w:p w14:paraId="2BBF05EB" w14:textId="77777777" w:rsidR="006D64AA" w:rsidRPr="006C2650" w:rsidRDefault="006D64AA" w:rsidP="006D64AA">
      <w:pPr>
        <w:pStyle w:val="SubttulodoTrabalho"/>
        <w:rPr>
          <w:color w:val="FF0000"/>
        </w:rPr>
      </w:pPr>
    </w:p>
    <w:p w14:paraId="5A52BFE4" w14:textId="77777777" w:rsidR="006D64AA" w:rsidRPr="006C2650" w:rsidRDefault="006D64AA" w:rsidP="006D64AA">
      <w:pPr>
        <w:rPr>
          <w:color w:val="FF0000"/>
        </w:rPr>
      </w:pPr>
    </w:p>
    <w:p w14:paraId="33987E85" w14:textId="77777777" w:rsidR="006D64AA" w:rsidRPr="006C2650" w:rsidRDefault="006D64AA" w:rsidP="006D64AA">
      <w:pPr>
        <w:rPr>
          <w:color w:val="FF0000"/>
        </w:rPr>
      </w:pPr>
    </w:p>
    <w:p w14:paraId="7C3A9558" w14:textId="77777777" w:rsidR="006D64AA" w:rsidRPr="006C2650" w:rsidRDefault="006D64AA" w:rsidP="006D64AA">
      <w:pPr>
        <w:rPr>
          <w:color w:val="FF0000"/>
        </w:rPr>
      </w:pPr>
    </w:p>
    <w:p w14:paraId="6E8059C9" w14:textId="77777777" w:rsidR="006D64AA" w:rsidRPr="006C2650" w:rsidRDefault="006D64AA" w:rsidP="006D64AA">
      <w:pPr>
        <w:rPr>
          <w:color w:val="FF0000"/>
        </w:rPr>
      </w:pPr>
    </w:p>
    <w:p w14:paraId="4D0167EF" w14:textId="77777777" w:rsidR="006D64AA" w:rsidRPr="006C2650" w:rsidRDefault="006D64AA" w:rsidP="006D64AA">
      <w:pPr>
        <w:rPr>
          <w:color w:val="FF0000"/>
        </w:rPr>
      </w:pPr>
    </w:p>
    <w:p w14:paraId="49FD15AA" w14:textId="77777777" w:rsidR="006D64AA" w:rsidRPr="006C2650" w:rsidRDefault="006D64AA" w:rsidP="006D64AA">
      <w:pPr>
        <w:rPr>
          <w:color w:val="FF0000"/>
        </w:rPr>
      </w:pPr>
    </w:p>
    <w:p w14:paraId="0D34EC6F" w14:textId="77777777" w:rsidR="006D64AA" w:rsidRPr="006C2650" w:rsidRDefault="006D64AA" w:rsidP="006D64AA">
      <w:pPr>
        <w:rPr>
          <w:color w:val="FF0000"/>
        </w:rPr>
      </w:pPr>
    </w:p>
    <w:p w14:paraId="425F115A" w14:textId="77777777" w:rsidR="006D64AA" w:rsidRPr="006C2650" w:rsidRDefault="006D64AA" w:rsidP="006D64AA">
      <w:pPr>
        <w:rPr>
          <w:color w:val="FF0000"/>
        </w:rPr>
      </w:pPr>
    </w:p>
    <w:p w14:paraId="542977EB" w14:textId="77777777" w:rsidR="006D64AA" w:rsidRPr="006C2650" w:rsidRDefault="006D64AA" w:rsidP="006D64AA">
      <w:pPr>
        <w:rPr>
          <w:color w:val="FF0000"/>
        </w:rPr>
      </w:pPr>
    </w:p>
    <w:p w14:paraId="55EA647C" w14:textId="77777777" w:rsidR="006D64AA" w:rsidRPr="006C2650" w:rsidRDefault="006D64AA" w:rsidP="006D64AA">
      <w:pPr>
        <w:rPr>
          <w:color w:val="FF0000"/>
        </w:rPr>
      </w:pPr>
    </w:p>
    <w:p w14:paraId="1C1DDB64" w14:textId="77777777" w:rsidR="006D64AA" w:rsidRPr="006C2650" w:rsidRDefault="006D64AA" w:rsidP="006D64AA">
      <w:pPr>
        <w:rPr>
          <w:color w:val="FF0000"/>
        </w:rPr>
      </w:pPr>
    </w:p>
    <w:p w14:paraId="407645D9" w14:textId="77777777" w:rsidR="006D64AA" w:rsidRPr="006C2650" w:rsidRDefault="006D64AA" w:rsidP="006D64AA">
      <w:pPr>
        <w:rPr>
          <w:color w:val="FF0000"/>
        </w:rPr>
      </w:pPr>
    </w:p>
    <w:p w14:paraId="14626A5B" w14:textId="77777777" w:rsidR="006D64AA" w:rsidRPr="006C2650" w:rsidRDefault="006D64AA" w:rsidP="006D64AA">
      <w:pPr>
        <w:rPr>
          <w:color w:val="FF0000"/>
        </w:rPr>
      </w:pPr>
    </w:p>
    <w:p w14:paraId="1E96D457" w14:textId="575F73D0" w:rsidR="00452340" w:rsidRPr="006C2650" w:rsidRDefault="00452340" w:rsidP="00452340">
      <w:pPr>
        <w:pStyle w:val="Sumrio1"/>
        <w:rPr>
          <w:color w:val="FF0000"/>
        </w:rPr>
      </w:pPr>
      <w:r w:rsidRPr="006C2650">
        <w:rPr>
          <w:color w:val="FF0000"/>
        </w:rPr>
        <w:t xml:space="preserve">  </w:t>
      </w:r>
      <w:r w:rsidR="00FF0542">
        <w:rPr>
          <w:color w:val="FF0000"/>
        </w:rPr>
        <w:t>NORTE SHOPPING</w:t>
      </w:r>
      <w:r w:rsidRPr="006C2650">
        <w:rPr>
          <w:color w:val="FF0000"/>
        </w:rPr>
        <w:t xml:space="preserve"> – </w:t>
      </w:r>
      <w:r w:rsidR="00FF0542">
        <w:rPr>
          <w:color w:val="FF0000"/>
        </w:rPr>
        <w:t>PR</w:t>
      </w:r>
      <w:r w:rsidRPr="006C2650">
        <w:rPr>
          <w:color w:val="FF0000"/>
        </w:rPr>
        <w:t xml:space="preserve">   </w:t>
      </w:r>
    </w:p>
    <w:p w14:paraId="1B5CD8B0" w14:textId="77777777" w:rsidR="00452340" w:rsidRPr="006C2650" w:rsidRDefault="00452340" w:rsidP="00452340">
      <w:pPr>
        <w:pStyle w:val="Sumrio1"/>
        <w:rPr>
          <w:color w:val="FF0000"/>
        </w:rPr>
      </w:pPr>
      <w:r w:rsidRPr="006C2650">
        <w:rPr>
          <w:color w:val="FF0000"/>
        </w:rPr>
        <w:t>2020</w:t>
      </w:r>
    </w:p>
    <w:p w14:paraId="53F18B90" w14:textId="77777777" w:rsidR="00691179" w:rsidRPr="006C2650" w:rsidRDefault="00691179" w:rsidP="00962C7E">
      <w:pPr>
        <w:pStyle w:val="Sumrio1"/>
        <w:rPr>
          <w:color w:val="FF0000"/>
        </w:rPr>
      </w:pPr>
    </w:p>
    <w:p w14:paraId="7483F2EB" w14:textId="77777777" w:rsidR="006D64AA" w:rsidRPr="006C2650" w:rsidRDefault="006D64AA" w:rsidP="006D64AA">
      <w:pPr>
        <w:rPr>
          <w:color w:val="FF0000"/>
        </w:rPr>
      </w:pPr>
    </w:p>
    <w:p w14:paraId="050B18E3" w14:textId="77777777" w:rsidR="006D64AA" w:rsidRPr="006C2650" w:rsidRDefault="00B16E29" w:rsidP="006D64AA">
      <w:pPr>
        <w:rPr>
          <w:color w:val="FF0000"/>
        </w:rPr>
      </w:pPr>
      <w:r w:rsidRPr="006C2650">
        <w:rPr>
          <w:noProof/>
          <w:snapToGrid/>
          <w:color w:val="FF0000"/>
        </w:rPr>
        <mc:AlternateContent>
          <mc:Choice Requires="wps">
            <w:drawing>
              <wp:anchor distT="0" distB="0" distL="114300" distR="114300" simplePos="0" relativeHeight="251657728" behindDoc="1" locked="1" layoutInCell="1" allowOverlap="0" wp14:anchorId="0236F449" wp14:editId="11463FFB">
                <wp:simplePos x="0" y="0"/>
                <wp:positionH relativeFrom="margin">
                  <wp:align>right</wp:align>
                </wp:positionH>
                <wp:positionV relativeFrom="margin">
                  <wp:posOffset>8254365</wp:posOffset>
                </wp:positionV>
                <wp:extent cx="5760085" cy="638175"/>
                <wp:effectExtent l="0" t="0" r="0" b="9525"/>
                <wp:wrapSquare wrapText="bothSides"/>
                <wp:docPr id="3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638175"/>
                        </a:xfrm>
                        <a:prstGeom prst="rect">
                          <a:avLst/>
                        </a:prstGeom>
                        <a:solidFill>
                          <a:srgbClr val="FFFFFF"/>
                        </a:solidFill>
                        <a:ln>
                          <a:noFill/>
                        </a:ln>
                      </wps:spPr>
                      <wps:txbx>
                        <w:txbxContent>
                          <w:p w14:paraId="0BC676E2" w14:textId="77777777" w:rsidR="00D63F73" w:rsidRDefault="00D63F73" w:rsidP="006D64AA">
                            <w:pPr>
                              <w:pStyle w:val="LocaleAnodeEntrega"/>
                            </w:pPr>
                          </w:p>
                          <w:p w14:paraId="23EB35A0" w14:textId="77777777" w:rsidR="00D63F73" w:rsidRDefault="00D63F73" w:rsidP="00452340">
                            <w:pPr>
                              <w:pStyle w:val="Sumrio1"/>
                              <w:rPr>
                                <w:color w:val="FF0000"/>
                              </w:rPr>
                            </w:pPr>
                            <w:r>
                              <w:rPr>
                                <w:color w:val="FF0000"/>
                              </w:rPr>
                              <w:t>NORTE SHOPPING</w:t>
                            </w:r>
                            <w:r w:rsidRPr="006C2650">
                              <w:rPr>
                                <w:color w:val="FF0000"/>
                              </w:rPr>
                              <w:t xml:space="preserve"> – </w:t>
                            </w:r>
                            <w:r>
                              <w:rPr>
                                <w:color w:val="FF0000"/>
                              </w:rPr>
                              <w:t>PR</w:t>
                            </w:r>
                            <w:r w:rsidRPr="006C2650">
                              <w:rPr>
                                <w:color w:val="FF0000"/>
                              </w:rPr>
                              <w:t xml:space="preserve">   </w:t>
                            </w:r>
                          </w:p>
                          <w:p w14:paraId="329591AA" w14:textId="08118A16" w:rsidR="00D63F73" w:rsidRPr="00691179" w:rsidRDefault="00D63F73" w:rsidP="00452340">
                            <w:pPr>
                              <w:pStyle w:val="Sumrio1"/>
                            </w:pPr>
                            <w:r>
                              <w:t>2020</w:t>
                            </w:r>
                          </w:p>
                          <w:p w14:paraId="2F01E76C" w14:textId="77777777" w:rsidR="00D63F73" w:rsidRDefault="00D63F73" w:rsidP="006D64AA">
                            <w:pPr>
                              <w:pStyle w:val="LocaleAnodeEntrega"/>
                            </w:pPr>
                          </w:p>
                          <w:p w14:paraId="7717EAB4" w14:textId="77777777" w:rsidR="00D63F73" w:rsidRDefault="00D63F73" w:rsidP="006D64AA">
                            <w:pPr>
                              <w:pStyle w:val="LocaleAnodeEntrega"/>
                            </w:pPr>
                          </w:p>
                          <w:p w14:paraId="6B93FEBD" w14:textId="77777777" w:rsidR="00D63F73" w:rsidRDefault="00D63F73" w:rsidP="006D64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6F449" id="Text Box 63" o:spid="_x0000_s1029" type="#_x0000_t202" style="position:absolute;left:0;text-align:left;margin-left:402.35pt;margin-top:649.95pt;width:453.55pt;height:50.2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" o:allowoverlap="f" stroked="f">
                <v:textbox inset="0,0,0,0">
                  <w:txbxContent>
                    <w:p w14:paraId="0BC676E2" w14:textId="77777777" w:rsidR="00D63F73" w:rsidRDefault="00D63F73" w:rsidP="006D64AA">
                      <w:pPr>
                        <w:pStyle w:val="LocaleAnodeEntrega"/>
                      </w:pPr>
                    </w:p>
                    <w:p w14:paraId="23EB35A0" w14:textId="77777777" w:rsidR="00D63F73" w:rsidRDefault="00D63F73" w:rsidP="00452340">
                      <w:pPr>
                        <w:pStyle w:val="Sumrio1"/>
                        <w:rPr>
                          <w:color w:val="FF0000"/>
                        </w:rPr>
                      </w:pPr>
                      <w:r>
                        <w:rPr>
                          <w:color w:val="FF0000"/>
                        </w:rPr>
                        <w:t>NORTE SHOPPING</w:t>
                      </w:r>
                      <w:r w:rsidRPr="006C2650">
                        <w:rPr>
                          <w:color w:val="FF0000"/>
                        </w:rPr>
                        <w:t xml:space="preserve"> – </w:t>
                      </w:r>
                      <w:r>
                        <w:rPr>
                          <w:color w:val="FF0000"/>
                        </w:rPr>
                        <w:t>PR</w:t>
                      </w:r>
                      <w:r w:rsidRPr="006C2650">
                        <w:rPr>
                          <w:color w:val="FF0000"/>
                        </w:rPr>
                        <w:t xml:space="preserve">   </w:t>
                      </w:r>
                    </w:p>
                    <w:p w14:paraId="329591AA" w14:textId="08118A16" w:rsidR="00D63F73" w:rsidRPr="00691179" w:rsidRDefault="00D63F73" w:rsidP="00452340">
                      <w:pPr>
                        <w:pStyle w:val="Sumrio1"/>
                      </w:pPr>
                      <w:r>
                        <w:t>2020</w:t>
                      </w:r>
                    </w:p>
                    <w:p w14:paraId="2F01E76C" w14:textId="77777777" w:rsidR="00D63F73" w:rsidRDefault="00D63F73" w:rsidP="006D64AA">
                      <w:pPr>
                        <w:pStyle w:val="LocaleAnodeEntrega"/>
                      </w:pPr>
                    </w:p>
                    <w:p w14:paraId="7717EAB4" w14:textId="77777777" w:rsidR="00D63F73" w:rsidRDefault="00D63F73" w:rsidP="006D64AA">
                      <w:pPr>
                        <w:pStyle w:val="LocaleAnodeEntrega"/>
                      </w:pPr>
                    </w:p>
                    <w:p w14:paraId="6B93FEBD" w14:textId="77777777" w:rsidR="00D63F73" w:rsidRDefault="00D63F73" w:rsidP="006D64AA"/>
                  </w:txbxContent>
                </v:textbox>
                <w10:wrap type="square" anchorx="margin" anchory="margin"/>
                <w10:anchorlock/>
              </v:shape>
            </w:pict>
          </mc:Fallback>
        </mc:AlternateContent>
      </w:r>
    </w:p>
    <w:p w14:paraId="15C66527" w14:textId="77777777" w:rsidR="006D64AA" w:rsidRPr="006C2650" w:rsidRDefault="006D64AA" w:rsidP="00962C7E">
      <w:pPr>
        <w:pStyle w:val="Sumrio1"/>
        <w:rPr>
          <w:color w:val="FF0000"/>
        </w:rPr>
      </w:pPr>
    </w:p>
    <w:p w14:paraId="772354D8" w14:textId="77777777" w:rsidR="006D64AA" w:rsidRPr="006C2650" w:rsidRDefault="006D64AA" w:rsidP="006D64AA">
      <w:pPr>
        <w:rPr>
          <w:color w:val="FF0000"/>
        </w:rPr>
      </w:pPr>
    </w:p>
    <w:p w14:paraId="217ACDD8" w14:textId="77777777" w:rsidR="006722CE" w:rsidRPr="006C2650" w:rsidRDefault="006722CE">
      <w:pPr>
        <w:rPr>
          <w:color w:val="FF0000"/>
        </w:rPr>
      </w:pPr>
    </w:p>
    <w:p w14:paraId="7F37962E" w14:textId="77777777" w:rsidR="006722CE" w:rsidRPr="006C2650" w:rsidRDefault="00B16E29">
      <w:pPr>
        <w:rPr>
          <w:color w:val="FF0000"/>
        </w:rPr>
      </w:pPr>
      <w:r w:rsidRPr="006C2650">
        <w:rPr>
          <w:noProof/>
          <w:snapToGrid/>
          <w:color w:val="FF0000"/>
        </w:rPr>
        <mc:AlternateContent>
          <mc:Choice Requires="wps">
            <w:drawing>
              <wp:anchor distT="0" distB="0" distL="114300" distR="114300" simplePos="0" relativeHeight="251656704" behindDoc="0" locked="1" layoutInCell="1" allowOverlap="0" wp14:anchorId="4F114126" wp14:editId="63FD2BCA">
                <wp:simplePos x="0" y="0"/>
                <wp:positionH relativeFrom="margin">
                  <wp:align>right</wp:align>
                </wp:positionH>
                <wp:positionV relativeFrom="page">
                  <wp:posOffset>927735</wp:posOffset>
                </wp:positionV>
                <wp:extent cx="5760085" cy="2694305"/>
                <wp:effectExtent l="0" t="0" r="0" b="0"/>
                <wp:wrapSquare wrapText="bothSides"/>
                <wp:docPr id="2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694305"/>
                        </a:xfrm>
                        <a:prstGeom prst="rect">
                          <a:avLst/>
                        </a:prstGeom>
                        <a:solidFill>
                          <a:srgbClr val="FFFFFF"/>
                        </a:solidFill>
                        <a:ln>
                          <a:noFill/>
                        </a:ln>
                      </wps:spPr>
                      <wps:txbx>
                        <w:txbxContent>
                          <w:p w14:paraId="53BC8E92" w14:textId="77777777" w:rsidR="00D63F73" w:rsidRDefault="00D63F73" w:rsidP="00ED5DFF">
                            <w:pPr>
                              <w:pStyle w:val="NomedoAutoreCurso"/>
                            </w:pPr>
                          </w:p>
                          <w:p w14:paraId="03B657DA" w14:textId="77777777" w:rsidR="00D63F73" w:rsidRDefault="00D63F73" w:rsidP="00BB0176">
                            <w:pPr>
                              <w:pStyle w:val="NomedoAutoreCurso"/>
                            </w:pPr>
                          </w:p>
                          <w:p w14:paraId="0554ED63" w14:textId="77777777" w:rsidR="00D63F73" w:rsidRDefault="00D63F73" w:rsidP="00BB0176">
                            <w:pPr>
                              <w:pStyle w:val="NomedoAutoreCurso"/>
                            </w:pPr>
                          </w:p>
                          <w:p w14:paraId="2623A25E" w14:textId="62B3CC85" w:rsidR="00D63F73" w:rsidRPr="00A5496F" w:rsidRDefault="00D63F73" w:rsidP="00962C7E">
                            <w:pPr>
                              <w:pStyle w:val="NomedoAutoreCurso"/>
                              <w:rPr>
                                <w:color w:val="000000"/>
                              </w:rPr>
                            </w:pPr>
                            <w:r>
                              <w:rPr>
                                <w:color w:val="000000"/>
                              </w:rPr>
                              <w:t>RODRIGO GOTARDO</w:t>
                            </w:r>
                            <w:r>
                              <w:rPr>
                                <w:color w:val="000000"/>
                              </w:rPr>
                              <w:tab/>
                            </w:r>
                          </w:p>
                          <w:p w14:paraId="4018BADA" w14:textId="77777777" w:rsidR="00D63F73" w:rsidRDefault="00D63F73" w:rsidP="00BB0176">
                            <w:pPr>
                              <w:pStyle w:val="NomedoAutoreCurso"/>
                            </w:pPr>
                          </w:p>
                          <w:p w14:paraId="0FC51AB6" w14:textId="77777777" w:rsidR="00D63F73" w:rsidRDefault="00D63F73" w:rsidP="00BB0176">
                            <w:pPr>
                              <w:pStyle w:val="NomedoAutoreCurso"/>
                            </w:pPr>
                          </w:p>
                          <w:p w14:paraId="179E5F9B" w14:textId="77777777" w:rsidR="00D63F73" w:rsidRDefault="00D63F73" w:rsidP="00BB0176">
                            <w:pPr>
                              <w:pStyle w:val="NomedoAutoreCurso"/>
                            </w:pPr>
                          </w:p>
                          <w:p w14:paraId="31C68C95" w14:textId="77777777" w:rsidR="00D63F73" w:rsidRDefault="00D63F73" w:rsidP="00BB0176">
                            <w:pPr>
                              <w:pStyle w:val="NomedoAutoreCurso"/>
                            </w:pPr>
                          </w:p>
                          <w:p w14:paraId="290C10B7" w14:textId="77777777" w:rsidR="00D63F73" w:rsidRDefault="00D63F73" w:rsidP="00BB0176">
                            <w:pPr>
                              <w:pStyle w:val="NomedoAutoreCurso"/>
                            </w:pPr>
                          </w:p>
                          <w:p w14:paraId="4EE9F520" w14:textId="77777777" w:rsidR="00D63F73" w:rsidRDefault="00D63F73" w:rsidP="00BB0176">
                            <w:pPr>
                              <w:pStyle w:val="NomedoAutoreCurso"/>
                            </w:pPr>
                          </w:p>
                          <w:p w14:paraId="006DB2C2" w14:textId="77777777" w:rsidR="00D63F73" w:rsidRDefault="00D63F73" w:rsidP="00BB0176">
                            <w:pPr>
                              <w:pStyle w:val="NomedoAutoreCurso"/>
                            </w:pPr>
                          </w:p>
                          <w:p w14:paraId="0B6F5FB2" w14:textId="77777777" w:rsidR="00D63F73" w:rsidRDefault="00D63F73" w:rsidP="00BB0176">
                            <w:pPr>
                              <w:pStyle w:val="NomedoAutoreCurso"/>
                            </w:pPr>
                          </w:p>
                          <w:p w14:paraId="4AB6F161" w14:textId="77777777" w:rsidR="00D63F73" w:rsidRDefault="00D63F73" w:rsidP="00BB0176">
                            <w:pPr>
                              <w:pStyle w:val="NomedoAutoreCurso"/>
                            </w:pPr>
                          </w:p>
                          <w:p w14:paraId="6756E0AD" w14:textId="77777777" w:rsidR="00D63F73" w:rsidRDefault="00D63F73" w:rsidP="00BB0176">
                            <w:pPr>
                              <w:pStyle w:val="NomedoAutoreCurso"/>
                            </w:pPr>
                          </w:p>
                          <w:p w14:paraId="0AF64B7B" w14:textId="77777777" w:rsidR="00D63F73" w:rsidRDefault="00D63F73" w:rsidP="00BB0176">
                            <w:pPr>
                              <w:pStyle w:val="NomedoAutoreCurso"/>
                            </w:pPr>
                          </w:p>
                          <w:p w14:paraId="25BA601D" w14:textId="77777777" w:rsidR="00D63F73" w:rsidRDefault="00D63F73" w:rsidP="00BB0176">
                            <w:pPr>
                              <w:pStyle w:val="NomedoAutoreCurs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14126" id="Text Box 32" o:spid="_x0000_s1030" type="#_x0000_t202" style="position:absolute;left:0;text-align:left;margin-left:402.35pt;margin-top:73.05pt;width:453.55pt;height:212.1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" o:allowoverlap="f" stroked="f">
                <v:textbox inset="0,0,0,0">
                  <w:txbxContent>
                    <w:p w14:paraId="53BC8E92" w14:textId="77777777" w:rsidR="00D63F73" w:rsidRDefault="00D63F73" w:rsidP="00ED5DFF">
                      <w:pPr>
                        <w:pStyle w:val="NomedoAutoreCurso"/>
                      </w:pPr>
                    </w:p>
                    <w:p w14:paraId="03B657DA" w14:textId="77777777" w:rsidR="00D63F73" w:rsidRDefault="00D63F73" w:rsidP="00BB0176">
                      <w:pPr>
                        <w:pStyle w:val="NomedoAutoreCurso"/>
                      </w:pPr>
                    </w:p>
                    <w:p w14:paraId="0554ED63" w14:textId="77777777" w:rsidR="00D63F73" w:rsidRDefault="00D63F73" w:rsidP="00BB0176">
                      <w:pPr>
                        <w:pStyle w:val="NomedoAutoreCurso"/>
                      </w:pPr>
                    </w:p>
                    <w:p w14:paraId="2623A25E" w14:textId="62B3CC85" w:rsidR="00D63F73" w:rsidRPr="00A5496F" w:rsidRDefault="00D63F73" w:rsidP="00962C7E">
                      <w:pPr>
                        <w:pStyle w:val="NomedoAutoreCurso"/>
                        <w:rPr>
                          <w:color w:val="000000"/>
                        </w:rPr>
                      </w:pPr>
                      <w:r>
                        <w:rPr>
                          <w:color w:val="000000"/>
                        </w:rPr>
                        <w:t>RODRIGO GOTARDO</w:t>
                      </w:r>
                      <w:r>
                        <w:rPr>
                          <w:color w:val="000000"/>
                        </w:rPr>
                        <w:tab/>
                      </w:r>
                    </w:p>
                    <w:p w14:paraId="4018BADA" w14:textId="77777777" w:rsidR="00D63F73" w:rsidRDefault="00D63F73" w:rsidP="00BB0176">
                      <w:pPr>
                        <w:pStyle w:val="NomedoAutoreCurso"/>
                      </w:pPr>
                    </w:p>
                    <w:p w14:paraId="0FC51AB6" w14:textId="77777777" w:rsidR="00D63F73" w:rsidRDefault="00D63F73" w:rsidP="00BB0176">
                      <w:pPr>
                        <w:pStyle w:val="NomedoAutoreCurso"/>
                      </w:pPr>
                    </w:p>
                    <w:p w14:paraId="179E5F9B" w14:textId="77777777" w:rsidR="00D63F73" w:rsidRDefault="00D63F73" w:rsidP="00BB0176">
                      <w:pPr>
                        <w:pStyle w:val="NomedoAutoreCurso"/>
                      </w:pPr>
                    </w:p>
                    <w:p w14:paraId="31C68C95" w14:textId="77777777" w:rsidR="00D63F73" w:rsidRDefault="00D63F73" w:rsidP="00BB0176">
                      <w:pPr>
                        <w:pStyle w:val="NomedoAutoreCurso"/>
                      </w:pPr>
                    </w:p>
                    <w:p w14:paraId="290C10B7" w14:textId="77777777" w:rsidR="00D63F73" w:rsidRDefault="00D63F73" w:rsidP="00BB0176">
                      <w:pPr>
                        <w:pStyle w:val="NomedoAutoreCurso"/>
                      </w:pPr>
                    </w:p>
                    <w:p w14:paraId="4EE9F520" w14:textId="77777777" w:rsidR="00D63F73" w:rsidRDefault="00D63F73" w:rsidP="00BB0176">
                      <w:pPr>
                        <w:pStyle w:val="NomedoAutoreCurso"/>
                      </w:pPr>
                    </w:p>
                    <w:p w14:paraId="006DB2C2" w14:textId="77777777" w:rsidR="00D63F73" w:rsidRDefault="00D63F73" w:rsidP="00BB0176">
                      <w:pPr>
                        <w:pStyle w:val="NomedoAutoreCurso"/>
                      </w:pPr>
                    </w:p>
                    <w:p w14:paraId="0B6F5FB2" w14:textId="77777777" w:rsidR="00D63F73" w:rsidRDefault="00D63F73" w:rsidP="00BB0176">
                      <w:pPr>
                        <w:pStyle w:val="NomedoAutoreCurso"/>
                      </w:pPr>
                    </w:p>
                    <w:p w14:paraId="4AB6F161" w14:textId="77777777" w:rsidR="00D63F73" w:rsidRDefault="00D63F73" w:rsidP="00BB0176">
                      <w:pPr>
                        <w:pStyle w:val="NomedoAutoreCurso"/>
                      </w:pPr>
                    </w:p>
                    <w:p w14:paraId="6756E0AD" w14:textId="77777777" w:rsidR="00D63F73" w:rsidRDefault="00D63F73" w:rsidP="00BB0176">
                      <w:pPr>
                        <w:pStyle w:val="NomedoAutoreCurso"/>
                      </w:pPr>
                    </w:p>
                    <w:p w14:paraId="0AF64B7B" w14:textId="77777777" w:rsidR="00D63F73" w:rsidRDefault="00D63F73" w:rsidP="00BB0176">
                      <w:pPr>
                        <w:pStyle w:val="NomedoAutoreCurso"/>
                      </w:pPr>
                    </w:p>
                    <w:p w14:paraId="25BA601D" w14:textId="77777777" w:rsidR="00D63F73" w:rsidRDefault="00D63F73" w:rsidP="00BB0176">
                      <w:pPr>
                        <w:pStyle w:val="NomedoAutoreCurso"/>
                      </w:pPr>
                    </w:p>
                  </w:txbxContent>
                </v:textbox>
                <w10:wrap type="square" anchorx="margin" anchory="page"/>
                <w10:anchorlock/>
              </v:shape>
            </w:pict>
          </mc:Fallback>
        </mc:AlternateContent>
      </w:r>
    </w:p>
    <w:p w14:paraId="12896431" w14:textId="77777777" w:rsidR="006722CE" w:rsidRPr="006C2650" w:rsidRDefault="006722CE">
      <w:pPr>
        <w:rPr>
          <w:color w:val="FF0000"/>
        </w:rPr>
      </w:pPr>
    </w:p>
    <w:p w14:paraId="3BD55A7B" w14:textId="77777777" w:rsidR="00746005" w:rsidRPr="006C2650" w:rsidRDefault="00746005" w:rsidP="00746005">
      <w:pPr>
        <w:pStyle w:val="SubttulodoTrabalho"/>
        <w:rPr>
          <w:color w:val="FF0000"/>
          <w:szCs w:val="32"/>
        </w:rPr>
      </w:pPr>
      <w:r w:rsidRPr="006C2650">
        <w:rPr>
          <w:color w:val="FF0000"/>
          <w:szCs w:val="32"/>
        </w:rPr>
        <w:t>Utilizando tecnologias atuais e modernas para sistemas delivery</w:t>
      </w:r>
    </w:p>
    <w:p w14:paraId="02FD00BF" w14:textId="77777777" w:rsidR="006722CE" w:rsidRPr="006C2650" w:rsidRDefault="006722CE">
      <w:pPr>
        <w:rPr>
          <w:color w:val="FF0000"/>
        </w:rPr>
      </w:pPr>
    </w:p>
    <w:p w14:paraId="3F124D9E" w14:textId="77777777" w:rsidR="006722CE" w:rsidRPr="006C2650" w:rsidRDefault="006722CE">
      <w:pPr>
        <w:rPr>
          <w:color w:val="FF0000"/>
        </w:rPr>
      </w:pPr>
    </w:p>
    <w:p w14:paraId="3C388303" w14:textId="77777777" w:rsidR="006722CE" w:rsidRPr="006C2650" w:rsidRDefault="006722CE">
      <w:pPr>
        <w:rPr>
          <w:color w:val="FF0000"/>
        </w:rPr>
      </w:pPr>
    </w:p>
    <w:p w14:paraId="5F06E80C" w14:textId="77777777" w:rsidR="006722CE" w:rsidRPr="006C2650" w:rsidRDefault="006722CE">
      <w:pPr>
        <w:rPr>
          <w:color w:val="FF0000"/>
        </w:rPr>
      </w:pPr>
    </w:p>
    <w:p w14:paraId="27010C06" w14:textId="77777777" w:rsidR="006722CE" w:rsidRPr="006C2650" w:rsidRDefault="006722CE">
      <w:pPr>
        <w:rPr>
          <w:color w:val="FF0000"/>
        </w:rPr>
      </w:pPr>
    </w:p>
    <w:p w14:paraId="6E36F8BA" w14:textId="77777777" w:rsidR="006722CE" w:rsidRPr="006C2650" w:rsidRDefault="006722CE">
      <w:pPr>
        <w:rPr>
          <w:color w:val="FF0000"/>
        </w:rPr>
      </w:pPr>
    </w:p>
    <w:p w14:paraId="4DF0DA66" w14:textId="77777777" w:rsidR="006722CE" w:rsidRPr="006C2650" w:rsidRDefault="006722CE">
      <w:pPr>
        <w:rPr>
          <w:color w:val="FF0000"/>
        </w:rPr>
      </w:pPr>
    </w:p>
    <w:p w14:paraId="2BF76B60" w14:textId="77777777" w:rsidR="006722CE" w:rsidRPr="006C2650" w:rsidRDefault="006722CE">
      <w:pPr>
        <w:rPr>
          <w:color w:val="FF0000"/>
        </w:rPr>
      </w:pPr>
    </w:p>
    <w:p w14:paraId="4DDF0011" w14:textId="77777777" w:rsidR="006722CE" w:rsidRPr="006C2650" w:rsidRDefault="006722CE">
      <w:pPr>
        <w:rPr>
          <w:color w:val="FF0000"/>
        </w:rPr>
      </w:pPr>
    </w:p>
    <w:p w14:paraId="7F125CDF" w14:textId="77777777" w:rsidR="006722CE" w:rsidRPr="006C2650" w:rsidRDefault="006722CE">
      <w:pPr>
        <w:rPr>
          <w:color w:val="FF0000"/>
        </w:rPr>
      </w:pPr>
    </w:p>
    <w:p w14:paraId="7E81C8E6" w14:textId="77777777" w:rsidR="006722CE" w:rsidRPr="006C2650" w:rsidRDefault="006722CE">
      <w:pPr>
        <w:rPr>
          <w:color w:val="FF0000"/>
        </w:rPr>
      </w:pPr>
    </w:p>
    <w:p w14:paraId="5405235A" w14:textId="77777777" w:rsidR="006722CE" w:rsidRPr="006C2650" w:rsidRDefault="00B16E29">
      <w:pPr>
        <w:rPr>
          <w:color w:val="FF0000"/>
        </w:rPr>
      </w:pPr>
      <w:r w:rsidRPr="006C2650">
        <w:rPr>
          <w:noProof/>
          <w:snapToGrid/>
          <w:color w:val="FF0000"/>
        </w:rPr>
        <mc:AlternateContent>
          <mc:Choice Requires="wps">
            <w:drawing>
              <wp:anchor distT="0" distB="0" distL="114300" distR="114300" simplePos="0" relativeHeight="251653632" behindDoc="0" locked="1" layoutInCell="1" allowOverlap="0" wp14:anchorId="0285CE30" wp14:editId="6243A6D5">
                <wp:simplePos x="0" y="0"/>
                <wp:positionH relativeFrom="page">
                  <wp:posOffset>1080135</wp:posOffset>
                </wp:positionH>
                <wp:positionV relativeFrom="page">
                  <wp:posOffset>3888740</wp:posOffset>
                </wp:positionV>
                <wp:extent cx="5760085" cy="2058035"/>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2058035"/>
                        </a:xfrm>
                        <a:prstGeom prst="rect">
                          <a:avLst/>
                        </a:prstGeom>
                        <a:solidFill>
                          <a:srgbClr val="FFFFFF"/>
                        </a:solidFill>
                        <a:ln>
                          <a:noFill/>
                        </a:ln>
                      </wps:spPr>
                      <wps:txbx>
                        <w:txbxContent>
                          <w:p w14:paraId="51A35098" w14:textId="77777777" w:rsidR="00D63F73" w:rsidRDefault="00D63F73" w:rsidP="00962C7E">
                            <w:pPr>
                              <w:pStyle w:val="SubttulodoTrabalho"/>
                              <w:rPr>
                                <w:szCs w:val="32"/>
                              </w:rPr>
                            </w:pPr>
                            <w:r w:rsidRPr="00962C7E">
                              <w:rPr>
                                <w:b/>
                                <w:caps/>
                                <w:sz w:val="32"/>
                                <w:szCs w:val="20"/>
                              </w:rPr>
                              <w:t xml:space="preserve">Sistema </w:t>
                            </w:r>
                            <w:r>
                              <w:rPr>
                                <w:b/>
                                <w:caps/>
                                <w:sz w:val="32"/>
                                <w:szCs w:val="20"/>
                              </w:rPr>
                              <w:t>FAZENTECH</w:t>
                            </w:r>
                          </w:p>
                          <w:p w14:paraId="0157C6A4" w14:textId="77777777" w:rsidR="00D63F73" w:rsidRDefault="00D63F73" w:rsidP="006A0342">
                            <w:pPr>
                              <w:pStyle w:val="SubttulodoTrabalho"/>
                              <w:rPr>
                                <w:szCs w:val="32"/>
                              </w:rPr>
                            </w:pPr>
                          </w:p>
                          <w:p w14:paraId="1F6C38E1" w14:textId="77777777" w:rsidR="00D63F73" w:rsidRPr="00746005" w:rsidRDefault="00D63F73" w:rsidP="00746005">
                            <w:pPr>
                              <w:pStyle w:val="SubttulodoTrabalho"/>
                            </w:pPr>
                          </w:p>
                          <w:p w14:paraId="15CEC52B" w14:textId="77777777" w:rsidR="00D63F73" w:rsidRPr="00746005" w:rsidRDefault="00D63F73" w:rsidP="00746005">
                            <w:pPr>
                              <w:pStyle w:val="SubttulodoTrabalho"/>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5CE30" id="Text Box 19" o:spid="_x0000_s1031" type="#_x0000_t202" style="position:absolute;left:0;text-align:left;margin-left:85.05pt;margin-top:306.2pt;width:453.55pt;height:162.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" o:allowoverlap="f" stroked="f">
                <v:textbox inset="0,0,0,0">
                  <w:txbxContent>
                    <w:p w14:paraId="51A35098" w14:textId="77777777" w:rsidR="00D63F73" w:rsidRDefault="00D63F73" w:rsidP="00962C7E">
                      <w:pPr>
                        <w:pStyle w:val="SubttulodoTrabalho"/>
                        <w:rPr>
                          <w:szCs w:val="32"/>
                        </w:rPr>
                      </w:pPr>
                      <w:r w:rsidRPr="00962C7E">
                        <w:rPr>
                          <w:b/>
                          <w:caps/>
                          <w:sz w:val="32"/>
                          <w:szCs w:val="20"/>
                        </w:rPr>
                        <w:t xml:space="preserve">Sistema </w:t>
                      </w:r>
                      <w:r>
                        <w:rPr>
                          <w:b/>
                          <w:caps/>
                          <w:sz w:val="32"/>
                          <w:szCs w:val="20"/>
                        </w:rPr>
                        <w:t>FAZENTECH</w:t>
                      </w:r>
                    </w:p>
                    <w:p w14:paraId="0157C6A4" w14:textId="77777777" w:rsidR="00D63F73" w:rsidRDefault="00D63F73" w:rsidP="006A0342">
                      <w:pPr>
                        <w:pStyle w:val="SubttulodoTrabalho"/>
                        <w:rPr>
                          <w:szCs w:val="32"/>
                        </w:rPr>
                      </w:pPr>
                    </w:p>
                    <w:p w14:paraId="1F6C38E1" w14:textId="77777777" w:rsidR="00D63F73" w:rsidRPr="00746005" w:rsidRDefault="00D63F73" w:rsidP="00746005">
                      <w:pPr>
                        <w:pStyle w:val="SubttulodoTrabalho"/>
                      </w:pPr>
                    </w:p>
                    <w:p w14:paraId="15CEC52B" w14:textId="77777777" w:rsidR="00D63F73" w:rsidRPr="00746005" w:rsidRDefault="00D63F73" w:rsidP="00746005">
                      <w:pPr>
                        <w:pStyle w:val="SubttulodoTrabalho"/>
                      </w:pPr>
                    </w:p>
                  </w:txbxContent>
                </v:textbox>
                <w10:wrap anchorx="page" anchory="page"/>
                <w10:anchorlock/>
              </v:shape>
            </w:pict>
          </mc:Fallback>
        </mc:AlternateContent>
      </w:r>
    </w:p>
    <w:p w14:paraId="642A2104" w14:textId="77777777" w:rsidR="006722CE" w:rsidRPr="006C2650" w:rsidRDefault="006722CE">
      <w:pPr>
        <w:rPr>
          <w:color w:val="FF0000"/>
        </w:rPr>
      </w:pPr>
    </w:p>
    <w:p w14:paraId="3F4170D1" w14:textId="77777777" w:rsidR="006722CE" w:rsidRPr="006C2650" w:rsidRDefault="006722CE">
      <w:pPr>
        <w:rPr>
          <w:color w:val="FF0000"/>
        </w:rPr>
      </w:pPr>
    </w:p>
    <w:p w14:paraId="4C91DE03" w14:textId="77777777" w:rsidR="006722CE" w:rsidRPr="006C2650" w:rsidRDefault="006722CE">
      <w:pPr>
        <w:rPr>
          <w:color w:val="FF0000"/>
        </w:rPr>
      </w:pPr>
    </w:p>
    <w:p w14:paraId="12FEFC00" w14:textId="77777777" w:rsidR="006722CE" w:rsidRPr="006C2650" w:rsidRDefault="006722CE">
      <w:pPr>
        <w:rPr>
          <w:color w:val="FF0000"/>
        </w:rPr>
      </w:pPr>
    </w:p>
    <w:p w14:paraId="5B16367C" w14:textId="77777777" w:rsidR="006722CE" w:rsidRPr="006C2650" w:rsidRDefault="006722CE">
      <w:pPr>
        <w:rPr>
          <w:color w:val="FF0000"/>
        </w:rPr>
      </w:pPr>
    </w:p>
    <w:p w14:paraId="7E350C82" w14:textId="77777777" w:rsidR="006722CE" w:rsidRPr="006C2650" w:rsidRDefault="006722CE">
      <w:pPr>
        <w:rPr>
          <w:color w:val="FF0000"/>
        </w:rPr>
      </w:pPr>
    </w:p>
    <w:p w14:paraId="542DD2C8" w14:textId="77777777" w:rsidR="006722CE" w:rsidRPr="006C2650" w:rsidRDefault="006722CE">
      <w:pPr>
        <w:rPr>
          <w:color w:val="FF0000"/>
        </w:rPr>
      </w:pPr>
    </w:p>
    <w:p w14:paraId="7CFC30B9" w14:textId="77777777" w:rsidR="009F0FC3" w:rsidRPr="006C2650" w:rsidRDefault="00B16E29">
      <w:pPr>
        <w:pStyle w:val="NaturezadoTrabalho"/>
        <w:rPr>
          <w:color w:val="FF0000"/>
        </w:rPr>
      </w:pPr>
      <w:r w:rsidRPr="006C2650">
        <w:rPr>
          <w:noProof/>
          <w:snapToGrid/>
          <w:color w:val="FF0000"/>
        </w:rPr>
        <mc:AlternateContent>
          <mc:Choice Requires="wps">
            <w:drawing>
              <wp:anchor distT="0" distB="0" distL="114300" distR="114300" simplePos="0" relativeHeight="251654656" behindDoc="0" locked="1" layoutInCell="1" allowOverlap="0" wp14:anchorId="58641757" wp14:editId="12E04CE9">
                <wp:simplePos x="0" y="0"/>
                <wp:positionH relativeFrom="page">
                  <wp:posOffset>1080135</wp:posOffset>
                </wp:positionH>
                <wp:positionV relativeFrom="page">
                  <wp:posOffset>6060440</wp:posOffset>
                </wp:positionV>
                <wp:extent cx="5760085" cy="3314700"/>
                <wp:effectExtent l="0" t="0" r="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4C6E2F" w14:textId="362109D3" w:rsidR="00D63F73" w:rsidRPr="00FF0542" w:rsidRDefault="00D63F73" w:rsidP="00FF0542">
                            <w:pPr>
                              <w:pStyle w:val="NaturezadoTrabalho"/>
                            </w:pPr>
                            <w:r w:rsidRPr="00FF0542">
                              <w:t>Trabalho de produção textual interdisciplinar individual apresentado à Universidade Pitágoras UNOPAR, como requisito parcial para a obtenção de média semestral nas disciplinas de: Análise Orientada a Objetos II, Banco de Dados II, Programação para WebI, Programação Orientada a Objetos e Educação Ambiental</w:t>
                            </w:r>
                          </w:p>
                          <w:p w14:paraId="3B07A733" w14:textId="77777777" w:rsidR="00D63F73" w:rsidRPr="00FF0542" w:rsidRDefault="00D63F73" w:rsidP="00962C7E">
                            <w:pPr>
                              <w:pStyle w:val="NaturezadoTrabalho"/>
                            </w:pPr>
                          </w:p>
                          <w:p w14:paraId="4C7D5D50" w14:textId="7CC69880" w:rsidR="00D63F73" w:rsidRPr="00FF0542" w:rsidRDefault="00D63F73" w:rsidP="00FF0542">
                            <w:pPr>
                              <w:pStyle w:val="NaturezadoTrabalho"/>
                            </w:pPr>
                            <w:r w:rsidRPr="00FF0542">
                              <w:t>Orientador: Vandelice Dalto.</w:t>
                            </w: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D63F73" w:rsidRPr="00FF0542" w14:paraId="212A3CF0" w14:textId="77777777">
                              <w:trPr>
                                <w:trHeight w:val="103"/>
                              </w:trPr>
                              <w:tc>
                                <w:tcPr>
                                  <w:tcW w:w="1910" w:type="dxa"/>
                                </w:tcPr>
                                <w:p w14:paraId="007199E9" w14:textId="77777777" w:rsidR="00D63F73" w:rsidRPr="00FF0542" w:rsidRDefault="00D63F73">
                                  <w:pPr>
                                    <w:pStyle w:val="Default"/>
                                    <w:rPr>
                                      <w:color w:val="auto"/>
                                      <w:sz w:val="22"/>
                                      <w:szCs w:val="22"/>
                                    </w:rPr>
                                  </w:pPr>
                                </w:p>
                              </w:tc>
                            </w:tr>
                          </w:tbl>
                          <w:p w14:paraId="6C708CFE" w14:textId="77777777" w:rsidR="00D63F73" w:rsidRPr="00D75820" w:rsidRDefault="00D63F73" w:rsidP="005F761E">
                            <w:pPr>
                              <w:pStyle w:val="NaturezadoTrabalho"/>
                              <w:ind w:left="0"/>
                              <w:rPr>
                                <w:rFonts w:ascii="Verdana" w:hAnsi="Verdana"/>
                                <w:color w:val="0D0D0D"/>
                                <w:szCs w:val="20"/>
                                <w:shd w:val="clear" w:color="auto" w:fill="FFFFFF"/>
                              </w:rPr>
                            </w:pPr>
                          </w:p>
                          <w:p w14:paraId="34DDCE65" w14:textId="77777777" w:rsidR="00D63F73" w:rsidRDefault="00D63F73" w:rsidP="005F761E">
                            <w:pPr>
                              <w:pStyle w:val="Default"/>
                            </w:pPr>
                          </w:p>
                          <w:p w14:paraId="3C43B9F4" w14:textId="77777777" w:rsidR="00D63F73" w:rsidRDefault="00D63F73" w:rsidP="005F761E">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D63F73" w14:paraId="2AC39585" w14:textId="77777777">
                              <w:trPr>
                                <w:trHeight w:val="103"/>
                              </w:trPr>
                              <w:tc>
                                <w:tcPr>
                                  <w:tcW w:w="1910" w:type="dxa"/>
                                </w:tcPr>
                                <w:p w14:paraId="0D41A780" w14:textId="77777777" w:rsidR="00D63F73" w:rsidRDefault="00D63F73" w:rsidP="005F761E">
                                  <w:pPr>
                                    <w:pStyle w:val="Default"/>
                                    <w:rPr>
                                      <w:sz w:val="22"/>
                                      <w:szCs w:val="22"/>
                                    </w:rPr>
                                  </w:pPr>
                                </w:p>
                              </w:tc>
                            </w:tr>
                          </w:tbl>
                          <w:p w14:paraId="2C4BD5C0" w14:textId="77777777" w:rsidR="00D63F73" w:rsidRPr="00D75820" w:rsidRDefault="00D63F73" w:rsidP="009F0FC3">
                            <w:pPr>
                              <w:pStyle w:val="NaturezadoTrabalho"/>
                              <w:rPr>
                                <w:color w:val="0D0D0D"/>
                              </w:rPr>
                            </w:pPr>
                          </w:p>
                          <w:p w14:paraId="7453F6B2" w14:textId="77777777" w:rsidR="00D63F73" w:rsidRDefault="00D63F73" w:rsidP="009F0FC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41757" id="Text Box 20" o:spid="_x0000_s1032" type="#_x0000_t202" style="position:absolute;left:0;text-align:left;margin-left:85.05pt;margin-top:477.2pt;width:453.55pt;height:26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" o:allowoverlap="f" stroked="f">
                <v:path arrowok="t"/>
                <v:textbox inset="0,0,0,0">
                  <w:txbxContent>
                    <w:p w14:paraId="6B4C6E2F" w14:textId="362109D3" w:rsidR="00D63F73" w:rsidRPr="00FF0542" w:rsidRDefault="00D63F73" w:rsidP="00FF0542">
                      <w:pPr>
                        <w:pStyle w:val="NaturezadoTrabalho"/>
                      </w:pPr>
                      <w:r w:rsidRPr="00FF0542">
                        <w:t>Trabalho de produção textual interdisciplinar individual apresentado à Universidade Pitágoras UNOPAR, como requisito parcial para a obtenção de média semestral nas disciplinas de: Análise Orientada a Objetos II, Banco de Dados II, Programação para WebI, Programação Orientada a Objetos e Educação Ambiental</w:t>
                      </w:r>
                    </w:p>
                    <w:p w14:paraId="3B07A733" w14:textId="77777777" w:rsidR="00D63F73" w:rsidRPr="00FF0542" w:rsidRDefault="00D63F73" w:rsidP="00962C7E">
                      <w:pPr>
                        <w:pStyle w:val="NaturezadoTrabalho"/>
                      </w:pPr>
                    </w:p>
                    <w:p w14:paraId="4C7D5D50" w14:textId="7CC69880" w:rsidR="00D63F73" w:rsidRPr="00FF0542" w:rsidRDefault="00D63F73" w:rsidP="00FF0542">
                      <w:pPr>
                        <w:pStyle w:val="NaturezadoTrabalho"/>
                      </w:pPr>
                      <w:r w:rsidRPr="00FF0542">
                        <w:t>Orientador: Vandelice Dalto.</w:t>
                      </w: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D63F73" w:rsidRPr="00FF0542" w14:paraId="212A3CF0" w14:textId="77777777">
                        <w:trPr>
                          <w:trHeight w:val="103"/>
                        </w:trPr>
                        <w:tc>
                          <w:tcPr>
                            <w:tcW w:w="1910" w:type="dxa"/>
                          </w:tcPr>
                          <w:p w14:paraId="007199E9" w14:textId="77777777" w:rsidR="00D63F73" w:rsidRPr="00FF0542" w:rsidRDefault="00D63F73">
                            <w:pPr>
                              <w:pStyle w:val="Default"/>
                              <w:rPr>
                                <w:color w:val="auto"/>
                                <w:sz w:val="22"/>
                                <w:szCs w:val="22"/>
                              </w:rPr>
                            </w:pPr>
                          </w:p>
                        </w:tc>
                      </w:tr>
                    </w:tbl>
                    <w:p w14:paraId="6C708CFE" w14:textId="77777777" w:rsidR="00D63F73" w:rsidRPr="00D75820" w:rsidRDefault="00D63F73" w:rsidP="005F761E">
                      <w:pPr>
                        <w:pStyle w:val="NaturezadoTrabalho"/>
                        <w:ind w:left="0"/>
                        <w:rPr>
                          <w:rFonts w:ascii="Verdana" w:hAnsi="Verdana"/>
                          <w:color w:val="0D0D0D"/>
                          <w:szCs w:val="20"/>
                          <w:shd w:val="clear" w:color="auto" w:fill="FFFFFF"/>
                        </w:rPr>
                      </w:pPr>
                    </w:p>
                    <w:p w14:paraId="34DDCE65" w14:textId="77777777" w:rsidR="00D63F73" w:rsidRDefault="00D63F73" w:rsidP="005F761E">
                      <w:pPr>
                        <w:pStyle w:val="Default"/>
                      </w:pPr>
                    </w:p>
                    <w:p w14:paraId="3C43B9F4" w14:textId="77777777" w:rsidR="00D63F73" w:rsidRDefault="00D63F73" w:rsidP="005F761E">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1910"/>
                      </w:tblGrid>
                      <w:tr w:rsidR="00D63F73" w14:paraId="2AC39585" w14:textId="77777777">
                        <w:trPr>
                          <w:trHeight w:val="103"/>
                        </w:trPr>
                        <w:tc>
                          <w:tcPr>
                            <w:tcW w:w="1910" w:type="dxa"/>
                          </w:tcPr>
                          <w:p w14:paraId="0D41A780" w14:textId="77777777" w:rsidR="00D63F73" w:rsidRDefault="00D63F73" w:rsidP="005F761E">
                            <w:pPr>
                              <w:pStyle w:val="Default"/>
                              <w:rPr>
                                <w:sz w:val="22"/>
                                <w:szCs w:val="22"/>
                              </w:rPr>
                            </w:pPr>
                          </w:p>
                        </w:tc>
                      </w:tr>
                    </w:tbl>
                    <w:p w14:paraId="2C4BD5C0" w14:textId="77777777" w:rsidR="00D63F73" w:rsidRPr="00D75820" w:rsidRDefault="00D63F73" w:rsidP="009F0FC3">
                      <w:pPr>
                        <w:pStyle w:val="NaturezadoTrabalho"/>
                        <w:rPr>
                          <w:color w:val="0D0D0D"/>
                        </w:rPr>
                      </w:pPr>
                    </w:p>
                    <w:p w14:paraId="7453F6B2" w14:textId="77777777" w:rsidR="00D63F73" w:rsidRDefault="00D63F73" w:rsidP="009F0FC3"/>
                  </w:txbxContent>
                </v:textbox>
                <w10:wrap anchorx="page" anchory="page"/>
                <w10:anchorlock/>
              </v:shape>
            </w:pict>
          </mc:Fallback>
        </mc:AlternateContent>
      </w:r>
    </w:p>
    <w:p w14:paraId="71E622E3" w14:textId="77777777" w:rsidR="009F0FC3" w:rsidRPr="006C2650" w:rsidRDefault="009F0FC3">
      <w:pPr>
        <w:pStyle w:val="NaturezadoTrabalho"/>
        <w:rPr>
          <w:color w:val="FF0000"/>
        </w:rPr>
      </w:pPr>
    </w:p>
    <w:p w14:paraId="24D55E12" w14:textId="77777777" w:rsidR="009F0FC3" w:rsidRPr="006C2650" w:rsidRDefault="009F0FC3">
      <w:pPr>
        <w:pStyle w:val="NaturezadoTrabalho"/>
        <w:rPr>
          <w:color w:val="FF0000"/>
        </w:rPr>
      </w:pPr>
    </w:p>
    <w:p w14:paraId="288698E7" w14:textId="77777777" w:rsidR="009F0FC3" w:rsidRPr="006C2650" w:rsidRDefault="009F0FC3">
      <w:pPr>
        <w:pStyle w:val="NaturezadoTrabalho"/>
        <w:rPr>
          <w:color w:val="FF0000"/>
        </w:rPr>
      </w:pPr>
    </w:p>
    <w:p w14:paraId="4EA4B0E1" w14:textId="77777777" w:rsidR="00260ABD" w:rsidRPr="00117BD3" w:rsidRDefault="00B16E29" w:rsidP="00452340">
      <w:pPr>
        <w:pStyle w:val="NaturezadoTrabalho"/>
        <w:ind w:left="0"/>
        <w:rPr>
          <w:b/>
          <w:color w:val="000000" w:themeColor="text1"/>
          <w:sz w:val="24"/>
          <w:szCs w:val="24"/>
        </w:rPr>
      </w:pPr>
      <w:r w:rsidRPr="00117BD3">
        <w:rPr>
          <w:b/>
          <w:noProof/>
          <w:snapToGrid/>
          <w:color w:val="000000" w:themeColor="text1"/>
          <w:sz w:val="24"/>
          <w:szCs w:val="24"/>
        </w:rPr>
        <w:lastRenderedPageBreak/>
        <mc:AlternateContent>
          <mc:Choice Requires="wps">
            <w:drawing>
              <wp:anchor distT="0" distB="0" distL="114300" distR="114300" simplePos="0" relativeHeight="251655680" behindDoc="1" locked="1" layoutInCell="1" allowOverlap="1" wp14:anchorId="41F33420" wp14:editId="2A239348">
                <wp:simplePos x="0" y="0"/>
                <wp:positionH relativeFrom="page">
                  <wp:posOffset>1080135</wp:posOffset>
                </wp:positionH>
                <wp:positionV relativeFrom="page">
                  <wp:posOffset>9489440</wp:posOffset>
                </wp:positionV>
                <wp:extent cx="5760085" cy="500380"/>
                <wp:effectExtent l="0" t="0" r="0" b="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60085" cy="500380"/>
                        </a:xfrm>
                        <a:prstGeom prst="rect">
                          <a:avLst/>
                        </a:prstGeom>
                        <a:solidFill>
                          <a:srgbClr val="FFFFFF"/>
                        </a:solidFill>
                        <a:ln>
                          <a:noFill/>
                        </a:ln>
                      </wps:spPr>
                      <wps:txbx>
                        <w:txbxContent>
                          <w:p w14:paraId="3792E504" w14:textId="77777777" w:rsidR="00D63F73" w:rsidRDefault="00D63F73" w:rsidP="00DE7E7D">
                            <w:pPr>
                              <w:pStyle w:val="LocaleAnodeEntrega"/>
                            </w:pPr>
                          </w:p>
                          <w:p w14:paraId="19689B87" w14:textId="77777777" w:rsidR="00D63F73" w:rsidRDefault="00D63F73" w:rsidP="00ED5DFF">
                            <w:pPr>
                              <w:pStyle w:val="LocaleAnodeEntrega"/>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33420" id="Text Box 21" o:spid="_x0000_s1033" type="#_x0000_t202" style="position:absolute;left:0;text-align:left;margin-left:85.05pt;margin-top:747.2pt;width:453.55pt;height:39.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" stroked="f">
                <v:textbox inset="0,0,0,0">
                  <w:txbxContent>
                    <w:p w14:paraId="3792E504" w14:textId="77777777" w:rsidR="00D63F73" w:rsidRDefault="00D63F73" w:rsidP="00DE7E7D">
                      <w:pPr>
                        <w:pStyle w:val="LocaleAnodeEntrega"/>
                      </w:pPr>
                    </w:p>
                    <w:p w14:paraId="19689B87" w14:textId="77777777" w:rsidR="00D63F73" w:rsidRDefault="00D63F73" w:rsidP="00ED5DFF">
                      <w:pPr>
                        <w:pStyle w:val="LocaleAnodeEntrega"/>
                        <w:jc w:val="both"/>
                      </w:pPr>
                    </w:p>
                  </w:txbxContent>
                </v:textbox>
                <w10:wrap anchorx="page" anchory="page"/>
                <w10:anchorlock/>
              </v:shape>
            </w:pict>
          </mc:Fallback>
        </mc:AlternateContent>
      </w:r>
      <w:bookmarkStart w:id="2" w:name="_Toc93473122"/>
      <w:bookmarkStart w:id="3" w:name="_Toc96637505"/>
      <w:bookmarkStart w:id="4" w:name="_Toc140051077"/>
      <w:bookmarkStart w:id="5" w:name="_Toc140052045"/>
      <w:bookmarkStart w:id="6" w:name="_Toc166953125"/>
      <w:bookmarkStart w:id="7" w:name="_Toc170927405"/>
      <w:bookmarkStart w:id="8" w:name="_Toc170927559"/>
      <w:r w:rsidR="00862B91" w:rsidRPr="00117BD3">
        <w:rPr>
          <w:b/>
          <w:color w:val="000000" w:themeColor="text1"/>
          <w:sz w:val="24"/>
          <w:szCs w:val="24"/>
        </w:rPr>
        <w:t>SUMÁRIO</w:t>
      </w:r>
    </w:p>
    <w:bookmarkEnd w:id="2"/>
    <w:bookmarkEnd w:id="3"/>
    <w:bookmarkEnd w:id="4"/>
    <w:bookmarkEnd w:id="5"/>
    <w:bookmarkEnd w:id="6"/>
    <w:bookmarkEnd w:id="7"/>
    <w:bookmarkEnd w:id="8"/>
    <w:p w14:paraId="1F229536" w14:textId="77777777" w:rsidR="00DB2047" w:rsidRPr="008150CA" w:rsidRDefault="00DB2047">
      <w:pPr>
        <w:pStyle w:val="CabealhodoSumrio"/>
        <w:rPr>
          <w:color w:val="000000" w:themeColor="text1"/>
        </w:rPr>
      </w:pPr>
    </w:p>
    <w:p w14:paraId="0CC2FA8F" w14:textId="77777777" w:rsidR="00B0659C" w:rsidRDefault="00D71E38">
      <w:pPr>
        <w:pStyle w:val="Sumrio1"/>
        <w:rPr>
          <w:rFonts w:asciiTheme="minorHAnsi" w:eastAsiaTheme="minorEastAsia" w:hAnsiTheme="minorHAnsi" w:cstheme="minorBidi"/>
          <w:snapToGrid/>
          <w:szCs w:val="22"/>
        </w:rPr>
      </w:pPr>
      <w:r w:rsidRPr="00117BD3">
        <w:rPr>
          <w:color w:val="000000" w:themeColor="text1"/>
          <w:sz w:val="24"/>
        </w:rPr>
        <w:fldChar w:fldCharType="begin"/>
      </w:r>
      <w:r w:rsidR="00DB2047" w:rsidRPr="00117BD3">
        <w:rPr>
          <w:color w:val="000000" w:themeColor="text1"/>
          <w:sz w:val="24"/>
        </w:rPr>
        <w:instrText xml:space="preserve"> TOC \o "1-3" \h \z \u </w:instrText>
      </w:r>
      <w:r w:rsidRPr="00117BD3">
        <w:rPr>
          <w:color w:val="000000" w:themeColor="text1"/>
          <w:sz w:val="24"/>
        </w:rPr>
        <w:fldChar w:fldCharType="separate"/>
      </w:r>
      <w:hyperlink w:anchor="_Toc50293845" w:history="1">
        <w:r w:rsidR="00B0659C" w:rsidRPr="000F7FB9">
          <w:rPr>
            <w:rStyle w:val="Hyperlink"/>
          </w:rPr>
          <w:t>1</w:t>
        </w:r>
        <w:r w:rsidR="00B0659C">
          <w:rPr>
            <w:rFonts w:asciiTheme="minorHAnsi" w:eastAsiaTheme="minorEastAsia" w:hAnsiTheme="minorHAnsi" w:cstheme="minorBidi"/>
            <w:snapToGrid/>
            <w:szCs w:val="22"/>
          </w:rPr>
          <w:tab/>
        </w:r>
        <w:r w:rsidR="00B0659C" w:rsidRPr="000F7FB9">
          <w:rPr>
            <w:rStyle w:val="Hyperlink"/>
          </w:rPr>
          <w:t>INTRODUÇÃO</w:t>
        </w:r>
        <w:r w:rsidR="00B0659C">
          <w:rPr>
            <w:webHidden/>
          </w:rPr>
          <w:tab/>
        </w:r>
        <w:r w:rsidR="00B0659C">
          <w:rPr>
            <w:webHidden/>
          </w:rPr>
          <w:fldChar w:fldCharType="begin"/>
        </w:r>
        <w:r w:rsidR="00B0659C">
          <w:rPr>
            <w:webHidden/>
          </w:rPr>
          <w:instrText xml:space="preserve"> PAGEREF _Toc50293845 \h </w:instrText>
        </w:r>
        <w:r w:rsidR="00B0659C">
          <w:rPr>
            <w:webHidden/>
          </w:rPr>
        </w:r>
        <w:r w:rsidR="00B0659C">
          <w:rPr>
            <w:webHidden/>
          </w:rPr>
          <w:fldChar w:fldCharType="separate"/>
        </w:r>
        <w:r w:rsidR="00B0659C">
          <w:rPr>
            <w:webHidden/>
          </w:rPr>
          <w:t>3</w:t>
        </w:r>
        <w:r w:rsidR="00B0659C">
          <w:rPr>
            <w:webHidden/>
          </w:rPr>
          <w:fldChar w:fldCharType="end"/>
        </w:r>
      </w:hyperlink>
    </w:p>
    <w:p w14:paraId="2F12ED6F" w14:textId="77777777" w:rsidR="00B0659C" w:rsidRDefault="00D63F73">
      <w:pPr>
        <w:pStyle w:val="Sumrio1"/>
        <w:rPr>
          <w:rFonts w:asciiTheme="minorHAnsi" w:eastAsiaTheme="minorEastAsia" w:hAnsiTheme="minorHAnsi" w:cstheme="minorBidi"/>
          <w:snapToGrid/>
          <w:szCs w:val="22"/>
        </w:rPr>
      </w:pPr>
      <w:hyperlink w:anchor="_Toc50293846" w:history="1">
        <w:r w:rsidR="00B0659C" w:rsidRPr="000F7FB9">
          <w:rPr>
            <w:rStyle w:val="Hyperlink"/>
          </w:rPr>
          <w:t>2</w:t>
        </w:r>
        <w:r w:rsidR="00B0659C">
          <w:rPr>
            <w:rFonts w:asciiTheme="minorHAnsi" w:eastAsiaTheme="minorEastAsia" w:hAnsiTheme="minorHAnsi" w:cstheme="minorBidi"/>
            <w:snapToGrid/>
            <w:szCs w:val="22"/>
          </w:rPr>
          <w:tab/>
        </w:r>
        <w:r w:rsidR="00B0659C" w:rsidRPr="000F7FB9">
          <w:rPr>
            <w:rStyle w:val="Hyperlink"/>
          </w:rPr>
          <w:t>DESENVOLVIMENTO.</w:t>
        </w:r>
        <w:r w:rsidR="00B0659C">
          <w:rPr>
            <w:webHidden/>
          </w:rPr>
          <w:tab/>
        </w:r>
        <w:r w:rsidR="00B0659C">
          <w:rPr>
            <w:webHidden/>
          </w:rPr>
          <w:fldChar w:fldCharType="begin"/>
        </w:r>
        <w:r w:rsidR="00B0659C">
          <w:rPr>
            <w:webHidden/>
          </w:rPr>
          <w:instrText xml:space="preserve"> PAGEREF _Toc50293846 \h </w:instrText>
        </w:r>
        <w:r w:rsidR="00B0659C">
          <w:rPr>
            <w:webHidden/>
          </w:rPr>
        </w:r>
        <w:r w:rsidR="00B0659C">
          <w:rPr>
            <w:webHidden/>
          </w:rPr>
          <w:fldChar w:fldCharType="separate"/>
        </w:r>
        <w:r w:rsidR="00B0659C">
          <w:rPr>
            <w:webHidden/>
          </w:rPr>
          <w:t>4</w:t>
        </w:r>
        <w:r w:rsidR="00B0659C">
          <w:rPr>
            <w:webHidden/>
          </w:rPr>
          <w:fldChar w:fldCharType="end"/>
        </w:r>
      </w:hyperlink>
    </w:p>
    <w:p w14:paraId="042B789F" w14:textId="77777777" w:rsidR="00B0659C" w:rsidRDefault="00D63F73">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7" w:history="1">
        <w:r w:rsidR="00B0659C" w:rsidRPr="000F7FB9">
          <w:rPr>
            <w:rStyle w:val="Hyperlink"/>
            <w:iCs/>
            <w:noProof/>
          </w:rPr>
          <w:t>2.1</w:t>
        </w:r>
        <w:r w:rsidR="00B0659C">
          <w:rPr>
            <w:rFonts w:asciiTheme="minorHAnsi" w:eastAsiaTheme="minorEastAsia" w:hAnsiTheme="minorHAnsi" w:cstheme="minorBidi"/>
            <w:noProof/>
            <w:snapToGrid/>
            <w:sz w:val="22"/>
            <w:szCs w:val="22"/>
          </w:rPr>
          <w:tab/>
        </w:r>
        <w:r w:rsidR="00B0659C" w:rsidRPr="000F7FB9">
          <w:rPr>
            <w:rStyle w:val="Hyperlink"/>
            <w:noProof/>
          </w:rPr>
          <w:t>ANÁLISE ORIENTADA A OBJETOS II</w:t>
        </w:r>
        <w:r w:rsidR="00B0659C">
          <w:rPr>
            <w:noProof/>
            <w:webHidden/>
          </w:rPr>
          <w:tab/>
        </w:r>
        <w:r w:rsidR="00B0659C">
          <w:rPr>
            <w:noProof/>
            <w:webHidden/>
          </w:rPr>
          <w:fldChar w:fldCharType="begin"/>
        </w:r>
        <w:r w:rsidR="00B0659C">
          <w:rPr>
            <w:noProof/>
            <w:webHidden/>
          </w:rPr>
          <w:instrText xml:space="preserve"> PAGEREF _Toc50293847 \h </w:instrText>
        </w:r>
        <w:r w:rsidR="00B0659C">
          <w:rPr>
            <w:noProof/>
            <w:webHidden/>
          </w:rPr>
        </w:r>
        <w:r w:rsidR="00B0659C">
          <w:rPr>
            <w:noProof/>
            <w:webHidden/>
          </w:rPr>
          <w:fldChar w:fldCharType="separate"/>
        </w:r>
        <w:r w:rsidR="00B0659C">
          <w:rPr>
            <w:noProof/>
            <w:webHidden/>
          </w:rPr>
          <w:t>4</w:t>
        </w:r>
        <w:r w:rsidR="00B0659C">
          <w:rPr>
            <w:noProof/>
            <w:webHidden/>
          </w:rPr>
          <w:fldChar w:fldCharType="end"/>
        </w:r>
      </w:hyperlink>
    </w:p>
    <w:p w14:paraId="12BF0F35" w14:textId="77777777" w:rsidR="00B0659C" w:rsidRDefault="00D63F73">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8" w:history="1">
        <w:r w:rsidR="00B0659C" w:rsidRPr="000F7FB9">
          <w:rPr>
            <w:rStyle w:val="Hyperlink"/>
            <w:iCs/>
            <w:noProof/>
          </w:rPr>
          <w:t>2.2</w:t>
        </w:r>
        <w:r w:rsidR="00B0659C">
          <w:rPr>
            <w:rFonts w:asciiTheme="minorHAnsi" w:eastAsiaTheme="minorEastAsia" w:hAnsiTheme="minorHAnsi" w:cstheme="minorBidi"/>
            <w:noProof/>
            <w:snapToGrid/>
            <w:sz w:val="22"/>
            <w:szCs w:val="22"/>
          </w:rPr>
          <w:tab/>
        </w:r>
        <w:r w:rsidR="00B0659C" w:rsidRPr="000F7FB9">
          <w:rPr>
            <w:rStyle w:val="Hyperlink"/>
            <w:iCs/>
            <w:noProof/>
          </w:rPr>
          <w:t>BANCO DE DADOS II</w:t>
        </w:r>
        <w:r w:rsidR="00B0659C">
          <w:rPr>
            <w:noProof/>
            <w:webHidden/>
          </w:rPr>
          <w:tab/>
        </w:r>
        <w:r w:rsidR="00B0659C">
          <w:rPr>
            <w:noProof/>
            <w:webHidden/>
          </w:rPr>
          <w:fldChar w:fldCharType="begin"/>
        </w:r>
        <w:r w:rsidR="00B0659C">
          <w:rPr>
            <w:noProof/>
            <w:webHidden/>
          </w:rPr>
          <w:instrText xml:space="preserve"> PAGEREF _Toc50293848 \h </w:instrText>
        </w:r>
        <w:r w:rsidR="00B0659C">
          <w:rPr>
            <w:noProof/>
            <w:webHidden/>
          </w:rPr>
        </w:r>
        <w:r w:rsidR="00B0659C">
          <w:rPr>
            <w:noProof/>
            <w:webHidden/>
          </w:rPr>
          <w:fldChar w:fldCharType="separate"/>
        </w:r>
        <w:r w:rsidR="00B0659C">
          <w:rPr>
            <w:noProof/>
            <w:webHidden/>
          </w:rPr>
          <w:t>10</w:t>
        </w:r>
        <w:r w:rsidR="00B0659C">
          <w:rPr>
            <w:noProof/>
            <w:webHidden/>
          </w:rPr>
          <w:fldChar w:fldCharType="end"/>
        </w:r>
      </w:hyperlink>
    </w:p>
    <w:p w14:paraId="46B71482" w14:textId="77777777" w:rsidR="00B0659C" w:rsidRDefault="00D63F73">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49" w:history="1">
        <w:r w:rsidR="00B0659C" w:rsidRPr="000F7FB9">
          <w:rPr>
            <w:rStyle w:val="Hyperlink"/>
            <w:iCs/>
            <w:noProof/>
          </w:rPr>
          <w:t>2.3</w:t>
        </w:r>
        <w:r w:rsidR="00B0659C">
          <w:rPr>
            <w:rFonts w:asciiTheme="minorHAnsi" w:eastAsiaTheme="minorEastAsia" w:hAnsiTheme="minorHAnsi" w:cstheme="minorBidi"/>
            <w:noProof/>
            <w:snapToGrid/>
            <w:sz w:val="22"/>
            <w:szCs w:val="22"/>
          </w:rPr>
          <w:tab/>
        </w:r>
        <w:r w:rsidR="00B0659C" w:rsidRPr="000F7FB9">
          <w:rPr>
            <w:rStyle w:val="Hyperlink"/>
            <w:noProof/>
          </w:rPr>
          <w:t>PROGRAMAÇÃO PARA WEB I</w:t>
        </w:r>
        <w:r w:rsidR="00B0659C">
          <w:rPr>
            <w:noProof/>
            <w:webHidden/>
          </w:rPr>
          <w:tab/>
        </w:r>
        <w:r w:rsidR="00B0659C">
          <w:rPr>
            <w:noProof/>
            <w:webHidden/>
          </w:rPr>
          <w:fldChar w:fldCharType="begin"/>
        </w:r>
        <w:r w:rsidR="00B0659C">
          <w:rPr>
            <w:noProof/>
            <w:webHidden/>
          </w:rPr>
          <w:instrText xml:space="preserve"> PAGEREF _Toc50293849 \h </w:instrText>
        </w:r>
        <w:r w:rsidR="00B0659C">
          <w:rPr>
            <w:noProof/>
            <w:webHidden/>
          </w:rPr>
        </w:r>
        <w:r w:rsidR="00B0659C">
          <w:rPr>
            <w:noProof/>
            <w:webHidden/>
          </w:rPr>
          <w:fldChar w:fldCharType="separate"/>
        </w:r>
        <w:r w:rsidR="00B0659C">
          <w:rPr>
            <w:noProof/>
            <w:webHidden/>
          </w:rPr>
          <w:t>15</w:t>
        </w:r>
        <w:r w:rsidR="00B0659C">
          <w:rPr>
            <w:noProof/>
            <w:webHidden/>
          </w:rPr>
          <w:fldChar w:fldCharType="end"/>
        </w:r>
      </w:hyperlink>
    </w:p>
    <w:p w14:paraId="789A982A" w14:textId="77777777" w:rsidR="00B0659C" w:rsidRDefault="00D63F73">
      <w:pPr>
        <w:pStyle w:val="Sumrio2"/>
        <w:tabs>
          <w:tab w:val="left" w:pos="960"/>
          <w:tab w:val="right" w:leader="dot" w:pos="9062"/>
        </w:tabs>
        <w:rPr>
          <w:rFonts w:asciiTheme="minorHAnsi" w:eastAsiaTheme="minorEastAsia" w:hAnsiTheme="minorHAnsi" w:cstheme="minorBidi"/>
          <w:noProof/>
          <w:snapToGrid/>
          <w:sz w:val="22"/>
          <w:szCs w:val="22"/>
        </w:rPr>
      </w:pPr>
      <w:hyperlink w:anchor="_Toc50293850" w:history="1">
        <w:r w:rsidR="00B0659C" w:rsidRPr="000F7FB9">
          <w:rPr>
            <w:rStyle w:val="Hyperlink"/>
            <w:iCs/>
            <w:noProof/>
          </w:rPr>
          <w:t>2.4</w:t>
        </w:r>
        <w:r w:rsidR="00B0659C">
          <w:rPr>
            <w:rFonts w:asciiTheme="minorHAnsi" w:eastAsiaTheme="minorEastAsia" w:hAnsiTheme="minorHAnsi" w:cstheme="minorBidi"/>
            <w:noProof/>
            <w:snapToGrid/>
            <w:sz w:val="22"/>
            <w:szCs w:val="22"/>
          </w:rPr>
          <w:tab/>
        </w:r>
        <w:r w:rsidR="00B0659C" w:rsidRPr="000F7FB9">
          <w:rPr>
            <w:rStyle w:val="Hyperlink"/>
            <w:noProof/>
          </w:rPr>
          <w:t>PROGRAMAÇÃO ORIENTADA A OBJETOS</w:t>
        </w:r>
        <w:r w:rsidR="00B0659C">
          <w:rPr>
            <w:noProof/>
            <w:webHidden/>
          </w:rPr>
          <w:tab/>
        </w:r>
        <w:r w:rsidR="00B0659C">
          <w:rPr>
            <w:noProof/>
            <w:webHidden/>
          </w:rPr>
          <w:fldChar w:fldCharType="begin"/>
        </w:r>
        <w:r w:rsidR="00B0659C">
          <w:rPr>
            <w:noProof/>
            <w:webHidden/>
          </w:rPr>
          <w:instrText xml:space="preserve"> PAGEREF _Toc50293850 \h </w:instrText>
        </w:r>
        <w:r w:rsidR="00B0659C">
          <w:rPr>
            <w:noProof/>
            <w:webHidden/>
          </w:rPr>
        </w:r>
        <w:r w:rsidR="00B0659C">
          <w:rPr>
            <w:noProof/>
            <w:webHidden/>
          </w:rPr>
          <w:fldChar w:fldCharType="separate"/>
        </w:r>
        <w:r w:rsidR="00B0659C">
          <w:rPr>
            <w:noProof/>
            <w:webHidden/>
          </w:rPr>
          <w:t>22</w:t>
        </w:r>
        <w:r w:rsidR="00B0659C">
          <w:rPr>
            <w:noProof/>
            <w:webHidden/>
          </w:rPr>
          <w:fldChar w:fldCharType="end"/>
        </w:r>
      </w:hyperlink>
    </w:p>
    <w:p w14:paraId="5DCC7466" w14:textId="77777777" w:rsidR="00B0659C" w:rsidRDefault="00D63F73">
      <w:pPr>
        <w:pStyle w:val="Sumrio1"/>
        <w:rPr>
          <w:rFonts w:asciiTheme="minorHAnsi" w:eastAsiaTheme="minorEastAsia" w:hAnsiTheme="minorHAnsi" w:cstheme="minorBidi"/>
          <w:snapToGrid/>
          <w:szCs w:val="22"/>
        </w:rPr>
      </w:pPr>
      <w:hyperlink w:anchor="_Toc50293851" w:history="1">
        <w:r w:rsidR="00B0659C" w:rsidRPr="000F7FB9">
          <w:rPr>
            <w:rStyle w:val="Hyperlink"/>
          </w:rPr>
          <w:t>3</w:t>
        </w:r>
        <w:r w:rsidR="00B0659C">
          <w:rPr>
            <w:rFonts w:asciiTheme="minorHAnsi" w:eastAsiaTheme="minorEastAsia" w:hAnsiTheme="minorHAnsi" w:cstheme="minorBidi"/>
            <w:snapToGrid/>
            <w:szCs w:val="22"/>
          </w:rPr>
          <w:tab/>
        </w:r>
        <w:r w:rsidR="00B0659C" w:rsidRPr="000F7FB9">
          <w:rPr>
            <w:rStyle w:val="Hyperlink"/>
          </w:rPr>
          <w:t>CONCLUSÃO</w:t>
        </w:r>
        <w:r w:rsidR="00B0659C">
          <w:rPr>
            <w:webHidden/>
          </w:rPr>
          <w:tab/>
        </w:r>
        <w:r w:rsidR="00B0659C">
          <w:rPr>
            <w:webHidden/>
          </w:rPr>
          <w:fldChar w:fldCharType="begin"/>
        </w:r>
        <w:r w:rsidR="00B0659C">
          <w:rPr>
            <w:webHidden/>
          </w:rPr>
          <w:instrText xml:space="preserve"> PAGEREF _Toc50293851 \h </w:instrText>
        </w:r>
        <w:r w:rsidR="00B0659C">
          <w:rPr>
            <w:webHidden/>
          </w:rPr>
        </w:r>
        <w:r w:rsidR="00B0659C">
          <w:rPr>
            <w:webHidden/>
          </w:rPr>
          <w:fldChar w:fldCharType="separate"/>
        </w:r>
        <w:r w:rsidR="00B0659C">
          <w:rPr>
            <w:webHidden/>
          </w:rPr>
          <w:t>26</w:t>
        </w:r>
        <w:r w:rsidR="00B0659C">
          <w:rPr>
            <w:webHidden/>
          </w:rPr>
          <w:fldChar w:fldCharType="end"/>
        </w:r>
      </w:hyperlink>
    </w:p>
    <w:p w14:paraId="079A51B0" w14:textId="77777777" w:rsidR="00DB2047" w:rsidRPr="006C2650" w:rsidRDefault="00D71E38">
      <w:pPr>
        <w:rPr>
          <w:color w:val="FF0000"/>
        </w:rPr>
      </w:pPr>
      <w:r w:rsidRPr="00117BD3">
        <w:rPr>
          <w:b/>
          <w:bCs/>
          <w:color w:val="000000" w:themeColor="text1"/>
          <w:szCs w:val="24"/>
        </w:rPr>
        <w:fldChar w:fldCharType="end"/>
      </w:r>
    </w:p>
    <w:p w14:paraId="463C7E3E" w14:textId="77777777" w:rsidR="00260584" w:rsidRPr="006C2650" w:rsidRDefault="00260584" w:rsidP="00962C7E">
      <w:pPr>
        <w:pStyle w:val="Sumrio1"/>
        <w:rPr>
          <w:color w:val="FF0000"/>
        </w:rPr>
      </w:pPr>
    </w:p>
    <w:p w14:paraId="19C3D7EF" w14:textId="77777777" w:rsidR="006722CE" w:rsidRPr="006C2650" w:rsidRDefault="006722CE" w:rsidP="00EF1BFC">
      <w:pPr>
        <w:pStyle w:val="Ttulo1"/>
        <w:rPr>
          <w:color w:val="FF0000"/>
        </w:rPr>
        <w:sectPr w:rsidR="006722CE" w:rsidRPr="006C2650" w:rsidSect="00454C83">
          <w:headerReference w:type="even" r:id="rId10"/>
          <w:pgSz w:w="11907" w:h="16840" w:code="9"/>
          <w:pgMar w:top="1701" w:right="1134" w:bottom="1134" w:left="1701" w:header="0" w:footer="284" w:gutter="0"/>
          <w:pgNumType w:start="0"/>
          <w:cols w:space="720"/>
          <w:noEndnote/>
        </w:sectPr>
      </w:pPr>
    </w:p>
    <w:p w14:paraId="093FA346" w14:textId="77777777" w:rsidR="006722CE" w:rsidRPr="008150CA" w:rsidRDefault="006722CE" w:rsidP="00B14A35">
      <w:pPr>
        <w:pStyle w:val="Ttulo1"/>
        <w:rPr>
          <w:color w:val="000000" w:themeColor="text1"/>
        </w:rPr>
      </w:pPr>
      <w:bookmarkStart w:id="9" w:name="_Toc93473123"/>
      <w:bookmarkStart w:id="10" w:name="_Toc96408761"/>
      <w:bookmarkStart w:id="11" w:name="_Toc96409028"/>
      <w:bookmarkStart w:id="12" w:name="_Toc172266842"/>
      <w:bookmarkStart w:id="13" w:name="_Toc419109085"/>
      <w:bookmarkStart w:id="14" w:name="_Toc50293845"/>
      <w:r w:rsidRPr="008150CA">
        <w:rPr>
          <w:color w:val="000000" w:themeColor="text1"/>
        </w:rPr>
        <w:lastRenderedPageBreak/>
        <w:t>INTRODUÇÃO</w:t>
      </w:r>
      <w:bookmarkEnd w:id="9"/>
      <w:bookmarkEnd w:id="10"/>
      <w:bookmarkEnd w:id="11"/>
      <w:bookmarkEnd w:id="12"/>
      <w:bookmarkEnd w:id="13"/>
      <w:bookmarkEnd w:id="14"/>
    </w:p>
    <w:p w14:paraId="416B6589" w14:textId="1AA390A3" w:rsidR="0089714F" w:rsidRDefault="00FF0542" w:rsidP="0089714F">
      <w:pPr>
        <w:spacing w:line="360" w:lineRule="auto"/>
        <w:ind w:firstLine="1701"/>
        <w:rPr>
          <w:rFonts w:cs="Arial"/>
          <w:color w:val="000000"/>
          <w:sz w:val="22"/>
          <w:szCs w:val="18"/>
        </w:rPr>
      </w:pPr>
      <w:r w:rsidRPr="00FE1EE1">
        <w:rPr>
          <w:rFonts w:cs="Arial"/>
          <w:color w:val="000000"/>
          <w:sz w:val="22"/>
          <w:szCs w:val="18"/>
        </w:rPr>
        <w:t>O crescente aumento na Produção Agrícola</w:t>
      </w:r>
      <w:r w:rsidR="00FE1EE1">
        <w:rPr>
          <w:rFonts w:cs="Arial"/>
          <w:color w:val="000000"/>
          <w:sz w:val="22"/>
          <w:szCs w:val="18"/>
        </w:rPr>
        <w:t xml:space="preserve"> e Pecuária</w:t>
      </w:r>
      <w:r w:rsidRPr="00FE1EE1">
        <w:rPr>
          <w:rFonts w:cs="Arial"/>
          <w:color w:val="000000"/>
          <w:sz w:val="22"/>
          <w:szCs w:val="18"/>
        </w:rPr>
        <w:t xml:space="preserve">, vem aumentando exponencialmente em nosso país, fazendo assim com que muitos agricultores atotem vários métodos </w:t>
      </w:r>
      <w:r w:rsidR="00FE1EE1" w:rsidRPr="00FE1EE1">
        <w:rPr>
          <w:rFonts w:cs="Arial"/>
          <w:color w:val="000000"/>
          <w:sz w:val="22"/>
          <w:szCs w:val="18"/>
        </w:rPr>
        <w:t xml:space="preserve">e tecnologias </w:t>
      </w:r>
      <w:r w:rsidRPr="00FE1EE1">
        <w:rPr>
          <w:rFonts w:cs="Arial"/>
          <w:color w:val="000000"/>
          <w:sz w:val="22"/>
          <w:szCs w:val="18"/>
        </w:rPr>
        <w:t xml:space="preserve">no plantio e na </w:t>
      </w:r>
      <w:r w:rsidR="00FE1EE1" w:rsidRPr="00FE1EE1">
        <w:rPr>
          <w:rFonts w:cs="Arial"/>
          <w:color w:val="000000"/>
          <w:sz w:val="22"/>
          <w:szCs w:val="18"/>
        </w:rPr>
        <w:t>criação dos animais</w:t>
      </w:r>
      <w:r w:rsidR="00FE1EE1">
        <w:rPr>
          <w:rFonts w:cs="Arial"/>
          <w:color w:val="000000"/>
          <w:sz w:val="22"/>
          <w:szCs w:val="18"/>
        </w:rPr>
        <w:t>, sendo necessário a implementação de vária tecnologias desde, o planejamento, a compra da matéria prima, plantio, manutenção da plantação, colheita e venda do produto final no caso da agricultura e no caso da Pecuário na escolha do melhor animal, do controle de doenças, a sua produção, abate e venda do produto final, faz necessário todo um sistema para gerenciar esses ciclos, tornando assim o mais eficiente possível e mais sustentável para o meio ambiente.</w:t>
      </w:r>
    </w:p>
    <w:p w14:paraId="0FF07FAE" w14:textId="71F4A4F3" w:rsidR="00FE1EE1" w:rsidRPr="00FE1EE1" w:rsidRDefault="00FE1EE1" w:rsidP="0089714F">
      <w:pPr>
        <w:spacing w:line="360" w:lineRule="auto"/>
        <w:ind w:firstLine="1701"/>
        <w:rPr>
          <w:rFonts w:cs="Arial"/>
          <w:color w:val="000000"/>
          <w:sz w:val="22"/>
          <w:szCs w:val="18"/>
        </w:rPr>
      </w:pPr>
      <w:r>
        <w:rPr>
          <w:rFonts w:cs="Arial"/>
          <w:color w:val="000000"/>
          <w:sz w:val="22"/>
          <w:szCs w:val="18"/>
        </w:rPr>
        <w:t>O Sistema FazenTECH, visa atender todas essas etapas auxiliando os agricultores e pecuaristas, a gerenciar o seu negocio de forma eficiente, prática, rentável e ainda sustentável com soluções inovadoras para o homem do campo.</w:t>
      </w:r>
    </w:p>
    <w:p w14:paraId="50231ADA" w14:textId="2214FFBC" w:rsidR="002E7AEC" w:rsidRPr="006C2650" w:rsidRDefault="002E7AEC" w:rsidP="002E7AEC">
      <w:pPr>
        <w:pStyle w:val="Pargrafo"/>
        <w:rPr>
          <w:color w:val="FF0000"/>
        </w:rPr>
      </w:pPr>
    </w:p>
    <w:p w14:paraId="6DC9EE1E" w14:textId="77777777" w:rsidR="00D75674" w:rsidRPr="006C2650" w:rsidRDefault="00D75674" w:rsidP="00E935A7">
      <w:pPr>
        <w:pStyle w:val="Pargrafo"/>
        <w:rPr>
          <w:color w:val="FF0000"/>
        </w:rPr>
      </w:pPr>
    </w:p>
    <w:p w14:paraId="76C0D554" w14:textId="77777777" w:rsidR="00A31510" w:rsidRPr="006C2650" w:rsidRDefault="00A31510" w:rsidP="00E83C3F">
      <w:pPr>
        <w:pStyle w:val="TitulodeGrfico"/>
        <w:rPr>
          <w:color w:val="FF0000"/>
        </w:rPr>
      </w:pPr>
    </w:p>
    <w:p w14:paraId="5EC4EF06" w14:textId="77777777" w:rsidR="00E935A7" w:rsidRPr="006C2650" w:rsidRDefault="00E935A7" w:rsidP="00E935A7">
      <w:pPr>
        <w:rPr>
          <w:color w:val="FF0000"/>
        </w:rPr>
      </w:pPr>
    </w:p>
    <w:p w14:paraId="4412AE98" w14:textId="77777777" w:rsidR="00A31510" w:rsidRPr="006C2650" w:rsidRDefault="00A31510" w:rsidP="00A31510">
      <w:pPr>
        <w:rPr>
          <w:color w:val="FF0000"/>
        </w:rPr>
      </w:pPr>
    </w:p>
    <w:p w14:paraId="1BC0C8E6" w14:textId="77777777" w:rsidR="00E5189D" w:rsidRPr="008C352D" w:rsidRDefault="002C590F" w:rsidP="002C590F">
      <w:pPr>
        <w:pStyle w:val="Ttulo1"/>
        <w:rPr>
          <w:color w:val="000000" w:themeColor="text1"/>
        </w:rPr>
      </w:pPr>
      <w:bookmarkStart w:id="15" w:name="_Toc419109087"/>
      <w:bookmarkStart w:id="16" w:name="_Toc50293846"/>
      <w:r w:rsidRPr="008C352D">
        <w:rPr>
          <w:color w:val="000000" w:themeColor="text1"/>
        </w:rPr>
        <w:lastRenderedPageBreak/>
        <w:t>DESENVOLVIMENTO</w:t>
      </w:r>
      <w:bookmarkEnd w:id="15"/>
      <w:r w:rsidR="007F3A52" w:rsidRPr="008C352D">
        <w:rPr>
          <w:color w:val="000000" w:themeColor="text1"/>
        </w:rPr>
        <w:t>.</w:t>
      </w:r>
      <w:bookmarkEnd w:id="16"/>
    </w:p>
    <w:p w14:paraId="4DE7E490" w14:textId="77777777" w:rsidR="00452340" w:rsidRPr="008C352D" w:rsidRDefault="008150CA" w:rsidP="006D2345">
      <w:pPr>
        <w:pStyle w:val="Ttulo2"/>
        <w:rPr>
          <w:color w:val="000000" w:themeColor="text1"/>
        </w:rPr>
      </w:pPr>
      <w:bookmarkStart w:id="17" w:name="_Toc50293847"/>
      <w:r w:rsidRPr="008C352D">
        <w:rPr>
          <w:caps w:val="0"/>
          <w:color w:val="000000" w:themeColor="text1"/>
        </w:rPr>
        <w:t>ANÁLISE ORIENTADA A OBJETOS I</w:t>
      </w:r>
      <w:r w:rsidR="005317B2">
        <w:rPr>
          <w:caps w:val="0"/>
          <w:color w:val="000000" w:themeColor="text1"/>
        </w:rPr>
        <w:t>I</w:t>
      </w:r>
      <w:bookmarkEnd w:id="17"/>
    </w:p>
    <w:p w14:paraId="649D46F9" w14:textId="77777777" w:rsidR="001A422B" w:rsidRDefault="001A422B" w:rsidP="00A54F80">
      <w:pPr>
        <w:pStyle w:val="Pargrafo"/>
        <w:rPr>
          <w:color w:val="000000" w:themeColor="text1"/>
        </w:rPr>
      </w:pPr>
      <w:r>
        <w:rPr>
          <w:color w:val="000000" w:themeColor="text1"/>
        </w:rPr>
        <w:t>A Análise Orientada a Objetos (OOA) é um processo de desenvolvimento de sistemas que utiliza o conceito de objetos que interagem entre si e, através dessa inte4ração, realizam tarefas computacionais.</w:t>
      </w:r>
    </w:p>
    <w:p w14:paraId="0E1F20BD" w14:textId="61BBA7DA" w:rsidR="00FE1EE1" w:rsidRDefault="001A422B" w:rsidP="00A54F80">
      <w:pPr>
        <w:pStyle w:val="Pargrafo"/>
        <w:rPr>
          <w:color w:val="000000" w:themeColor="text1"/>
        </w:rPr>
      </w:pPr>
      <w:r>
        <w:rPr>
          <w:color w:val="000000" w:themeColor="text1"/>
        </w:rPr>
        <w:t>O ponto de partida para a OOA é criar um modelo descritivo contendo informações do projeto. Podemos chamar este artefato de proposta técnica, já que é ela que vai conter detalhes do problema a ser solucionado, objetivo do projeto, casos de uso, requisitos funcionais e não funcionais, as atividades do sistema e soluções propostas.</w:t>
      </w:r>
    </w:p>
    <w:p w14:paraId="719447AD" w14:textId="560E6FFA" w:rsidR="001A422B" w:rsidRDefault="001A422B" w:rsidP="00A54F80">
      <w:pPr>
        <w:pStyle w:val="Pargrafo"/>
        <w:rPr>
          <w:color w:val="000000" w:themeColor="text1"/>
        </w:rPr>
      </w:pPr>
      <w:r>
        <w:rPr>
          <w:color w:val="000000" w:themeColor="text1"/>
        </w:rPr>
        <w:t>Durante todo ciclo de vida do desenvolvimento (análise e programação), são gerados alguns diagramas que representam os objetos de análise, sendo eles: diagrama de caso  de uso, diagrama de classe, diagrama de objeto, diagrama de componente, diagrama de implantação, diagrama de atividade, diagrama de estado, diagrama de colaboração e diagrama de sequência.</w:t>
      </w:r>
    </w:p>
    <w:p w14:paraId="02EABFC3" w14:textId="56D21F22" w:rsidR="001A422B" w:rsidRDefault="001A422B" w:rsidP="00A54F80">
      <w:pPr>
        <w:pStyle w:val="Pargrafo"/>
        <w:rPr>
          <w:color w:val="000000" w:themeColor="text1"/>
        </w:rPr>
      </w:pPr>
      <w:r>
        <w:rPr>
          <w:color w:val="000000" w:themeColor="text1"/>
        </w:rPr>
        <w:t>Analisando o estudo de caso apresentado para o PTI FazenTECH, e utilizando ferramentas CASE</w:t>
      </w:r>
      <w:r w:rsidR="00B428AC">
        <w:rPr>
          <w:color w:val="000000" w:themeColor="text1"/>
        </w:rPr>
        <w:t xml:space="preserve"> de modelagem juntamente com a UML, para realizar as atividades propostas para Análise de Sistemas, com os requisitos da criação animal e o planejamento de diversas culturas na fazenda.</w:t>
      </w:r>
    </w:p>
    <w:p w14:paraId="21974926" w14:textId="003FC2C0" w:rsidR="005921CC" w:rsidRPr="00FB109D" w:rsidRDefault="00B428AC" w:rsidP="008C352D">
      <w:pPr>
        <w:pStyle w:val="Pargrafo"/>
        <w:rPr>
          <w:color w:val="000000" w:themeColor="text1"/>
        </w:rPr>
      </w:pPr>
      <w:r>
        <w:rPr>
          <w:color w:val="000000" w:themeColor="text1"/>
        </w:rPr>
        <w:t>Para desenvolver o sistema da FazenTech, na criação animal e no planejamento do plantio apresentamos os o Modelo de Casos de Uso, o Modedlo de Classes e o Diagrama de Máquina e Estados para a Classe “Plantio</w:t>
      </w:r>
    </w:p>
    <w:p w14:paraId="43DE06D4" w14:textId="77777777" w:rsidR="008C352D" w:rsidRPr="006C2650" w:rsidRDefault="008C352D" w:rsidP="008C352D">
      <w:pPr>
        <w:pStyle w:val="Pargrafo"/>
        <w:rPr>
          <w:color w:val="FF0000"/>
        </w:rPr>
      </w:pPr>
    </w:p>
    <w:p w14:paraId="37B8CC8E" w14:textId="77777777" w:rsidR="00216B9B" w:rsidRPr="00FB109D" w:rsidRDefault="005317B2" w:rsidP="00216B9B">
      <w:pPr>
        <w:pStyle w:val="Pargrafo"/>
        <w:numPr>
          <w:ilvl w:val="0"/>
          <w:numId w:val="18"/>
        </w:numPr>
        <w:rPr>
          <w:color w:val="000000" w:themeColor="text1"/>
        </w:rPr>
      </w:pPr>
      <w:r>
        <w:rPr>
          <w:color w:val="000000" w:themeColor="text1"/>
        </w:rPr>
        <w:t>Modelo de Use Cases</w:t>
      </w:r>
      <w:r w:rsidR="00216B9B" w:rsidRPr="00FB109D">
        <w:rPr>
          <w:color w:val="000000" w:themeColor="text1"/>
        </w:rPr>
        <w:t>:</w:t>
      </w:r>
    </w:p>
    <w:p w14:paraId="6A766C42" w14:textId="2D43A9B6" w:rsidR="00A54F80" w:rsidRDefault="00B428AC" w:rsidP="00A54F80">
      <w:pPr>
        <w:pStyle w:val="Pargrafo"/>
        <w:rPr>
          <w:color w:val="000000" w:themeColor="text1"/>
        </w:rPr>
      </w:pPr>
      <w:r>
        <w:rPr>
          <w:color w:val="000000" w:themeColor="text1"/>
        </w:rPr>
        <w:t>O Diagrama de Use Case tem o objetivo de auxiliar a comunicação entre os analistas e o cliente, um Diagrama de Use Case descreve um cenário que mostra as funcionalidades do sistema do ponto de vista do usuário.</w:t>
      </w:r>
    </w:p>
    <w:p w14:paraId="17D27A18" w14:textId="22404BD3" w:rsidR="00B428AC" w:rsidRPr="00FB109D" w:rsidRDefault="00B428AC" w:rsidP="00A54F80">
      <w:pPr>
        <w:pStyle w:val="Pargrafo"/>
        <w:rPr>
          <w:color w:val="000000" w:themeColor="text1"/>
        </w:rPr>
      </w:pPr>
      <w:r>
        <w:rPr>
          <w:color w:val="000000" w:themeColor="text1"/>
        </w:rPr>
        <w:t>O Use Case é apresentado para representar os detalhes que compõem a sua estrutura</w:t>
      </w:r>
      <w:r w:rsidR="009A35F9">
        <w:rPr>
          <w:color w:val="000000" w:themeColor="text1"/>
        </w:rPr>
        <w:t>, as notações usadas para representar graficamente o diagrama e usamos alguns exemplos a partir do estudo de caso proposto para solucionar o problema apresentado.</w:t>
      </w:r>
    </w:p>
    <w:p w14:paraId="5C241311" w14:textId="04E4EC18" w:rsidR="00FB109D" w:rsidRPr="00FB109D" w:rsidRDefault="00504257" w:rsidP="00FB109D">
      <w:pPr>
        <w:pStyle w:val="Pargrafo"/>
        <w:rPr>
          <w:color w:val="000000" w:themeColor="text1"/>
        </w:rPr>
      </w:pPr>
      <w:r>
        <w:rPr>
          <w:noProof/>
          <w:color w:val="FF0000"/>
        </w:rPr>
        <w:lastRenderedPageBreak/>
        <w:drawing>
          <wp:inline distT="0" distB="0" distL="0" distR="0" wp14:anchorId="0AA55DDF" wp14:editId="42384CBE">
            <wp:extent cx="5753100" cy="3448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r>
        <w:rPr>
          <w:noProof/>
          <w:color w:val="000000" w:themeColor="text1"/>
        </w:rPr>
        <w:drawing>
          <wp:inline distT="0" distB="0" distL="0" distR="0" wp14:anchorId="47E0BA9A" wp14:editId="1E65C439">
            <wp:extent cx="5753100" cy="34861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r>
        <w:rPr>
          <w:noProof/>
          <w:color w:val="000000" w:themeColor="text1"/>
        </w:rPr>
        <w:lastRenderedPageBreak/>
        <w:drawing>
          <wp:inline distT="0" distB="0" distL="0" distR="0" wp14:anchorId="0421E7E6" wp14:editId="0F95AF5F">
            <wp:extent cx="5753100" cy="4457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457700"/>
                    </a:xfrm>
                    <a:prstGeom prst="rect">
                      <a:avLst/>
                    </a:prstGeom>
                    <a:noFill/>
                    <a:ln>
                      <a:noFill/>
                    </a:ln>
                  </pic:spPr>
                </pic:pic>
              </a:graphicData>
            </a:graphic>
          </wp:inline>
        </w:drawing>
      </w:r>
    </w:p>
    <w:p w14:paraId="6EFC4D03" w14:textId="77777777" w:rsidR="009E0EB0" w:rsidRDefault="009E0EB0" w:rsidP="00FB109D">
      <w:pPr>
        <w:pStyle w:val="Pargrafo"/>
        <w:rPr>
          <w:color w:val="000000" w:themeColor="text1"/>
        </w:rPr>
      </w:pPr>
    </w:p>
    <w:p w14:paraId="60236420" w14:textId="77777777" w:rsidR="00216B9B" w:rsidRPr="006C2650" w:rsidRDefault="00216B9B" w:rsidP="00216B9B">
      <w:pPr>
        <w:pStyle w:val="Pargrafo"/>
        <w:ind w:left="2061" w:firstLine="0"/>
        <w:rPr>
          <w:color w:val="FF0000"/>
        </w:rPr>
      </w:pPr>
    </w:p>
    <w:p w14:paraId="48C4F92A" w14:textId="77777777" w:rsidR="00452340" w:rsidRPr="009E0EB0" w:rsidRDefault="0004478A" w:rsidP="00384C41">
      <w:pPr>
        <w:pStyle w:val="Pargrafo"/>
        <w:ind w:firstLine="0"/>
        <w:jc w:val="center"/>
        <w:rPr>
          <w:b/>
          <w:color w:val="000000" w:themeColor="text1"/>
          <w:sz w:val="20"/>
        </w:rPr>
      </w:pPr>
      <w:r w:rsidRPr="009E0EB0">
        <w:rPr>
          <w:b/>
          <w:color w:val="000000" w:themeColor="text1"/>
          <w:sz w:val="20"/>
        </w:rPr>
        <w:t>Figura 1: Diagrama de Caso de Uso</w:t>
      </w:r>
    </w:p>
    <w:p w14:paraId="47979C6B" w14:textId="77777777" w:rsidR="00A7537C" w:rsidRPr="008E0751" w:rsidRDefault="000C0666" w:rsidP="00DF0ACA">
      <w:pPr>
        <w:pStyle w:val="Pargrafo"/>
        <w:numPr>
          <w:ilvl w:val="0"/>
          <w:numId w:val="18"/>
        </w:numPr>
        <w:rPr>
          <w:color w:val="000000" w:themeColor="text1"/>
        </w:rPr>
      </w:pPr>
      <w:r>
        <w:rPr>
          <w:color w:val="000000" w:themeColor="text1"/>
        </w:rPr>
        <w:t>Modelo</w:t>
      </w:r>
      <w:r w:rsidR="00A7537C" w:rsidRPr="008E0751">
        <w:rPr>
          <w:color w:val="000000" w:themeColor="text1"/>
        </w:rPr>
        <w:t xml:space="preserve"> de Classe</w:t>
      </w:r>
      <w:r w:rsidR="005317B2">
        <w:rPr>
          <w:color w:val="000000" w:themeColor="text1"/>
        </w:rPr>
        <w:t>s</w:t>
      </w:r>
      <w:r w:rsidR="00A7537C" w:rsidRPr="008E0751">
        <w:rPr>
          <w:color w:val="000000" w:themeColor="text1"/>
        </w:rPr>
        <w:t>:</w:t>
      </w:r>
    </w:p>
    <w:p w14:paraId="44B64229" w14:textId="77777777" w:rsidR="00504257" w:rsidRDefault="00DF0ACA" w:rsidP="00DF0ACA">
      <w:pPr>
        <w:pStyle w:val="Pargrafo"/>
        <w:rPr>
          <w:color w:val="000000" w:themeColor="text1"/>
        </w:rPr>
      </w:pPr>
      <w:r w:rsidRPr="00DF0ACA">
        <w:rPr>
          <w:color w:val="000000" w:themeColor="text1"/>
        </w:rPr>
        <w:t xml:space="preserve">Um diagrama de classes modela a estrutura estática de um sistema. </w:t>
      </w:r>
    </w:p>
    <w:p w14:paraId="4ED071A9" w14:textId="4DFC2E25" w:rsidR="00504257" w:rsidRDefault="00504257" w:rsidP="00504257">
      <w:pPr>
        <w:pStyle w:val="Pargrafo"/>
        <w:rPr>
          <w:color w:val="000000" w:themeColor="text1"/>
        </w:rPr>
      </w:pPr>
      <w:r>
        <w:rPr>
          <w:color w:val="000000" w:themeColor="text1"/>
        </w:rPr>
        <w:t>Em um processo de desenvolvimento iterativo, a análise precede o projeto, entretanto, a análise e o projeto podem acontecer simultaneamente. Segundo Bezerra (2007, p 176), “os modelos especificados na análise esclarecem o problema a ser resolvido. No entanto, as perspectivas do sistema fornecidas por esses modelos não são suficientes para se ter uma visa o completa do sistema para que a implementação comece”.</w:t>
      </w:r>
    </w:p>
    <w:p w14:paraId="415F7C60" w14:textId="5328D333" w:rsidR="00DF0ACA" w:rsidRPr="008E0751" w:rsidRDefault="00504257" w:rsidP="00DF0ACA">
      <w:pPr>
        <w:pStyle w:val="Pargrafo"/>
        <w:rPr>
          <w:color w:val="000000" w:themeColor="text1"/>
        </w:rPr>
      </w:pPr>
      <w:r>
        <w:rPr>
          <w:color w:val="000000" w:themeColor="text1"/>
        </w:rPr>
        <w:t>O Diagrama de Classes é uma representação da estrutura e relações das classes que servem de modelo para objetos. Podemos afirmar de maneira simples que será um conjunto de objetos com a mesma característica, assim saberemos identificar objetos e agrupá-los, de forma a encontrar suas respectivas classes. Uma classe é representada por um retângulo com três divisões.</w:t>
      </w:r>
    </w:p>
    <w:p w14:paraId="0733408D" w14:textId="14574BEC" w:rsidR="008E0751" w:rsidRDefault="008E0751" w:rsidP="005073B0">
      <w:pPr>
        <w:pStyle w:val="Pargrafo"/>
        <w:ind w:left="2061" w:firstLine="0"/>
        <w:jc w:val="center"/>
        <w:rPr>
          <w:b/>
          <w:color w:val="FF0000"/>
          <w:sz w:val="20"/>
        </w:rPr>
      </w:pPr>
    </w:p>
    <w:p w14:paraId="5440143F" w14:textId="2E0F9CAC" w:rsidR="005073B0" w:rsidRDefault="00DF0ACA" w:rsidP="008E0751">
      <w:pPr>
        <w:pStyle w:val="Pargrafo"/>
        <w:ind w:left="2061" w:firstLine="0"/>
        <w:jc w:val="center"/>
        <w:rPr>
          <w:b/>
          <w:color w:val="FF0000"/>
          <w:sz w:val="20"/>
        </w:rPr>
      </w:pPr>
      <w:r>
        <w:rPr>
          <w:b/>
          <w:color w:val="000000" w:themeColor="text1"/>
          <w:sz w:val="20"/>
        </w:rPr>
        <w:lastRenderedPageBreak/>
        <w:t>Figura 2</w:t>
      </w:r>
      <w:r w:rsidR="005073B0" w:rsidRPr="008E0751">
        <w:rPr>
          <w:b/>
          <w:color w:val="000000" w:themeColor="text1"/>
          <w:sz w:val="20"/>
        </w:rPr>
        <w:t xml:space="preserve">: </w:t>
      </w:r>
      <w:r w:rsidR="000C0666">
        <w:rPr>
          <w:b/>
          <w:color w:val="000000" w:themeColor="text1"/>
          <w:sz w:val="20"/>
        </w:rPr>
        <w:t>Diagrame</w:t>
      </w:r>
      <w:r w:rsidR="005073B0" w:rsidRPr="008E0751">
        <w:rPr>
          <w:b/>
          <w:color w:val="000000" w:themeColor="text1"/>
          <w:sz w:val="20"/>
        </w:rPr>
        <w:t xml:space="preserve"> de Classe</w:t>
      </w:r>
    </w:p>
    <w:p w14:paraId="3955A97A" w14:textId="27FA2C42" w:rsidR="0018182C" w:rsidRDefault="00504257" w:rsidP="005073B0">
      <w:pPr>
        <w:pStyle w:val="Pargrafo"/>
        <w:ind w:left="2061" w:firstLine="0"/>
        <w:jc w:val="center"/>
        <w:rPr>
          <w:b/>
          <w:color w:val="FF0000"/>
          <w:sz w:val="20"/>
        </w:rPr>
      </w:pPr>
      <w:r>
        <w:rPr>
          <w:b/>
          <w:noProof/>
          <w:color w:val="FF0000"/>
          <w:sz w:val="20"/>
        </w:rPr>
        <w:drawing>
          <wp:anchor distT="0" distB="0" distL="114300" distR="114300" simplePos="0" relativeHeight="251682304" behindDoc="1" locked="0" layoutInCell="1" allowOverlap="1" wp14:anchorId="33DFAA21" wp14:editId="4380952D">
            <wp:simplePos x="0" y="0"/>
            <wp:positionH relativeFrom="page">
              <wp:align>center</wp:align>
            </wp:positionH>
            <wp:positionV relativeFrom="paragraph">
              <wp:posOffset>171450</wp:posOffset>
            </wp:positionV>
            <wp:extent cx="5427345" cy="3498619"/>
            <wp:effectExtent l="0" t="0" r="1905" b="698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7345" cy="34986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537913" w14:textId="6AFDDDD2" w:rsidR="00C60E5D" w:rsidRDefault="00C60E5D" w:rsidP="005073B0">
      <w:pPr>
        <w:pStyle w:val="Pargrafo"/>
        <w:ind w:left="2061" w:firstLine="0"/>
        <w:jc w:val="center"/>
        <w:rPr>
          <w:b/>
          <w:color w:val="FF0000"/>
          <w:sz w:val="20"/>
        </w:rPr>
      </w:pPr>
    </w:p>
    <w:p w14:paraId="6B5899E1" w14:textId="78F447D5" w:rsidR="008E0751" w:rsidRPr="00C60E5D" w:rsidRDefault="000C0666" w:rsidP="00C60E5D">
      <w:pPr>
        <w:pStyle w:val="Pargrafo"/>
        <w:numPr>
          <w:ilvl w:val="0"/>
          <w:numId w:val="18"/>
        </w:numPr>
        <w:rPr>
          <w:color w:val="000000" w:themeColor="text1"/>
        </w:rPr>
      </w:pPr>
      <w:r w:rsidRPr="00C60E5D">
        <w:rPr>
          <w:color w:val="000000" w:themeColor="text1"/>
        </w:rPr>
        <w:t xml:space="preserve">O </w:t>
      </w:r>
      <w:r w:rsidR="00C60E5D" w:rsidRPr="00C60E5D">
        <w:rPr>
          <w:color w:val="000000" w:themeColor="text1"/>
        </w:rPr>
        <w:t>Diagrama de Máquina de Estados</w:t>
      </w:r>
      <w:r w:rsidRPr="00C60E5D">
        <w:rPr>
          <w:color w:val="000000" w:themeColor="text1"/>
        </w:rPr>
        <w:t>:</w:t>
      </w:r>
    </w:p>
    <w:p w14:paraId="0D6644B3" w14:textId="77777777" w:rsidR="008F1947" w:rsidRDefault="00FE1372" w:rsidP="00C60E5D">
      <w:pPr>
        <w:pStyle w:val="Pargrafo"/>
        <w:rPr>
          <w:noProof/>
          <w:color w:val="000000" w:themeColor="text1"/>
        </w:rPr>
      </w:pPr>
      <w:r>
        <w:rPr>
          <w:noProof/>
          <w:color w:val="000000" w:themeColor="text1"/>
        </w:rPr>
        <w:t>S</w:t>
      </w:r>
      <w:r w:rsidRPr="00FE1372">
        <w:rPr>
          <w:noProof/>
          <w:color w:val="000000" w:themeColor="text1"/>
        </w:rPr>
        <w:t>ão usados ​​para capturar o comportamento de um sistema de</w:t>
      </w:r>
    </w:p>
    <w:p w14:paraId="4DE8F2F6" w14:textId="456976CE" w:rsidR="008F1947" w:rsidRDefault="008F1947" w:rsidP="00C60E5D">
      <w:pPr>
        <w:pStyle w:val="Pargrafo"/>
        <w:rPr>
          <w:noProof/>
          <w:color w:val="000000" w:themeColor="text1"/>
        </w:rPr>
      </w:pPr>
      <w:r>
        <w:rPr>
          <w:noProof/>
          <w:color w:val="000000" w:themeColor="text1"/>
        </w:rPr>
        <w:t>São utilizados para modelar o comportamento dinâmico de um elemento de modelo e, mais especificamente, os apectos direcionados a eventos do comportameento do sistema.</w:t>
      </w:r>
    </w:p>
    <w:p w14:paraId="41142D9F" w14:textId="79FF8510" w:rsidR="008E0751" w:rsidRDefault="00FE1372" w:rsidP="00C60E5D">
      <w:pPr>
        <w:pStyle w:val="Pargrafo"/>
        <w:rPr>
          <w:noProof/>
          <w:color w:val="000000" w:themeColor="text1"/>
        </w:rPr>
      </w:pPr>
      <w:r w:rsidRPr="00FE1372">
        <w:rPr>
          <w:noProof/>
          <w:color w:val="000000" w:themeColor="text1"/>
        </w:rPr>
        <w:t>Os diagramas de máquina de estado UML podem ser usados ​​para modelar o comportamento de uma classe, um subsistema, um pacote ou até mesmo um sistema inteiro. É também denominado diagrama de estatísticas ou de transição de estados.</w:t>
      </w:r>
    </w:p>
    <w:p w14:paraId="632F5F79" w14:textId="526BF906" w:rsidR="008F1947" w:rsidRDefault="008F1947" w:rsidP="00FE1372">
      <w:pPr>
        <w:pStyle w:val="Pargrafo"/>
        <w:rPr>
          <w:noProof/>
          <w:color w:val="000000" w:themeColor="text1"/>
        </w:rPr>
      </w:pPr>
      <w:r>
        <w:rPr>
          <w:noProof/>
          <w:color w:val="000000" w:themeColor="text1"/>
        </w:rPr>
        <w:t xml:space="preserve">O elemento modelado muitas vezes é uma instancia de uma classe, no entanto, poode se usar esse diagrama para modelar o comportamento de um case de uso, o comportamento de um dado durante uma transação ou mesmo o comportamento de um sistema completo, de acordo com Bezerra (2007, p.287),”o Diagrama de eMáquina de Estados, permite descrever o ciclo de vida de objetos de uma classe, os eventos que causam a transição de um estado para outro e a realização de operações resultantes”. E para complementar, segundo Booch, Rumbaugh e Jacobson (2006, o.288), “uma Máquina de Estados é um comportamento que especiofica as sequências de estados pelas quais um objeto passa durante seu </w:t>
      </w:r>
      <w:r>
        <w:rPr>
          <w:noProof/>
          <w:color w:val="000000" w:themeColor="text1"/>
        </w:rPr>
        <w:lastRenderedPageBreak/>
        <w:t xml:space="preserve">tempo de via em resposta a eventos, juntamente com suas respostas e esses </w:t>
      </w:r>
      <w:r>
        <w:rPr>
          <w:b/>
          <w:noProof/>
          <w:color w:val="000000" w:themeColor="text1"/>
          <w:sz w:val="20"/>
        </w:rPr>
        <w:drawing>
          <wp:anchor distT="0" distB="0" distL="114300" distR="114300" simplePos="0" relativeHeight="251683328" behindDoc="0" locked="0" layoutInCell="1" allowOverlap="1" wp14:anchorId="07BE9159" wp14:editId="133D3F23">
            <wp:simplePos x="0" y="0"/>
            <wp:positionH relativeFrom="margin">
              <wp:align>right</wp:align>
            </wp:positionH>
            <wp:positionV relativeFrom="paragraph">
              <wp:posOffset>643890</wp:posOffset>
            </wp:positionV>
            <wp:extent cx="5762625" cy="5029200"/>
            <wp:effectExtent l="0" t="0" r="9525" b="0"/>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5029200"/>
                    </a:xfrm>
                    <a:prstGeom prst="rect">
                      <a:avLst/>
                    </a:prstGeom>
                    <a:noFill/>
                    <a:ln>
                      <a:noFill/>
                    </a:ln>
                  </pic:spPr>
                </pic:pic>
              </a:graphicData>
            </a:graphic>
          </wp:anchor>
        </w:drawing>
      </w:r>
      <w:r>
        <w:rPr>
          <w:noProof/>
          <w:color w:val="000000" w:themeColor="text1"/>
        </w:rPr>
        <w:t>eventos”.</w:t>
      </w:r>
    </w:p>
    <w:p w14:paraId="5220A477" w14:textId="453D0EC2" w:rsidR="0018182C" w:rsidRPr="000D0D40" w:rsidRDefault="000D0D40" w:rsidP="0083603C">
      <w:pPr>
        <w:pStyle w:val="Pargrafo"/>
        <w:jc w:val="center"/>
        <w:rPr>
          <w:b/>
          <w:color w:val="000000" w:themeColor="text1"/>
          <w:sz w:val="20"/>
        </w:rPr>
      </w:pPr>
      <w:r w:rsidRPr="000D0D40">
        <w:rPr>
          <w:b/>
          <w:color w:val="000000" w:themeColor="text1"/>
          <w:sz w:val="20"/>
        </w:rPr>
        <w:t>Figura</w:t>
      </w:r>
      <w:r w:rsidR="004856AF">
        <w:rPr>
          <w:b/>
          <w:color w:val="000000" w:themeColor="text1"/>
          <w:sz w:val="20"/>
        </w:rPr>
        <w:t xml:space="preserve"> 3</w:t>
      </w:r>
      <w:r w:rsidRPr="000D0D40">
        <w:rPr>
          <w:b/>
          <w:color w:val="000000" w:themeColor="text1"/>
          <w:sz w:val="20"/>
        </w:rPr>
        <w:t>: Diagrama de Máquina de Estados</w:t>
      </w:r>
    </w:p>
    <w:p w14:paraId="49524804" w14:textId="77777777" w:rsidR="0018182C" w:rsidRDefault="000D0D40" w:rsidP="0018182C">
      <w:pPr>
        <w:pStyle w:val="Pargrafo"/>
        <w:ind w:left="2061" w:firstLine="0"/>
        <w:jc w:val="left"/>
        <w:rPr>
          <w:b/>
          <w:color w:val="FF0000"/>
          <w:sz w:val="20"/>
        </w:rPr>
      </w:pPr>
      <w:r w:rsidRPr="000D0D40">
        <w:rPr>
          <w:noProof/>
        </w:rPr>
        <w:t xml:space="preserve"> </w:t>
      </w:r>
    </w:p>
    <w:p w14:paraId="74A192AC" w14:textId="5DD2424E" w:rsidR="00693F82" w:rsidRDefault="00693F82" w:rsidP="00693F82">
      <w:pPr>
        <w:pStyle w:val="Pargrafo"/>
        <w:numPr>
          <w:ilvl w:val="0"/>
          <w:numId w:val="18"/>
        </w:numPr>
        <w:rPr>
          <w:color w:val="000000" w:themeColor="text1"/>
        </w:rPr>
      </w:pPr>
      <w:r>
        <w:rPr>
          <w:color w:val="000000" w:themeColor="text1"/>
        </w:rPr>
        <w:t>Diagrama de Atividades</w:t>
      </w:r>
      <w:r w:rsidRPr="00C60E5D">
        <w:rPr>
          <w:color w:val="000000" w:themeColor="text1"/>
        </w:rPr>
        <w:t>:</w:t>
      </w:r>
    </w:p>
    <w:p w14:paraId="66468B37" w14:textId="44BF0D29" w:rsidR="00562357" w:rsidRPr="00C60E5D" w:rsidRDefault="00562357" w:rsidP="00562357">
      <w:pPr>
        <w:pStyle w:val="Pargrafo"/>
        <w:ind w:left="1701" w:firstLine="0"/>
        <w:rPr>
          <w:color w:val="000000" w:themeColor="text1"/>
        </w:rPr>
      </w:pPr>
    </w:p>
    <w:p w14:paraId="02B1486A" w14:textId="77777777" w:rsidR="0018182C" w:rsidRDefault="000505BB" w:rsidP="000505BB">
      <w:pPr>
        <w:pStyle w:val="Pargrafo"/>
        <w:jc w:val="center"/>
        <w:rPr>
          <w:b/>
          <w:color w:val="000000" w:themeColor="text1"/>
          <w:sz w:val="20"/>
        </w:rPr>
      </w:pPr>
      <w:r w:rsidRPr="000505BB">
        <w:rPr>
          <w:noProof/>
          <w:color w:val="000000" w:themeColor="text1"/>
        </w:rPr>
        <w:lastRenderedPageBreak/>
        <w:drawing>
          <wp:anchor distT="0" distB="0" distL="114300" distR="114300" simplePos="0" relativeHeight="251674112" behindDoc="0" locked="0" layoutInCell="1" allowOverlap="1" wp14:anchorId="6B5E642F" wp14:editId="1F365F5B">
            <wp:simplePos x="0" y="0"/>
            <wp:positionH relativeFrom="column">
              <wp:posOffset>309880</wp:posOffset>
            </wp:positionH>
            <wp:positionV relativeFrom="paragraph">
              <wp:posOffset>0</wp:posOffset>
            </wp:positionV>
            <wp:extent cx="5343525" cy="4410075"/>
            <wp:effectExtent l="0" t="0" r="9525" b="9525"/>
            <wp:wrapSquare wrapText="bothSides"/>
            <wp:docPr id="10" name="Imagem 10" descr="C:\Users\eleni\Google Drive\PortfolioCasaDasMarmitas\Portfolios2020_2\PRONTOS\FAZENTECH\Projeto Fazenda\Projeto Fazenda\Diagramas\Diagrama de 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eni\Google Drive\PortfolioCasaDasMarmitas\Portfolios2020_2\PRONTOS\FAZENTECH\Projeto Fazenda\Projeto Fazenda\Diagramas\Diagrama de Ativid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441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03C">
        <w:rPr>
          <w:b/>
          <w:color w:val="000000" w:themeColor="text1"/>
          <w:sz w:val="20"/>
        </w:rPr>
        <w:t>Figura 4</w:t>
      </w:r>
      <w:r w:rsidR="00693F82" w:rsidRPr="00693F82">
        <w:rPr>
          <w:b/>
          <w:color w:val="000000" w:themeColor="text1"/>
          <w:sz w:val="20"/>
        </w:rPr>
        <w:t>: Diagrama de atividades</w:t>
      </w:r>
    </w:p>
    <w:p w14:paraId="6633B4B1" w14:textId="77777777" w:rsidR="005500A8" w:rsidRDefault="005500A8" w:rsidP="000505BB">
      <w:pPr>
        <w:pStyle w:val="Pargrafo"/>
        <w:jc w:val="center"/>
        <w:rPr>
          <w:b/>
          <w:color w:val="000000" w:themeColor="text1"/>
          <w:sz w:val="20"/>
        </w:rPr>
      </w:pPr>
    </w:p>
    <w:p w14:paraId="68A7CE41" w14:textId="77777777" w:rsidR="00B576B1" w:rsidRDefault="00B576B1" w:rsidP="000505BB">
      <w:pPr>
        <w:pStyle w:val="Pargrafo"/>
        <w:jc w:val="center"/>
        <w:rPr>
          <w:b/>
          <w:color w:val="000000" w:themeColor="text1"/>
          <w:sz w:val="20"/>
        </w:rPr>
      </w:pPr>
    </w:p>
    <w:p w14:paraId="08A0904C" w14:textId="77777777" w:rsidR="00B576B1" w:rsidRPr="00C60E5D" w:rsidRDefault="00B576B1" w:rsidP="00B576B1">
      <w:pPr>
        <w:pStyle w:val="Pargrafo"/>
        <w:numPr>
          <w:ilvl w:val="0"/>
          <w:numId w:val="18"/>
        </w:numPr>
        <w:rPr>
          <w:color w:val="000000" w:themeColor="text1"/>
        </w:rPr>
      </w:pPr>
      <w:r>
        <w:rPr>
          <w:color w:val="000000" w:themeColor="text1"/>
        </w:rPr>
        <w:t>Diagrama de Sequência</w:t>
      </w:r>
      <w:r w:rsidRPr="00C60E5D">
        <w:rPr>
          <w:color w:val="000000" w:themeColor="text1"/>
        </w:rPr>
        <w:t>:</w:t>
      </w:r>
    </w:p>
    <w:p w14:paraId="12CC70AE" w14:textId="77777777" w:rsidR="00B576B1" w:rsidRDefault="005500A8" w:rsidP="00B576B1">
      <w:pPr>
        <w:pStyle w:val="Pargrafo"/>
        <w:rPr>
          <w:color w:val="000000" w:themeColor="text1"/>
        </w:rPr>
      </w:pPr>
      <w:r w:rsidRPr="00B576B1">
        <w:rPr>
          <w:noProof/>
          <w:color w:val="000000" w:themeColor="text1"/>
        </w:rPr>
        <w:lastRenderedPageBreak/>
        <w:drawing>
          <wp:anchor distT="0" distB="0" distL="114300" distR="114300" simplePos="0" relativeHeight="251676160" behindDoc="0" locked="0" layoutInCell="1" allowOverlap="1" wp14:anchorId="03F4D857" wp14:editId="631C3082">
            <wp:simplePos x="0" y="0"/>
            <wp:positionH relativeFrom="page">
              <wp:align>center</wp:align>
            </wp:positionH>
            <wp:positionV relativeFrom="paragraph">
              <wp:posOffset>1491615</wp:posOffset>
            </wp:positionV>
            <wp:extent cx="6096000" cy="4712335"/>
            <wp:effectExtent l="0" t="0" r="0" b="0"/>
            <wp:wrapSquare wrapText="bothSides"/>
            <wp:docPr id="11" name="Imagem 11" descr="C:\Users\eleni\Google Drive\PortfolioCasaDasMarmitas\Portfolios2020_2\PRONTOS\FAZENTECH\Projeto Fazenda\Projeto Fazenda\Diagramas\Diagrama de Sequê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eni\Google Drive\PortfolioCasaDasMarmitas\Portfolios2020_2\PRONTOS\FAZENTECH\Projeto Fazenda\Projeto Fazenda\Diagramas\Diagrama de Sequênci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96000" cy="471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6B1" w:rsidRPr="00B576B1">
        <w:rPr>
          <w:color w:val="000000" w:themeColor="text1"/>
        </w:rPr>
        <w:t>Os diagramas de sequência descrevem as interações entre as classes em termos de troca de mensagens ao longo do tempo. Eles também são chamados de diagramas de eventos. Um diagrama de sequência é uma boa maneira de visualizar e validar vários cenários de tempo de execução. Isso pode ajudar a prever como um sistema se comportará e a descobr</w:t>
      </w:r>
      <w:r w:rsidR="00B576B1">
        <w:rPr>
          <w:color w:val="000000" w:themeColor="text1"/>
        </w:rPr>
        <w:t xml:space="preserve">ir as responsabilidades que uma </w:t>
      </w:r>
      <w:r w:rsidR="00B576B1" w:rsidRPr="00B576B1">
        <w:rPr>
          <w:color w:val="000000" w:themeColor="text1"/>
        </w:rPr>
        <w:t>classe pode precisar ter no processo de modelagem de um novo sistema.</w:t>
      </w:r>
    </w:p>
    <w:p w14:paraId="480B781C" w14:textId="77777777" w:rsidR="00B576B1" w:rsidRDefault="00B576B1" w:rsidP="00B576B1">
      <w:pPr>
        <w:pStyle w:val="Pargrafo"/>
        <w:rPr>
          <w:color w:val="000000" w:themeColor="text1"/>
        </w:rPr>
      </w:pPr>
    </w:p>
    <w:p w14:paraId="7B0BAD26" w14:textId="77777777" w:rsidR="00B576B1" w:rsidRDefault="00B576B1" w:rsidP="00B576B1">
      <w:pPr>
        <w:pStyle w:val="Pargrafo"/>
        <w:jc w:val="center"/>
        <w:rPr>
          <w:b/>
          <w:color w:val="000000" w:themeColor="text1"/>
          <w:sz w:val="20"/>
        </w:rPr>
      </w:pPr>
      <w:r>
        <w:rPr>
          <w:b/>
          <w:color w:val="000000" w:themeColor="text1"/>
          <w:sz w:val="20"/>
        </w:rPr>
        <w:t>Figura 5</w:t>
      </w:r>
      <w:r w:rsidRPr="00693F82">
        <w:rPr>
          <w:b/>
          <w:color w:val="000000" w:themeColor="text1"/>
          <w:sz w:val="20"/>
        </w:rPr>
        <w:t xml:space="preserve">: Diagrama de </w:t>
      </w:r>
      <w:r>
        <w:rPr>
          <w:b/>
          <w:color w:val="000000" w:themeColor="text1"/>
          <w:sz w:val="20"/>
        </w:rPr>
        <w:t>sequencia</w:t>
      </w:r>
    </w:p>
    <w:p w14:paraId="09FE88FD" w14:textId="77777777" w:rsidR="00B576B1" w:rsidRPr="00B576B1" w:rsidRDefault="00B576B1" w:rsidP="00B576B1">
      <w:pPr>
        <w:pStyle w:val="Pargrafo"/>
        <w:rPr>
          <w:color w:val="000000" w:themeColor="text1"/>
        </w:rPr>
      </w:pPr>
    </w:p>
    <w:p w14:paraId="04DA00E5" w14:textId="77777777" w:rsidR="00101372" w:rsidRPr="00A06F4F" w:rsidRDefault="00A06F4F" w:rsidP="0013327E">
      <w:pPr>
        <w:pStyle w:val="Ttulo2"/>
        <w:rPr>
          <w:color w:val="000000" w:themeColor="text1"/>
        </w:rPr>
      </w:pPr>
      <w:bookmarkStart w:id="18" w:name="_Toc50293848"/>
      <w:r>
        <w:rPr>
          <w:iCs/>
          <w:color w:val="000000" w:themeColor="text1"/>
        </w:rPr>
        <w:t>BANCO DE DADOS</w:t>
      </w:r>
      <w:r w:rsidR="0026225C">
        <w:rPr>
          <w:iCs/>
          <w:color w:val="000000" w:themeColor="text1"/>
        </w:rPr>
        <w:t xml:space="preserve"> II</w:t>
      </w:r>
      <w:bookmarkEnd w:id="18"/>
    </w:p>
    <w:p w14:paraId="3A610066" w14:textId="77777777" w:rsidR="00822B90" w:rsidRDefault="00822B90" w:rsidP="00A06F4F">
      <w:pPr>
        <w:pStyle w:val="Pargrafo"/>
        <w:rPr>
          <w:color w:val="000000" w:themeColor="text1"/>
        </w:rPr>
      </w:pPr>
      <w:r w:rsidRPr="00822B90">
        <w:rPr>
          <w:color w:val="000000" w:themeColor="text1"/>
        </w:rPr>
        <w:t>Banco de dados, também chamado de banco de dados eletrônico, qualquer coleção de dados, ou</w:t>
      </w:r>
      <w:r>
        <w:rPr>
          <w:color w:val="000000" w:themeColor="text1"/>
        </w:rPr>
        <w:t xml:space="preserve"> </w:t>
      </w:r>
      <w:r w:rsidRPr="00822B90">
        <w:rPr>
          <w:color w:val="000000" w:themeColor="text1"/>
        </w:rPr>
        <w:t>informação, que é especialmente organizada para rápida pesquisa e recuperação por um</w:t>
      </w:r>
      <w:r>
        <w:rPr>
          <w:color w:val="000000" w:themeColor="text1"/>
        </w:rPr>
        <w:t xml:space="preserve"> </w:t>
      </w:r>
      <w:r w:rsidRPr="00822B90">
        <w:rPr>
          <w:color w:val="000000" w:themeColor="text1"/>
        </w:rPr>
        <w:t xml:space="preserve">computador. Os bancos de dados são estruturados para facilitar o armazenamento, recuperação, modificação e exclusão de </w:t>
      </w:r>
      <w:r w:rsidRPr="00822B90">
        <w:rPr>
          <w:color w:val="000000" w:themeColor="text1"/>
        </w:rPr>
        <w:lastRenderedPageBreak/>
        <w:t>dados em conjunto com várias operações de processamento de dados. U</w:t>
      </w:r>
      <w:r>
        <w:rPr>
          <w:color w:val="000000" w:themeColor="text1"/>
        </w:rPr>
        <w:t xml:space="preserve">m </w:t>
      </w:r>
      <w:r w:rsidRPr="00822B90">
        <w:rPr>
          <w:color w:val="000000" w:themeColor="text1"/>
        </w:rPr>
        <w:t>sistema de gerenciamento de banco de dados (DBMS) extrai informações do banco de dados em resposta à consulta</w:t>
      </w:r>
      <w:r w:rsidR="00A06F4F" w:rsidRPr="00A06F4F">
        <w:rPr>
          <w:color w:val="000000" w:themeColor="text1"/>
        </w:rPr>
        <w:t>.</w:t>
      </w:r>
    </w:p>
    <w:p w14:paraId="36590D2A" w14:textId="77777777" w:rsidR="00822B90" w:rsidRDefault="00822B90" w:rsidP="00A06F4F">
      <w:pPr>
        <w:pStyle w:val="Pargrafo"/>
        <w:rPr>
          <w:color w:val="000000" w:themeColor="text1"/>
        </w:rPr>
      </w:pPr>
      <w:r w:rsidRPr="00822B90">
        <w:rPr>
          <w:color w:val="000000" w:themeColor="text1"/>
        </w:rPr>
        <w:t>Um banco de dados é armazenado como um arquivo ou um conjunto de arquivos. As informações nesses arquivos podem ser divididas em</w:t>
      </w:r>
      <w:r>
        <w:rPr>
          <w:color w:val="000000" w:themeColor="text1"/>
        </w:rPr>
        <w:t xml:space="preserve"> </w:t>
      </w:r>
      <w:r w:rsidRPr="00822B90">
        <w:rPr>
          <w:color w:val="000000" w:themeColor="text1"/>
        </w:rPr>
        <w:t>registros, cada um dos quais consiste em um ou mais</w:t>
      </w:r>
      <w:r>
        <w:rPr>
          <w:color w:val="000000" w:themeColor="text1"/>
        </w:rPr>
        <w:t xml:space="preserve"> c</w:t>
      </w:r>
      <w:r w:rsidRPr="00822B90">
        <w:rPr>
          <w:color w:val="000000" w:themeColor="text1"/>
        </w:rPr>
        <w:t>ampos. Os campos são as unidades básicas de armazenamento de dados e cada campo geralmente contém informações pertencentes a um aspecto ou atributo da entidade descrita pelo banco de dados. Os registros também são organizados em tabelas que incluem informações sobre as relações entre seus vários campos. Embora o banco de dados seja aplicado livremente a qualquer coleção de informações em arquivos de computador, um banco de dados no sentido estrito fornece recursos de referência cruzada. Usando palavras-chave e vários comandos de classificação, os usuários podem rapidamente pesquisar, reorganizar, agrupar e selecionar os campos em muitos registros para recuperar ou criar relatórios sobre agregados de dados específicos.</w:t>
      </w:r>
    </w:p>
    <w:p w14:paraId="115AE25F" w14:textId="77777777" w:rsidR="00822B90" w:rsidRDefault="00822B90" w:rsidP="00A06F4F">
      <w:pPr>
        <w:pStyle w:val="Pargrafo"/>
        <w:rPr>
          <w:color w:val="000000" w:themeColor="text1"/>
        </w:rPr>
      </w:pPr>
      <w:r w:rsidRPr="00822B90">
        <w:rPr>
          <w:color w:val="000000" w:themeColor="text1"/>
        </w:rPr>
        <w:t>Os registros e arquivos do banco de dados devem ser organizados para permitir a recuperação das informações. As consultas são a principal forma de os usuários recuperarem informações do banco de dados. O poder de um SGBD vem de sua capacidade de definir novos relacionamentos a partir dos básicos fornecidos pelas tabelas e de usá-los para obter respostas a consultas.</w:t>
      </w:r>
    </w:p>
    <w:p w14:paraId="66AB0F61" w14:textId="77777777" w:rsidR="00822B90" w:rsidRPr="00A06F4F" w:rsidRDefault="00822B90" w:rsidP="00A06F4F">
      <w:pPr>
        <w:pStyle w:val="Pargrafo"/>
        <w:rPr>
          <w:color w:val="000000" w:themeColor="text1"/>
        </w:rPr>
      </w:pPr>
      <w:r w:rsidRPr="00822B90">
        <w:rPr>
          <w:color w:val="000000" w:themeColor="text1"/>
        </w:rPr>
        <w:t>Os muitos usuários de um grande banco de dados devem ser capazes de manipular as informações contidas nele rapidamente a qualquer momento. Além disso, grandes empresas e outras organizações tendem a criar muitos arquivos independentes contendo dados relacionados e até mesmo sobrepostos, e suas atividades de processamento de dados frequentemente requerem a vinculação de dados de vários arquivos. Vários tipos diferentes de SGBD foram desenvolvidos para oferecer suporte a esses requisitos: simples, hierárquico, de rede, relacional e orientado a objetos.</w:t>
      </w:r>
    </w:p>
    <w:p w14:paraId="4B79F745" w14:textId="77777777" w:rsidR="0068140A" w:rsidRPr="001C485C" w:rsidRDefault="00822B90" w:rsidP="0013327E">
      <w:pPr>
        <w:pStyle w:val="Pargrafo"/>
        <w:rPr>
          <w:color w:val="000000" w:themeColor="text1"/>
        </w:rPr>
      </w:pPr>
      <w:r>
        <w:rPr>
          <w:color w:val="000000" w:themeColor="text1"/>
        </w:rPr>
        <w:t>Para o FazenTECH utilizamos o MySQL para criar um script contendo comandos DDL, DML e DQL, conforme será demostrado abaixo:</w:t>
      </w:r>
    </w:p>
    <w:p w14:paraId="210FF5A6" w14:textId="77777777" w:rsidR="008C15AF" w:rsidRPr="006C2650" w:rsidRDefault="008C15AF" w:rsidP="0013327E">
      <w:pPr>
        <w:pStyle w:val="Pargrafo"/>
        <w:rPr>
          <w:color w:val="FF0000"/>
        </w:rPr>
      </w:pPr>
    </w:p>
    <w:tbl>
      <w:tblPr>
        <w:tblStyle w:val="Tabelacomgrade"/>
        <w:tblW w:w="0" w:type="auto"/>
        <w:tblLook w:val="04A0" w:firstRow="1" w:lastRow="0" w:firstColumn="1" w:lastColumn="0" w:noHBand="0" w:noVBand="1"/>
      </w:tblPr>
      <w:tblGrid>
        <w:gridCol w:w="9062"/>
      </w:tblGrid>
      <w:tr w:rsidR="006C2650" w:rsidRPr="0002172C" w14:paraId="0CF4E69C" w14:textId="77777777" w:rsidTr="0086133C">
        <w:tc>
          <w:tcPr>
            <w:tcW w:w="9062" w:type="dxa"/>
          </w:tcPr>
          <w:p w14:paraId="7C4FA423" w14:textId="77777777" w:rsidR="001C485C" w:rsidRPr="00D63F73" w:rsidRDefault="001C485C" w:rsidP="001C485C">
            <w:pPr>
              <w:pStyle w:val="Pargrafo"/>
              <w:jc w:val="left"/>
              <w:rPr>
                <w:rFonts w:cs="Arial"/>
                <w:color w:val="000000" w:themeColor="text1"/>
                <w:sz w:val="20"/>
                <w:lang w:val="en-US"/>
              </w:rPr>
            </w:pPr>
            <w:r w:rsidRPr="00D63F73">
              <w:rPr>
                <w:rFonts w:cs="Arial"/>
                <w:color w:val="000000" w:themeColor="text1"/>
                <w:sz w:val="20"/>
                <w:lang w:val="en-US"/>
              </w:rPr>
              <w:t xml:space="preserve">CREATE DATABASE </w:t>
            </w:r>
            <w:r w:rsidR="0002172C" w:rsidRPr="00D63F73">
              <w:rPr>
                <w:rFonts w:cs="Arial"/>
                <w:color w:val="000000" w:themeColor="text1"/>
                <w:sz w:val="20"/>
                <w:lang w:val="en-US"/>
              </w:rPr>
              <w:t>`</w:t>
            </w:r>
            <w:r w:rsidRPr="00D63F73">
              <w:rPr>
                <w:rFonts w:cs="Arial"/>
                <w:color w:val="000000" w:themeColor="text1"/>
                <w:sz w:val="20"/>
                <w:lang w:val="en-US"/>
              </w:rPr>
              <w:t>fazenda-bd</w:t>
            </w:r>
            <w:r w:rsidR="0002172C" w:rsidRPr="00D63F73">
              <w:rPr>
                <w:rFonts w:cs="Arial"/>
                <w:color w:val="000000" w:themeColor="text1"/>
                <w:sz w:val="20"/>
                <w:lang w:val="en-US"/>
              </w:rPr>
              <w:t>`</w:t>
            </w:r>
            <w:r w:rsidRPr="00D63F73">
              <w:rPr>
                <w:rFonts w:cs="Arial"/>
                <w:color w:val="000000" w:themeColor="text1"/>
                <w:sz w:val="20"/>
                <w:lang w:val="en-US"/>
              </w:rPr>
              <w:t>;</w:t>
            </w:r>
          </w:p>
          <w:p w14:paraId="1658D3D2" w14:textId="77777777" w:rsidR="0002172C" w:rsidRPr="00D63F73" w:rsidRDefault="0002172C" w:rsidP="0002172C">
            <w:pPr>
              <w:pStyle w:val="Pargrafo"/>
              <w:jc w:val="left"/>
              <w:rPr>
                <w:rFonts w:cs="Arial"/>
                <w:color w:val="000000" w:themeColor="text1"/>
                <w:sz w:val="20"/>
                <w:lang w:val="en-US"/>
              </w:rPr>
            </w:pPr>
          </w:p>
          <w:p w14:paraId="68C2D190"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CREATE TABLE `Compras` (</w:t>
            </w:r>
          </w:p>
          <w:p w14:paraId="14EE7CF2"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lastRenderedPageBreak/>
              <w:t xml:space="preserve">  </w:t>
            </w:r>
            <w:r w:rsidRPr="00FF0542">
              <w:rPr>
                <w:rFonts w:cs="Arial"/>
                <w:color w:val="000000" w:themeColor="text1"/>
                <w:sz w:val="20"/>
                <w:lang w:val="en-US"/>
              </w:rPr>
              <w:t>`id` int(11) NOT NULL,</w:t>
            </w:r>
          </w:p>
          <w:p w14:paraId="1C3C1E84"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DEFAULT NULL,</w:t>
            </w:r>
          </w:p>
          <w:p w14:paraId="496B762F"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`produto` varchar(255) COLLATE utf8_unicode_ci DEFAULT NULL,</w:t>
            </w:r>
          </w:p>
          <w:p w14:paraId="3AA1C6CF"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`qtd` int(11) DEFAULT NULL,</w:t>
            </w:r>
          </w:p>
          <w:p w14:paraId="6B54D5F4"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`dt_compra` date DEFAULT NULL</w:t>
            </w:r>
          </w:p>
          <w:p w14:paraId="30A0DAEB"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ENGINE=InnoDB DEFAULT CHARSET=utf8 COLLATE=utf8_unicode_ci;</w:t>
            </w:r>
          </w:p>
          <w:p w14:paraId="25FB24CB" w14:textId="77777777" w:rsidR="000C7085" w:rsidRPr="00FF0542" w:rsidRDefault="000C7085" w:rsidP="000C7085">
            <w:pPr>
              <w:pStyle w:val="Pargrafo"/>
              <w:jc w:val="left"/>
              <w:rPr>
                <w:rFonts w:cs="Arial"/>
                <w:color w:val="000000" w:themeColor="text1"/>
                <w:sz w:val="20"/>
                <w:lang w:val="en-US"/>
              </w:rPr>
            </w:pPr>
          </w:p>
          <w:p w14:paraId="2EBF34CC" w14:textId="77777777" w:rsidR="000C7085" w:rsidRPr="00FF0542" w:rsidRDefault="000C7085" w:rsidP="000C7085">
            <w:pPr>
              <w:pStyle w:val="Pargrafo"/>
              <w:jc w:val="left"/>
              <w:rPr>
                <w:rFonts w:cs="Arial"/>
                <w:color w:val="000000" w:themeColor="text1"/>
                <w:sz w:val="20"/>
                <w:lang w:val="en-US"/>
              </w:rPr>
            </w:pPr>
          </w:p>
          <w:p w14:paraId="785940A9" w14:textId="77777777" w:rsidR="000C7085" w:rsidRPr="00FF0542" w:rsidRDefault="000C7085" w:rsidP="000C7085">
            <w:pPr>
              <w:pStyle w:val="Pargrafo"/>
              <w:jc w:val="left"/>
              <w:rPr>
                <w:rFonts w:cs="Arial"/>
                <w:color w:val="000000" w:themeColor="text1"/>
                <w:sz w:val="20"/>
                <w:lang w:val="en-US"/>
              </w:rPr>
            </w:pPr>
          </w:p>
          <w:p w14:paraId="13128956"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`Compras` (`id`, `nome`, `produto`, `qtd`, `dt_compra`) VALUES</w:t>
            </w:r>
          </w:p>
          <w:p w14:paraId="492B581F"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'Fazenda Sao Francisco', 'sementes de girassol', 900, '2020-08-09'),</w:t>
            </w:r>
          </w:p>
          <w:p w14:paraId="1EE079BA"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'Comunidade Rural Apaga Fogo', 'sementes de girassol', 1200, '2020-07-14');</w:t>
            </w:r>
          </w:p>
          <w:p w14:paraId="24AA8D98" w14:textId="77777777" w:rsidR="000C7085" w:rsidRPr="000C7085" w:rsidRDefault="000C7085" w:rsidP="000C7085">
            <w:pPr>
              <w:pStyle w:val="Pargrafo"/>
              <w:jc w:val="left"/>
              <w:rPr>
                <w:rFonts w:cs="Arial"/>
                <w:color w:val="000000" w:themeColor="text1"/>
                <w:sz w:val="20"/>
              </w:rPr>
            </w:pPr>
          </w:p>
          <w:p w14:paraId="3E06BC76" w14:textId="77777777" w:rsidR="000C7085" w:rsidRPr="000C7085" w:rsidRDefault="000C7085" w:rsidP="000C7085">
            <w:pPr>
              <w:pStyle w:val="Pargrafo"/>
              <w:jc w:val="left"/>
              <w:rPr>
                <w:rFonts w:cs="Arial"/>
                <w:color w:val="000000" w:themeColor="text1"/>
                <w:sz w:val="20"/>
              </w:rPr>
            </w:pPr>
          </w:p>
          <w:p w14:paraId="2378D635" w14:textId="77777777" w:rsidR="000C7085" w:rsidRPr="000C7085" w:rsidRDefault="000C7085" w:rsidP="000C7085">
            <w:pPr>
              <w:pStyle w:val="Pargrafo"/>
              <w:jc w:val="left"/>
              <w:rPr>
                <w:rFonts w:cs="Arial"/>
                <w:color w:val="000000" w:themeColor="text1"/>
                <w:sz w:val="20"/>
              </w:rPr>
            </w:pPr>
          </w:p>
          <w:p w14:paraId="6DBE72D6"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CREATE TABLE `Equipamentos` (</w:t>
            </w:r>
          </w:p>
          <w:p w14:paraId="3E4875CD"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`id` int(11) NOT NULL,</w:t>
            </w:r>
          </w:p>
          <w:p w14:paraId="7CDC0F43"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DEFAULT NULL,</w:t>
            </w:r>
          </w:p>
          <w:p w14:paraId="21427CB8"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`tipo` varchar(255) COLLATE utf8_unicode_ci DEFAULT NULL</w:t>
            </w:r>
          </w:p>
          <w:p w14:paraId="0EB77098"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ENGINE=InnoDB DEFAULT CHARSET=utf8 COLLATE=utf8_unicode_ci;</w:t>
            </w:r>
          </w:p>
          <w:p w14:paraId="2E673137" w14:textId="77777777" w:rsidR="000C7085" w:rsidRPr="00FF0542" w:rsidRDefault="000C7085" w:rsidP="000C7085">
            <w:pPr>
              <w:pStyle w:val="Pargrafo"/>
              <w:jc w:val="left"/>
              <w:rPr>
                <w:rFonts w:cs="Arial"/>
                <w:color w:val="000000" w:themeColor="text1"/>
                <w:sz w:val="20"/>
                <w:lang w:val="en-US"/>
              </w:rPr>
            </w:pPr>
          </w:p>
          <w:p w14:paraId="47D7D516" w14:textId="77777777" w:rsidR="000C7085" w:rsidRPr="00FF0542" w:rsidRDefault="000C7085" w:rsidP="000C7085">
            <w:pPr>
              <w:pStyle w:val="Pargrafo"/>
              <w:jc w:val="left"/>
              <w:rPr>
                <w:rFonts w:cs="Arial"/>
                <w:color w:val="000000" w:themeColor="text1"/>
                <w:sz w:val="20"/>
                <w:lang w:val="en-US"/>
              </w:rPr>
            </w:pPr>
          </w:p>
          <w:p w14:paraId="3E16791F" w14:textId="77777777" w:rsidR="000C7085" w:rsidRPr="00FF0542" w:rsidRDefault="000C7085" w:rsidP="000C7085">
            <w:pPr>
              <w:pStyle w:val="Pargrafo"/>
              <w:jc w:val="left"/>
              <w:rPr>
                <w:rFonts w:cs="Arial"/>
                <w:color w:val="000000" w:themeColor="text1"/>
                <w:sz w:val="20"/>
                <w:lang w:val="en-US"/>
              </w:rPr>
            </w:pPr>
          </w:p>
          <w:p w14:paraId="7F3162B7"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`Equipamentos` (`id`, `nome`, `tipo`) VALUES</w:t>
            </w:r>
          </w:p>
          <w:p w14:paraId="24A4F91F"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'colheitadeira', 'motorizado'),</w:t>
            </w:r>
          </w:p>
          <w:p w14:paraId="67F5F0CD"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'ceifadora', 'motorizado');</w:t>
            </w:r>
          </w:p>
          <w:p w14:paraId="6123E0CE" w14:textId="77777777" w:rsidR="000C7085" w:rsidRPr="000C7085" w:rsidRDefault="000C7085" w:rsidP="000C7085">
            <w:pPr>
              <w:pStyle w:val="Pargrafo"/>
              <w:jc w:val="left"/>
              <w:rPr>
                <w:rFonts w:cs="Arial"/>
                <w:color w:val="000000" w:themeColor="text1"/>
                <w:sz w:val="20"/>
              </w:rPr>
            </w:pPr>
          </w:p>
          <w:p w14:paraId="38743419" w14:textId="77777777" w:rsidR="000C7085" w:rsidRPr="000C7085" w:rsidRDefault="000C7085" w:rsidP="000C7085">
            <w:pPr>
              <w:pStyle w:val="Pargrafo"/>
              <w:jc w:val="left"/>
              <w:rPr>
                <w:rFonts w:cs="Arial"/>
                <w:color w:val="000000" w:themeColor="text1"/>
                <w:sz w:val="20"/>
              </w:rPr>
            </w:pPr>
          </w:p>
          <w:p w14:paraId="5CFF872F" w14:textId="77777777" w:rsidR="000C7085" w:rsidRPr="000C7085" w:rsidRDefault="000C7085" w:rsidP="000C7085">
            <w:pPr>
              <w:pStyle w:val="Pargrafo"/>
              <w:jc w:val="left"/>
              <w:rPr>
                <w:rFonts w:cs="Arial"/>
                <w:color w:val="000000" w:themeColor="text1"/>
                <w:sz w:val="20"/>
              </w:rPr>
            </w:pPr>
          </w:p>
          <w:p w14:paraId="51F209B0"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CREATE TABLE `Funcionarios` (</w:t>
            </w:r>
          </w:p>
          <w:p w14:paraId="4D6A8931" w14:textId="77777777" w:rsidR="000C7085" w:rsidRPr="00FF0542" w:rsidRDefault="000C7085" w:rsidP="000C7085">
            <w:pPr>
              <w:pStyle w:val="Pargrafo"/>
              <w:jc w:val="left"/>
              <w:rPr>
                <w:rFonts w:cs="Arial"/>
                <w:color w:val="000000" w:themeColor="text1"/>
                <w:sz w:val="20"/>
                <w:lang w:val="en-US"/>
              </w:rPr>
            </w:pPr>
            <w:r w:rsidRPr="000C7085">
              <w:rPr>
                <w:rFonts w:cs="Arial"/>
                <w:color w:val="000000" w:themeColor="text1"/>
                <w:sz w:val="20"/>
              </w:rPr>
              <w:t xml:space="preserve">  </w:t>
            </w:r>
            <w:r w:rsidRPr="00FF0542">
              <w:rPr>
                <w:rFonts w:cs="Arial"/>
                <w:color w:val="000000" w:themeColor="text1"/>
                <w:sz w:val="20"/>
                <w:lang w:val="en-US"/>
              </w:rPr>
              <w:t>`id` int(11) NOT NULL,</w:t>
            </w:r>
          </w:p>
          <w:p w14:paraId="0B1DF7FE"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DEFAULT NULL,</w:t>
            </w:r>
          </w:p>
          <w:p w14:paraId="17BF80ED"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`cpf` varchar(11) COLLATE utf8_unicode_ci DEFAULT NULL,</w:t>
            </w:r>
          </w:p>
          <w:p w14:paraId="28C1B9AC"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`salario` varchar(15) COLLATE utf8_unicode_ci DEFAULT NULL</w:t>
            </w:r>
          </w:p>
          <w:p w14:paraId="2AFCD074"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ENGINE=InnoDB DEFAULT CHARSET=utf8 COLLATE=utf8_unicode_ci;</w:t>
            </w:r>
          </w:p>
          <w:p w14:paraId="3FD5CB3B" w14:textId="77777777" w:rsidR="000C7085" w:rsidRPr="00FF0542" w:rsidRDefault="000C7085" w:rsidP="000C7085">
            <w:pPr>
              <w:pStyle w:val="Pargrafo"/>
              <w:jc w:val="left"/>
              <w:rPr>
                <w:rFonts w:cs="Arial"/>
                <w:color w:val="000000" w:themeColor="text1"/>
                <w:sz w:val="20"/>
                <w:lang w:val="en-US"/>
              </w:rPr>
            </w:pPr>
          </w:p>
          <w:p w14:paraId="07E26F27" w14:textId="77777777" w:rsidR="000C7085" w:rsidRPr="00FF0542" w:rsidRDefault="000C7085" w:rsidP="000C7085">
            <w:pPr>
              <w:pStyle w:val="Pargrafo"/>
              <w:jc w:val="left"/>
              <w:rPr>
                <w:rFonts w:cs="Arial"/>
                <w:color w:val="000000" w:themeColor="text1"/>
                <w:sz w:val="20"/>
                <w:lang w:val="en-US"/>
              </w:rPr>
            </w:pPr>
          </w:p>
          <w:p w14:paraId="14CEE10B" w14:textId="77777777" w:rsidR="000C7085" w:rsidRPr="00FF0542" w:rsidRDefault="000C7085" w:rsidP="000C7085">
            <w:pPr>
              <w:pStyle w:val="Pargrafo"/>
              <w:jc w:val="left"/>
              <w:rPr>
                <w:rFonts w:cs="Arial"/>
                <w:color w:val="000000" w:themeColor="text1"/>
                <w:sz w:val="20"/>
                <w:lang w:val="en-US"/>
              </w:rPr>
            </w:pPr>
          </w:p>
          <w:p w14:paraId="5F9C2D79"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`Funcionarios` (`id`, `nome`, `cpf`, `salario`) VALUES</w:t>
            </w:r>
          </w:p>
          <w:p w14:paraId="058969EE"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'Roberto Carlos', '53698702134', '1040'),</w:t>
            </w:r>
          </w:p>
          <w:p w14:paraId="03B18351"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lastRenderedPageBreak/>
              <w:t>(2, 'Raul Seixas', '40236902349', '1040'),</w:t>
            </w:r>
          </w:p>
          <w:p w14:paraId="4C076236"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(3, 'Elvis Presley', '43749314539', '2650'),</w:t>
            </w:r>
          </w:p>
          <w:p w14:paraId="524F9CC4"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(4, 'Hebert Viana', '33793454294', '2650');</w:t>
            </w:r>
          </w:p>
          <w:p w14:paraId="533DDB4D" w14:textId="77777777" w:rsidR="000C7085" w:rsidRPr="00FF0542" w:rsidRDefault="000C7085" w:rsidP="000C7085">
            <w:pPr>
              <w:pStyle w:val="Pargrafo"/>
              <w:jc w:val="left"/>
              <w:rPr>
                <w:rFonts w:cs="Arial"/>
                <w:color w:val="000000" w:themeColor="text1"/>
                <w:sz w:val="20"/>
                <w:lang w:val="en-US"/>
              </w:rPr>
            </w:pPr>
          </w:p>
          <w:p w14:paraId="0712F97C" w14:textId="77777777" w:rsidR="000C7085" w:rsidRPr="00FF0542" w:rsidRDefault="000C7085" w:rsidP="000C7085">
            <w:pPr>
              <w:pStyle w:val="Pargrafo"/>
              <w:jc w:val="left"/>
              <w:rPr>
                <w:rFonts w:cs="Arial"/>
                <w:color w:val="000000" w:themeColor="text1"/>
                <w:sz w:val="20"/>
                <w:lang w:val="en-US"/>
              </w:rPr>
            </w:pPr>
          </w:p>
          <w:p w14:paraId="7DF9BBB9" w14:textId="77777777" w:rsidR="000C7085" w:rsidRPr="00FF0542" w:rsidRDefault="000C7085" w:rsidP="000C7085">
            <w:pPr>
              <w:pStyle w:val="Pargrafo"/>
              <w:jc w:val="left"/>
              <w:rPr>
                <w:rFonts w:cs="Arial"/>
                <w:color w:val="000000" w:themeColor="text1"/>
                <w:sz w:val="20"/>
                <w:lang w:val="en-US"/>
              </w:rPr>
            </w:pPr>
          </w:p>
          <w:p w14:paraId="70A39274"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CREATE TABLE `Produc_Leite` (</w:t>
            </w:r>
          </w:p>
          <w:p w14:paraId="4E365BDC"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`id` int(11) NOT NULL,</w:t>
            </w:r>
          </w:p>
          <w:p w14:paraId="166EDA2C"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`especie` varchar(255) COLLATE utf8_unicode_ci DEFAULT NULL,</w:t>
            </w:r>
          </w:p>
          <w:p w14:paraId="35B475E5" w14:textId="77777777" w:rsidR="000C7085" w:rsidRPr="000C7085" w:rsidRDefault="000C7085" w:rsidP="000C7085">
            <w:pPr>
              <w:pStyle w:val="Pargrafo"/>
              <w:jc w:val="left"/>
              <w:rPr>
                <w:rFonts w:cs="Arial"/>
                <w:color w:val="000000" w:themeColor="text1"/>
                <w:sz w:val="20"/>
              </w:rPr>
            </w:pPr>
            <w:r w:rsidRPr="00FF0542">
              <w:rPr>
                <w:rFonts w:cs="Arial"/>
                <w:color w:val="000000" w:themeColor="text1"/>
                <w:sz w:val="20"/>
                <w:lang w:val="en-US"/>
              </w:rPr>
              <w:t xml:space="preserve">  </w:t>
            </w:r>
            <w:r w:rsidRPr="000C7085">
              <w:rPr>
                <w:rFonts w:cs="Arial"/>
                <w:color w:val="000000" w:themeColor="text1"/>
                <w:sz w:val="20"/>
              </w:rPr>
              <w:t>`data_ordenha` date DEFAULT NULL,</w:t>
            </w:r>
          </w:p>
          <w:p w14:paraId="671B9699" w14:textId="77777777" w:rsidR="000C7085" w:rsidRPr="00FF0542" w:rsidRDefault="000C7085" w:rsidP="000C7085">
            <w:pPr>
              <w:pStyle w:val="Pargrafo"/>
              <w:jc w:val="left"/>
              <w:rPr>
                <w:rFonts w:cs="Arial"/>
                <w:color w:val="000000" w:themeColor="text1"/>
                <w:sz w:val="20"/>
                <w:lang w:val="en-US"/>
              </w:rPr>
            </w:pPr>
            <w:r w:rsidRPr="000C7085">
              <w:rPr>
                <w:rFonts w:cs="Arial"/>
                <w:color w:val="000000" w:themeColor="text1"/>
                <w:sz w:val="20"/>
              </w:rPr>
              <w:t xml:space="preserve">  </w:t>
            </w:r>
            <w:r w:rsidRPr="00FF0542">
              <w:rPr>
                <w:rFonts w:cs="Arial"/>
                <w:color w:val="000000" w:themeColor="text1"/>
                <w:sz w:val="20"/>
                <w:lang w:val="en-US"/>
              </w:rPr>
              <w:t>`temp_leite` int(11) DEFAULT NULL,</w:t>
            </w:r>
          </w:p>
          <w:p w14:paraId="286D6591"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`produtividade` int(11) DEFAULT NULL,</w:t>
            </w:r>
          </w:p>
          <w:p w14:paraId="07DE3A6E"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`inseminacao` varchar(3) COLLATE utf8_unicode_ci DEFAULT NULL,</w:t>
            </w:r>
          </w:p>
          <w:p w14:paraId="73743DC3"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`est_parto` date DEFAULT NULL,</w:t>
            </w:r>
          </w:p>
          <w:p w14:paraId="4D725DB2"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`secagem` date DEFAULT NULL,</w:t>
            </w:r>
          </w:p>
          <w:p w14:paraId="3781593F"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`mm_rumina` int(11) DEFAULT NULL</w:t>
            </w:r>
          </w:p>
          <w:p w14:paraId="784988B8"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ENGINE=InnoDB DEFAULT CHARSET=utf8 COLLATE=utf8_unicode_ci;</w:t>
            </w:r>
          </w:p>
          <w:p w14:paraId="380EFBF2" w14:textId="77777777" w:rsidR="000C7085" w:rsidRPr="00FF0542" w:rsidRDefault="000C7085" w:rsidP="000C7085">
            <w:pPr>
              <w:pStyle w:val="Pargrafo"/>
              <w:jc w:val="left"/>
              <w:rPr>
                <w:rFonts w:cs="Arial"/>
                <w:color w:val="000000" w:themeColor="text1"/>
                <w:sz w:val="20"/>
                <w:lang w:val="en-US"/>
              </w:rPr>
            </w:pPr>
          </w:p>
          <w:p w14:paraId="31E44B8E" w14:textId="77777777" w:rsidR="000C7085" w:rsidRPr="00FF0542" w:rsidRDefault="000C7085" w:rsidP="000C7085">
            <w:pPr>
              <w:pStyle w:val="Pargrafo"/>
              <w:jc w:val="left"/>
              <w:rPr>
                <w:rFonts w:cs="Arial"/>
                <w:color w:val="000000" w:themeColor="text1"/>
                <w:sz w:val="20"/>
                <w:lang w:val="en-US"/>
              </w:rPr>
            </w:pPr>
          </w:p>
          <w:p w14:paraId="1E335BDB" w14:textId="77777777" w:rsidR="000C7085" w:rsidRPr="00FF0542" w:rsidRDefault="000C7085" w:rsidP="000C7085">
            <w:pPr>
              <w:pStyle w:val="Pargrafo"/>
              <w:jc w:val="left"/>
              <w:rPr>
                <w:rFonts w:cs="Arial"/>
                <w:color w:val="000000" w:themeColor="text1"/>
                <w:sz w:val="20"/>
                <w:lang w:val="en-US"/>
              </w:rPr>
            </w:pPr>
          </w:p>
          <w:p w14:paraId="3357AF29"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`Produc_Leite` (`id`, `especie`, `data_ordenha`, `temp_leite`, `produtividade`, `inseminacao`, `est_parto`, `secagem`, `mm_rumina`) VALUES</w:t>
            </w:r>
          </w:p>
          <w:p w14:paraId="45E78020"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'marina', '2020-07-13', 33, 1500, 'nao', '2020-09-25', '2021-04-29', 3600),</w:t>
            </w:r>
          </w:p>
          <w:p w14:paraId="5D2B295C"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'leiteira', '2020-05-22', 39, 2600, 'nao', '2021-02-13', '2021-10-15', 3600);</w:t>
            </w:r>
          </w:p>
          <w:p w14:paraId="5BDE912D" w14:textId="77777777" w:rsidR="000C7085" w:rsidRPr="000C7085" w:rsidRDefault="000C7085" w:rsidP="000C7085">
            <w:pPr>
              <w:pStyle w:val="Pargrafo"/>
              <w:jc w:val="left"/>
              <w:rPr>
                <w:rFonts w:cs="Arial"/>
                <w:color w:val="000000" w:themeColor="text1"/>
                <w:sz w:val="20"/>
              </w:rPr>
            </w:pPr>
          </w:p>
          <w:p w14:paraId="047454A0" w14:textId="77777777" w:rsidR="000C7085" w:rsidRPr="000C7085" w:rsidRDefault="000C7085" w:rsidP="000C7085">
            <w:pPr>
              <w:pStyle w:val="Pargrafo"/>
              <w:jc w:val="left"/>
              <w:rPr>
                <w:rFonts w:cs="Arial"/>
                <w:color w:val="000000" w:themeColor="text1"/>
                <w:sz w:val="20"/>
              </w:rPr>
            </w:pPr>
          </w:p>
          <w:p w14:paraId="7DDF3977" w14:textId="77777777" w:rsidR="000C7085" w:rsidRPr="000C7085" w:rsidRDefault="000C7085" w:rsidP="000C7085">
            <w:pPr>
              <w:pStyle w:val="Pargrafo"/>
              <w:jc w:val="left"/>
              <w:rPr>
                <w:rFonts w:cs="Arial"/>
                <w:color w:val="000000" w:themeColor="text1"/>
                <w:sz w:val="20"/>
              </w:rPr>
            </w:pPr>
          </w:p>
          <w:p w14:paraId="77AC8509"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CREATE TABLE `Produtos` (</w:t>
            </w:r>
          </w:p>
          <w:p w14:paraId="30789F62"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`id` int(11) NOT NULL,</w:t>
            </w:r>
          </w:p>
          <w:p w14:paraId="1E8748D9"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NOT NULL,</w:t>
            </w:r>
          </w:p>
          <w:p w14:paraId="470262EE"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`tipo` varchar(255) COLLATE utf8_unicode_ci DEFAULT NULL,</w:t>
            </w:r>
          </w:p>
          <w:p w14:paraId="419A23D8"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`qtd_estoque` int(11) DEFAULT NULL,</w:t>
            </w:r>
          </w:p>
          <w:p w14:paraId="515DF813"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`preco` float DEFAULT NULL</w:t>
            </w:r>
          </w:p>
          <w:p w14:paraId="1D02CC3E"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ENGINE=InnoDB DEFAULT CHARSET=utf8 COLLATE=utf8_unicode_ci;</w:t>
            </w:r>
          </w:p>
          <w:p w14:paraId="0F622A1D" w14:textId="77777777" w:rsidR="000C7085" w:rsidRPr="00FF0542" w:rsidRDefault="000C7085" w:rsidP="000C7085">
            <w:pPr>
              <w:pStyle w:val="Pargrafo"/>
              <w:jc w:val="left"/>
              <w:rPr>
                <w:rFonts w:cs="Arial"/>
                <w:color w:val="000000" w:themeColor="text1"/>
                <w:sz w:val="20"/>
                <w:lang w:val="en-US"/>
              </w:rPr>
            </w:pPr>
          </w:p>
          <w:p w14:paraId="43F647DE" w14:textId="77777777" w:rsidR="000C7085" w:rsidRPr="00FF0542" w:rsidRDefault="000C7085" w:rsidP="000C7085">
            <w:pPr>
              <w:pStyle w:val="Pargrafo"/>
              <w:jc w:val="left"/>
              <w:rPr>
                <w:rFonts w:cs="Arial"/>
                <w:color w:val="000000" w:themeColor="text1"/>
                <w:sz w:val="20"/>
                <w:lang w:val="en-US"/>
              </w:rPr>
            </w:pPr>
          </w:p>
          <w:p w14:paraId="5A2FE55D" w14:textId="77777777" w:rsidR="000C7085" w:rsidRPr="00FF0542" w:rsidRDefault="000C7085" w:rsidP="000C7085">
            <w:pPr>
              <w:pStyle w:val="Pargrafo"/>
              <w:jc w:val="left"/>
              <w:rPr>
                <w:rFonts w:cs="Arial"/>
                <w:color w:val="000000" w:themeColor="text1"/>
                <w:sz w:val="20"/>
                <w:lang w:val="en-US"/>
              </w:rPr>
            </w:pPr>
          </w:p>
          <w:p w14:paraId="7A7F1931"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`Produtos` (`id`, `nome`, `tipo`, `qtd_estoque`, `preco`) VALUES</w:t>
            </w:r>
          </w:p>
          <w:p w14:paraId="78F66907"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'sementes de girassol', 'sementes', 500, 20),</w:t>
            </w:r>
          </w:p>
          <w:p w14:paraId="2028380B"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'enxada', 'material', 300, 70);</w:t>
            </w:r>
          </w:p>
          <w:p w14:paraId="41FAB345" w14:textId="77777777" w:rsidR="000C7085" w:rsidRPr="000C7085" w:rsidRDefault="000C7085" w:rsidP="000C7085">
            <w:pPr>
              <w:pStyle w:val="Pargrafo"/>
              <w:jc w:val="left"/>
              <w:rPr>
                <w:rFonts w:cs="Arial"/>
                <w:color w:val="000000" w:themeColor="text1"/>
                <w:sz w:val="20"/>
              </w:rPr>
            </w:pPr>
          </w:p>
          <w:p w14:paraId="49BC3D86" w14:textId="77777777" w:rsidR="000C7085" w:rsidRPr="000C7085" w:rsidRDefault="000C7085" w:rsidP="000C7085">
            <w:pPr>
              <w:pStyle w:val="Pargrafo"/>
              <w:jc w:val="left"/>
              <w:rPr>
                <w:rFonts w:cs="Arial"/>
                <w:color w:val="000000" w:themeColor="text1"/>
                <w:sz w:val="20"/>
              </w:rPr>
            </w:pPr>
          </w:p>
          <w:p w14:paraId="55912741" w14:textId="77777777" w:rsidR="000C7085" w:rsidRPr="000C7085" w:rsidRDefault="000C7085" w:rsidP="000C7085">
            <w:pPr>
              <w:pStyle w:val="Pargrafo"/>
              <w:jc w:val="left"/>
              <w:rPr>
                <w:rFonts w:cs="Arial"/>
                <w:color w:val="000000" w:themeColor="text1"/>
                <w:sz w:val="20"/>
              </w:rPr>
            </w:pPr>
          </w:p>
          <w:p w14:paraId="3C9BBFD5"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CREATE TABLE `Varejistas` (</w:t>
            </w:r>
          </w:p>
          <w:p w14:paraId="3E1B1257"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`id` int(11) NOT NULL,</w:t>
            </w:r>
          </w:p>
          <w:p w14:paraId="2F9B63C8"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`nome` varchar(255) COLLATE utf8_unicode_ci DEFAULT NULL,</w:t>
            </w:r>
          </w:p>
          <w:p w14:paraId="774FB0C4"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`ult_compra` date DEFAULT NULL</w:t>
            </w:r>
          </w:p>
          <w:p w14:paraId="473D497C"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ENGINE=InnoDB DEFAULT CHARSET=utf8 COLLATE=utf8_unicode_ci;</w:t>
            </w:r>
          </w:p>
          <w:p w14:paraId="153904AC" w14:textId="77777777" w:rsidR="000C7085" w:rsidRPr="00FF0542" w:rsidRDefault="000C7085" w:rsidP="000C7085">
            <w:pPr>
              <w:pStyle w:val="Pargrafo"/>
              <w:jc w:val="left"/>
              <w:rPr>
                <w:rFonts w:cs="Arial"/>
                <w:color w:val="000000" w:themeColor="text1"/>
                <w:sz w:val="20"/>
                <w:lang w:val="en-US"/>
              </w:rPr>
            </w:pPr>
          </w:p>
          <w:p w14:paraId="4775002B" w14:textId="77777777" w:rsidR="000C7085" w:rsidRPr="00FF0542" w:rsidRDefault="000C7085" w:rsidP="000C7085">
            <w:pPr>
              <w:pStyle w:val="Pargrafo"/>
              <w:jc w:val="left"/>
              <w:rPr>
                <w:rFonts w:cs="Arial"/>
                <w:color w:val="000000" w:themeColor="text1"/>
                <w:sz w:val="20"/>
                <w:lang w:val="en-US"/>
              </w:rPr>
            </w:pPr>
          </w:p>
          <w:p w14:paraId="6E94489C" w14:textId="77777777" w:rsidR="000C7085" w:rsidRPr="00FF0542" w:rsidRDefault="000C7085" w:rsidP="000C7085">
            <w:pPr>
              <w:pStyle w:val="Pargrafo"/>
              <w:jc w:val="left"/>
              <w:rPr>
                <w:rFonts w:cs="Arial"/>
                <w:color w:val="000000" w:themeColor="text1"/>
                <w:sz w:val="20"/>
                <w:lang w:val="en-US"/>
              </w:rPr>
            </w:pPr>
          </w:p>
          <w:p w14:paraId="49B28474"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INSERT INTO `Varejistas` (`id`, `nome`, `ult_compra`) VALUES</w:t>
            </w:r>
          </w:p>
          <w:p w14:paraId="609032AD"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(1, 'Fazenda Sao Francisco', '2020-01-23'),</w:t>
            </w:r>
          </w:p>
          <w:p w14:paraId="16F4FD34" w14:textId="77777777" w:rsidR="000C7085" w:rsidRPr="000C7085" w:rsidRDefault="000C7085" w:rsidP="000C7085">
            <w:pPr>
              <w:pStyle w:val="Pargrafo"/>
              <w:jc w:val="left"/>
              <w:rPr>
                <w:rFonts w:cs="Arial"/>
                <w:color w:val="000000" w:themeColor="text1"/>
                <w:sz w:val="20"/>
              </w:rPr>
            </w:pPr>
            <w:r w:rsidRPr="000C7085">
              <w:rPr>
                <w:rFonts w:cs="Arial"/>
                <w:color w:val="000000" w:themeColor="text1"/>
                <w:sz w:val="20"/>
              </w:rPr>
              <w:t>(2, 'Comunidade Rural Apaga Fogo', '2020-04-15');</w:t>
            </w:r>
          </w:p>
          <w:p w14:paraId="4FA26C03" w14:textId="77777777" w:rsidR="000C7085" w:rsidRPr="000C7085" w:rsidRDefault="000C7085" w:rsidP="000C7085">
            <w:pPr>
              <w:pStyle w:val="Pargrafo"/>
              <w:jc w:val="left"/>
              <w:rPr>
                <w:rFonts w:cs="Arial"/>
                <w:color w:val="000000" w:themeColor="text1"/>
                <w:sz w:val="20"/>
              </w:rPr>
            </w:pPr>
          </w:p>
          <w:p w14:paraId="25168ACE" w14:textId="77777777" w:rsidR="000C7085" w:rsidRPr="000C7085" w:rsidRDefault="000C7085" w:rsidP="000C7085">
            <w:pPr>
              <w:pStyle w:val="Pargrafo"/>
              <w:jc w:val="left"/>
              <w:rPr>
                <w:rFonts w:cs="Arial"/>
                <w:color w:val="000000" w:themeColor="text1"/>
                <w:sz w:val="20"/>
              </w:rPr>
            </w:pPr>
          </w:p>
          <w:p w14:paraId="6CD7C0E6"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ALTER TABLE `Compras`</w:t>
            </w:r>
          </w:p>
          <w:p w14:paraId="2C101D02"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ADD PRIMARY KEY (`id`);</w:t>
            </w:r>
          </w:p>
          <w:p w14:paraId="0135AD79" w14:textId="77777777" w:rsidR="000C7085" w:rsidRPr="00FF0542" w:rsidRDefault="000C7085" w:rsidP="000C7085">
            <w:pPr>
              <w:pStyle w:val="Pargrafo"/>
              <w:jc w:val="left"/>
              <w:rPr>
                <w:rFonts w:cs="Arial"/>
                <w:color w:val="000000" w:themeColor="text1"/>
                <w:sz w:val="20"/>
                <w:lang w:val="en-US"/>
              </w:rPr>
            </w:pPr>
          </w:p>
          <w:p w14:paraId="034CA2F9" w14:textId="77777777" w:rsidR="000C7085" w:rsidRPr="00FF0542" w:rsidRDefault="000C7085" w:rsidP="000C7085">
            <w:pPr>
              <w:pStyle w:val="Pargrafo"/>
              <w:jc w:val="left"/>
              <w:rPr>
                <w:rFonts w:cs="Arial"/>
                <w:color w:val="000000" w:themeColor="text1"/>
                <w:sz w:val="20"/>
                <w:lang w:val="en-US"/>
              </w:rPr>
            </w:pPr>
          </w:p>
          <w:p w14:paraId="2E14DDC9"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ALTER TABLE `Equipamentos`</w:t>
            </w:r>
          </w:p>
          <w:p w14:paraId="718D3740"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ADD PRIMARY KEY (`id`);</w:t>
            </w:r>
          </w:p>
          <w:p w14:paraId="518D91E4" w14:textId="77777777" w:rsidR="000C7085" w:rsidRPr="00FF0542" w:rsidRDefault="000C7085" w:rsidP="000C7085">
            <w:pPr>
              <w:pStyle w:val="Pargrafo"/>
              <w:jc w:val="left"/>
              <w:rPr>
                <w:rFonts w:cs="Arial"/>
                <w:color w:val="000000" w:themeColor="text1"/>
                <w:sz w:val="20"/>
                <w:lang w:val="en-US"/>
              </w:rPr>
            </w:pPr>
          </w:p>
          <w:p w14:paraId="3F22AED2" w14:textId="77777777" w:rsidR="000C7085" w:rsidRPr="00FF0542" w:rsidRDefault="000C7085" w:rsidP="000C7085">
            <w:pPr>
              <w:pStyle w:val="Pargrafo"/>
              <w:jc w:val="left"/>
              <w:rPr>
                <w:rFonts w:cs="Arial"/>
                <w:color w:val="000000" w:themeColor="text1"/>
                <w:sz w:val="20"/>
                <w:lang w:val="en-US"/>
              </w:rPr>
            </w:pPr>
          </w:p>
          <w:p w14:paraId="309983B5"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ALTER TABLE `Funcionarios`</w:t>
            </w:r>
          </w:p>
          <w:p w14:paraId="0C5E934B"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ADD PRIMARY KEY (`id`);</w:t>
            </w:r>
          </w:p>
          <w:p w14:paraId="2345643D" w14:textId="77777777" w:rsidR="000C7085" w:rsidRPr="00FF0542" w:rsidRDefault="000C7085" w:rsidP="000C7085">
            <w:pPr>
              <w:pStyle w:val="Pargrafo"/>
              <w:jc w:val="left"/>
              <w:rPr>
                <w:rFonts w:cs="Arial"/>
                <w:color w:val="000000" w:themeColor="text1"/>
                <w:sz w:val="20"/>
                <w:lang w:val="en-US"/>
              </w:rPr>
            </w:pPr>
          </w:p>
          <w:p w14:paraId="38233048" w14:textId="77777777" w:rsidR="000C7085" w:rsidRPr="00FF0542" w:rsidRDefault="000C7085" w:rsidP="000C7085">
            <w:pPr>
              <w:pStyle w:val="Pargrafo"/>
              <w:jc w:val="left"/>
              <w:rPr>
                <w:rFonts w:cs="Arial"/>
                <w:color w:val="000000" w:themeColor="text1"/>
                <w:sz w:val="20"/>
                <w:lang w:val="en-US"/>
              </w:rPr>
            </w:pPr>
          </w:p>
          <w:p w14:paraId="390015DF"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ALTER TABLE `Produc_Leite`</w:t>
            </w:r>
          </w:p>
          <w:p w14:paraId="5353CC13"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ADD PRIMARY KEY (`id`);</w:t>
            </w:r>
          </w:p>
          <w:p w14:paraId="50C8DA5B" w14:textId="77777777" w:rsidR="000C7085" w:rsidRPr="00FF0542" w:rsidRDefault="000C7085" w:rsidP="000C7085">
            <w:pPr>
              <w:pStyle w:val="Pargrafo"/>
              <w:jc w:val="left"/>
              <w:rPr>
                <w:rFonts w:cs="Arial"/>
                <w:color w:val="000000" w:themeColor="text1"/>
                <w:sz w:val="20"/>
                <w:lang w:val="en-US"/>
              </w:rPr>
            </w:pPr>
          </w:p>
          <w:p w14:paraId="446DACA6" w14:textId="77777777" w:rsidR="000C7085" w:rsidRPr="00FF0542" w:rsidRDefault="000C7085" w:rsidP="000C7085">
            <w:pPr>
              <w:pStyle w:val="Pargrafo"/>
              <w:jc w:val="left"/>
              <w:rPr>
                <w:rFonts w:cs="Arial"/>
                <w:color w:val="000000" w:themeColor="text1"/>
                <w:sz w:val="20"/>
                <w:lang w:val="en-US"/>
              </w:rPr>
            </w:pPr>
          </w:p>
          <w:p w14:paraId="3E85431B"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ALTER TABLE `Produtos`</w:t>
            </w:r>
          </w:p>
          <w:p w14:paraId="196C44BE"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ADD PRIMARY KEY (`id`);</w:t>
            </w:r>
          </w:p>
          <w:p w14:paraId="6995F002" w14:textId="77777777" w:rsidR="000C7085" w:rsidRPr="00FF0542" w:rsidRDefault="000C7085" w:rsidP="000C7085">
            <w:pPr>
              <w:pStyle w:val="Pargrafo"/>
              <w:jc w:val="left"/>
              <w:rPr>
                <w:rFonts w:cs="Arial"/>
                <w:color w:val="000000" w:themeColor="text1"/>
                <w:sz w:val="20"/>
                <w:lang w:val="en-US"/>
              </w:rPr>
            </w:pPr>
          </w:p>
          <w:p w14:paraId="38256567" w14:textId="77777777" w:rsidR="000C7085" w:rsidRPr="00FF0542" w:rsidRDefault="000C7085" w:rsidP="000C7085">
            <w:pPr>
              <w:pStyle w:val="Pargrafo"/>
              <w:jc w:val="left"/>
              <w:rPr>
                <w:rFonts w:cs="Arial"/>
                <w:color w:val="000000" w:themeColor="text1"/>
                <w:sz w:val="20"/>
                <w:lang w:val="en-US"/>
              </w:rPr>
            </w:pPr>
          </w:p>
          <w:p w14:paraId="0DAFF0BF"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ALTER TABLE `Varejistas`</w:t>
            </w:r>
          </w:p>
          <w:p w14:paraId="31B37813"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 xml:space="preserve">  ADD PRIMARY KEY (`id`);</w:t>
            </w:r>
          </w:p>
          <w:p w14:paraId="4D123C94" w14:textId="77777777" w:rsidR="000C7085" w:rsidRPr="00FF0542" w:rsidRDefault="000C7085" w:rsidP="000C7085">
            <w:pPr>
              <w:pStyle w:val="Pargrafo"/>
              <w:jc w:val="left"/>
              <w:rPr>
                <w:rFonts w:cs="Arial"/>
                <w:color w:val="000000" w:themeColor="text1"/>
                <w:sz w:val="20"/>
                <w:lang w:val="en-US"/>
              </w:rPr>
            </w:pPr>
          </w:p>
          <w:p w14:paraId="4FAAE523" w14:textId="77777777" w:rsidR="000C7085" w:rsidRPr="00FF0542" w:rsidRDefault="000C7085" w:rsidP="000C7085">
            <w:pPr>
              <w:pStyle w:val="Pargrafo"/>
              <w:jc w:val="left"/>
              <w:rPr>
                <w:rFonts w:cs="Arial"/>
                <w:color w:val="000000" w:themeColor="text1"/>
                <w:sz w:val="20"/>
                <w:lang w:val="en-US"/>
              </w:rPr>
            </w:pPr>
          </w:p>
          <w:p w14:paraId="6A2554B7"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lastRenderedPageBreak/>
              <w:t>ALTER TABLE `Compras`</w:t>
            </w:r>
          </w:p>
          <w:p w14:paraId="352FEAFD"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MODIFY `id` int(11) NOT NULL AUTO_INCREMENT, AUTO_INCREMENT=3;</w:t>
            </w:r>
          </w:p>
          <w:p w14:paraId="0A56C514" w14:textId="77777777" w:rsidR="000C7085" w:rsidRPr="00FF0542" w:rsidRDefault="000C7085" w:rsidP="000C7085">
            <w:pPr>
              <w:pStyle w:val="Pargrafo"/>
              <w:jc w:val="left"/>
              <w:rPr>
                <w:rFonts w:cs="Arial"/>
                <w:color w:val="000000" w:themeColor="text1"/>
                <w:sz w:val="20"/>
                <w:lang w:val="en-US"/>
              </w:rPr>
            </w:pPr>
          </w:p>
          <w:p w14:paraId="3DD34996" w14:textId="77777777" w:rsidR="000C7085" w:rsidRPr="00FF0542" w:rsidRDefault="000C7085" w:rsidP="000C7085">
            <w:pPr>
              <w:pStyle w:val="Pargrafo"/>
              <w:jc w:val="left"/>
              <w:rPr>
                <w:rFonts w:cs="Arial"/>
                <w:color w:val="000000" w:themeColor="text1"/>
                <w:sz w:val="20"/>
                <w:lang w:val="en-US"/>
              </w:rPr>
            </w:pPr>
          </w:p>
          <w:p w14:paraId="6DBAD79B"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ALTER TABLE `Equipamentos`</w:t>
            </w:r>
          </w:p>
          <w:p w14:paraId="33EE4687"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MODIFY `id` int(11) NOT NULL AUTO_INCREMENT, AUTO_INCREMENT=3;</w:t>
            </w:r>
          </w:p>
          <w:p w14:paraId="57146E33" w14:textId="77777777" w:rsidR="000C7085" w:rsidRPr="00FF0542" w:rsidRDefault="000C7085" w:rsidP="000C7085">
            <w:pPr>
              <w:pStyle w:val="Pargrafo"/>
              <w:jc w:val="left"/>
              <w:rPr>
                <w:rFonts w:cs="Arial"/>
                <w:color w:val="000000" w:themeColor="text1"/>
                <w:sz w:val="20"/>
                <w:lang w:val="en-US"/>
              </w:rPr>
            </w:pPr>
          </w:p>
          <w:p w14:paraId="45D48D78" w14:textId="77777777" w:rsidR="000C7085" w:rsidRPr="00FF0542" w:rsidRDefault="000C7085" w:rsidP="000C7085">
            <w:pPr>
              <w:pStyle w:val="Pargrafo"/>
              <w:jc w:val="left"/>
              <w:rPr>
                <w:rFonts w:cs="Arial"/>
                <w:color w:val="000000" w:themeColor="text1"/>
                <w:sz w:val="20"/>
                <w:lang w:val="en-US"/>
              </w:rPr>
            </w:pPr>
          </w:p>
          <w:p w14:paraId="06440080"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ALTER TABLE `Funcionarios`</w:t>
            </w:r>
          </w:p>
          <w:p w14:paraId="79D3E20C"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MODIFY `id` int(11) NOT NULL AUTO_INCREMENT, AUTO_INCREMENT=5;</w:t>
            </w:r>
          </w:p>
          <w:p w14:paraId="5093E55D" w14:textId="77777777" w:rsidR="000C7085" w:rsidRPr="00FF0542" w:rsidRDefault="000C7085" w:rsidP="000C7085">
            <w:pPr>
              <w:pStyle w:val="Pargrafo"/>
              <w:jc w:val="left"/>
              <w:rPr>
                <w:rFonts w:cs="Arial"/>
                <w:color w:val="000000" w:themeColor="text1"/>
                <w:sz w:val="20"/>
                <w:lang w:val="en-US"/>
              </w:rPr>
            </w:pPr>
          </w:p>
          <w:p w14:paraId="54D2F621" w14:textId="77777777" w:rsidR="000C7085" w:rsidRPr="00FF0542" w:rsidRDefault="000C7085" w:rsidP="000C7085">
            <w:pPr>
              <w:pStyle w:val="Pargrafo"/>
              <w:jc w:val="left"/>
              <w:rPr>
                <w:rFonts w:cs="Arial"/>
                <w:color w:val="000000" w:themeColor="text1"/>
                <w:sz w:val="20"/>
                <w:lang w:val="en-US"/>
              </w:rPr>
            </w:pPr>
          </w:p>
          <w:p w14:paraId="3C39258F"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ALTER TABLE `Produc_Leite`</w:t>
            </w:r>
          </w:p>
          <w:p w14:paraId="7762A30E"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MODIFY `id` int(11) NOT NULL AUTO_INCREMENT, AUTO_INCREMENT=3;</w:t>
            </w:r>
          </w:p>
          <w:p w14:paraId="1E165490" w14:textId="77777777" w:rsidR="000C7085" w:rsidRPr="00FF0542" w:rsidRDefault="000C7085" w:rsidP="000C7085">
            <w:pPr>
              <w:pStyle w:val="Pargrafo"/>
              <w:jc w:val="left"/>
              <w:rPr>
                <w:rFonts w:cs="Arial"/>
                <w:color w:val="000000" w:themeColor="text1"/>
                <w:sz w:val="20"/>
                <w:lang w:val="en-US"/>
              </w:rPr>
            </w:pPr>
          </w:p>
          <w:p w14:paraId="59B6D12F" w14:textId="77777777" w:rsidR="000C7085" w:rsidRPr="00FF0542" w:rsidRDefault="000C7085" w:rsidP="000C7085">
            <w:pPr>
              <w:pStyle w:val="Pargrafo"/>
              <w:jc w:val="left"/>
              <w:rPr>
                <w:rFonts w:cs="Arial"/>
                <w:color w:val="000000" w:themeColor="text1"/>
                <w:sz w:val="20"/>
                <w:lang w:val="en-US"/>
              </w:rPr>
            </w:pPr>
          </w:p>
          <w:p w14:paraId="5583CCBE"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ALTER TABLE `Produtos`</w:t>
            </w:r>
          </w:p>
          <w:p w14:paraId="3C52789B"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MODIFY `id` int(11) NOT NULL AUTO_INCREMENT, AUTO_INCREMENT=3;</w:t>
            </w:r>
          </w:p>
          <w:p w14:paraId="42E99525" w14:textId="77777777" w:rsidR="000C7085" w:rsidRPr="00FF0542" w:rsidRDefault="000C7085" w:rsidP="000C7085">
            <w:pPr>
              <w:pStyle w:val="Pargrafo"/>
              <w:jc w:val="left"/>
              <w:rPr>
                <w:rFonts w:cs="Arial"/>
                <w:color w:val="000000" w:themeColor="text1"/>
                <w:sz w:val="20"/>
                <w:lang w:val="en-US"/>
              </w:rPr>
            </w:pPr>
          </w:p>
          <w:p w14:paraId="160B872F" w14:textId="77777777" w:rsidR="000C7085" w:rsidRPr="00FF0542" w:rsidRDefault="000C7085" w:rsidP="000C7085">
            <w:pPr>
              <w:pStyle w:val="Pargrafo"/>
              <w:jc w:val="left"/>
              <w:rPr>
                <w:rFonts w:cs="Arial"/>
                <w:color w:val="000000" w:themeColor="text1"/>
                <w:sz w:val="20"/>
                <w:lang w:val="en-US"/>
              </w:rPr>
            </w:pPr>
          </w:p>
          <w:p w14:paraId="534DC846" w14:textId="77777777" w:rsidR="000C7085" w:rsidRPr="00D63F73"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ALTER TABLE `Varejistas`</w:t>
            </w:r>
          </w:p>
          <w:p w14:paraId="6A091A17" w14:textId="77777777" w:rsidR="000C7085" w:rsidRPr="00FF0542" w:rsidRDefault="000C7085" w:rsidP="000C7085">
            <w:pPr>
              <w:pStyle w:val="Pargrafo"/>
              <w:jc w:val="left"/>
              <w:rPr>
                <w:rFonts w:cs="Arial"/>
                <w:color w:val="000000" w:themeColor="text1"/>
                <w:sz w:val="20"/>
                <w:lang w:val="en-US"/>
              </w:rPr>
            </w:pPr>
            <w:r w:rsidRPr="00D63F73">
              <w:rPr>
                <w:rFonts w:cs="Arial"/>
                <w:color w:val="000000" w:themeColor="text1"/>
                <w:sz w:val="20"/>
                <w:lang w:val="en-US"/>
              </w:rPr>
              <w:t xml:space="preserve">  </w:t>
            </w:r>
            <w:r w:rsidRPr="00FF0542">
              <w:rPr>
                <w:rFonts w:cs="Arial"/>
                <w:color w:val="000000" w:themeColor="text1"/>
                <w:sz w:val="20"/>
                <w:lang w:val="en-US"/>
              </w:rPr>
              <w:t>MODIFY `id` int(11) NOT NULL AUTO_INCREMENT, AUTO_INCREMENT=3;</w:t>
            </w:r>
          </w:p>
          <w:p w14:paraId="7A3ADD70" w14:textId="77777777" w:rsidR="000C7085" w:rsidRPr="00FF0542" w:rsidRDefault="000C7085" w:rsidP="000C7085">
            <w:pPr>
              <w:pStyle w:val="Pargrafo"/>
              <w:jc w:val="left"/>
              <w:rPr>
                <w:rFonts w:cs="Arial"/>
                <w:color w:val="000000" w:themeColor="text1"/>
                <w:sz w:val="20"/>
                <w:lang w:val="en-US"/>
              </w:rPr>
            </w:pPr>
            <w:r w:rsidRPr="00FF0542">
              <w:rPr>
                <w:rFonts w:cs="Arial"/>
                <w:color w:val="000000" w:themeColor="text1"/>
                <w:sz w:val="20"/>
                <w:lang w:val="en-US"/>
              </w:rPr>
              <w:t>COMMIT;</w:t>
            </w:r>
          </w:p>
          <w:p w14:paraId="3F4DFFE8" w14:textId="77777777" w:rsidR="000C7085" w:rsidRPr="00FF0542" w:rsidRDefault="000C7085" w:rsidP="000C7085">
            <w:pPr>
              <w:pStyle w:val="Pargrafo"/>
              <w:jc w:val="left"/>
              <w:rPr>
                <w:rFonts w:cs="Arial"/>
                <w:color w:val="000000" w:themeColor="text1"/>
                <w:sz w:val="20"/>
                <w:lang w:val="en-US"/>
              </w:rPr>
            </w:pPr>
          </w:p>
          <w:p w14:paraId="2E5F489D" w14:textId="77777777" w:rsidR="000C7085" w:rsidRPr="00FF0542" w:rsidRDefault="00D63F73" w:rsidP="000C7085">
            <w:pPr>
              <w:pStyle w:val="Pargrafo"/>
              <w:rPr>
                <w:rFonts w:cs="Arial"/>
                <w:color w:val="000000" w:themeColor="text1"/>
                <w:sz w:val="20"/>
                <w:lang w:val="en-US"/>
              </w:rPr>
            </w:pPr>
            <w:hyperlink r:id="rId18" w:tgtFrame="mysql_doc" w:history="1">
              <w:r w:rsidR="000C7085" w:rsidRPr="00FF0542">
                <w:rPr>
                  <w:rFonts w:cs="Arial"/>
                  <w:color w:val="000000" w:themeColor="text1"/>
                  <w:sz w:val="20"/>
                  <w:lang w:val="en-US"/>
                </w:rPr>
                <w:t>SELECT</w:t>
              </w:r>
            </w:hyperlink>
            <w:r w:rsidR="000C7085" w:rsidRPr="00FF0542">
              <w:rPr>
                <w:rFonts w:cs="Arial"/>
                <w:color w:val="000000" w:themeColor="text1"/>
                <w:sz w:val="20"/>
                <w:lang w:val="en-US"/>
              </w:rPr>
              <w:t> A.nome, B.nome FROM Compras as A INNER JOIN Varejistas as B on A.nome = B.nome;</w:t>
            </w:r>
          </w:p>
          <w:p w14:paraId="18718701" w14:textId="77777777" w:rsidR="000C7085" w:rsidRPr="00FF0542" w:rsidRDefault="000C7085" w:rsidP="000C7085">
            <w:pPr>
              <w:pStyle w:val="Pargrafo"/>
              <w:rPr>
                <w:rFonts w:cs="Arial"/>
                <w:color w:val="000000" w:themeColor="text1"/>
                <w:sz w:val="20"/>
                <w:lang w:val="en-US"/>
              </w:rPr>
            </w:pPr>
          </w:p>
          <w:p w14:paraId="5654EE47" w14:textId="77777777" w:rsidR="000C7085" w:rsidRPr="00FF0542" w:rsidRDefault="00D63F73" w:rsidP="000C7085">
            <w:pPr>
              <w:pStyle w:val="Pargrafo"/>
              <w:rPr>
                <w:rFonts w:cs="Arial"/>
                <w:color w:val="000000" w:themeColor="text1"/>
                <w:sz w:val="20"/>
                <w:lang w:val="en-US"/>
              </w:rPr>
            </w:pPr>
            <w:hyperlink r:id="rId19" w:tgtFrame="mysql_doc" w:history="1">
              <w:r w:rsidR="000C7085" w:rsidRPr="00FF0542">
                <w:rPr>
                  <w:rFonts w:cs="Arial"/>
                  <w:color w:val="000000" w:themeColor="text1"/>
                  <w:sz w:val="20"/>
                  <w:lang w:val="en-US"/>
                </w:rPr>
                <w:t>SELECT</w:t>
              </w:r>
            </w:hyperlink>
            <w:r w:rsidR="000C7085" w:rsidRPr="00FF0542">
              <w:rPr>
                <w:rFonts w:cs="Arial"/>
                <w:color w:val="000000" w:themeColor="text1"/>
                <w:sz w:val="20"/>
                <w:lang w:val="en-US"/>
              </w:rPr>
              <w:t> </w:t>
            </w:r>
            <w:hyperlink r:id="rId20" w:anchor="function_count" w:tgtFrame="mysql_doc" w:history="1">
              <w:r w:rsidR="000C7085" w:rsidRPr="00FF0542">
                <w:rPr>
                  <w:rFonts w:cs="Arial"/>
                  <w:color w:val="000000" w:themeColor="text1"/>
                  <w:sz w:val="20"/>
                  <w:lang w:val="en-US"/>
                </w:rPr>
                <w:t>COUNT</w:t>
              </w:r>
            </w:hyperlink>
            <w:r w:rsidR="000C7085" w:rsidRPr="00FF0542">
              <w:rPr>
                <w:rFonts w:cs="Arial"/>
                <w:color w:val="000000" w:themeColor="text1"/>
                <w:sz w:val="20"/>
                <w:lang w:val="en-US"/>
              </w:rPr>
              <w:t>(*) FROM Funcionarios;</w:t>
            </w:r>
          </w:p>
          <w:p w14:paraId="13460D7C" w14:textId="77777777" w:rsidR="000C7085" w:rsidRPr="00FF0542" w:rsidRDefault="000C7085" w:rsidP="000C7085">
            <w:pPr>
              <w:pStyle w:val="Pargrafo"/>
              <w:rPr>
                <w:rFonts w:cs="Arial"/>
                <w:color w:val="000000" w:themeColor="text1"/>
                <w:sz w:val="20"/>
                <w:lang w:val="en-US"/>
              </w:rPr>
            </w:pPr>
          </w:p>
          <w:p w14:paraId="018012E9" w14:textId="77777777" w:rsidR="000C7085" w:rsidRPr="00FF0542" w:rsidRDefault="00D63F73" w:rsidP="000C7085">
            <w:pPr>
              <w:pStyle w:val="Pargrafo"/>
              <w:rPr>
                <w:rFonts w:cs="Arial"/>
                <w:color w:val="000000" w:themeColor="text1"/>
                <w:sz w:val="20"/>
                <w:lang w:val="en-US"/>
              </w:rPr>
            </w:pPr>
            <w:hyperlink r:id="rId21" w:tgtFrame="mysql_doc" w:history="1">
              <w:r w:rsidR="000C7085" w:rsidRPr="00FF0542">
                <w:rPr>
                  <w:rFonts w:cs="Arial"/>
                  <w:color w:val="000000" w:themeColor="text1"/>
                  <w:sz w:val="20"/>
                  <w:lang w:val="en-US"/>
                </w:rPr>
                <w:t>SELECT</w:t>
              </w:r>
            </w:hyperlink>
            <w:r w:rsidR="000C7085" w:rsidRPr="00FF0542">
              <w:rPr>
                <w:rFonts w:cs="Arial"/>
                <w:color w:val="000000" w:themeColor="text1"/>
                <w:sz w:val="20"/>
                <w:lang w:val="en-US"/>
              </w:rPr>
              <w:t> </w:t>
            </w:r>
            <w:hyperlink r:id="rId22" w:anchor="function_count" w:tgtFrame="mysql_doc" w:history="1">
              <w:r w:rsidR="000C7085" w:rsidRPr="00FF0542">
                <w:rPr>
                  <w:rFonts w:cs="Arial"/>
                  <w:color w:val="000000" w:themeColor="text1"/>
                  <w:sz w:val="20"/>
                  <w:lang w:val="en-US"/>
                </w:rPr>
                <w:t>COUNT</w:t>
              </w:r>
            </w:hyperlink>
            <w:r w:rsidR="000C7085" w:rsidRPr="00FF0542">
              <w:rPr>
                <w:rFonts w:cs="Arial"/>
                <w:color w:val="000000" w:themeColor="text1"/>
                <w:sz w:val="20"/>
                <w:lang w:val="en-US"/>
              </w:rPr>
              <w:t>(DISTINCT nome) FROM Compras;</w:t>
            </w:r>
          </w:p>
          <w:p w14:paraId="2962255A" w14:textId="77777777" w:rsidR="000C7085" w:rsidRPr="00FF0542" w:rsidRDefault="000C7085" w:rsidP="000C7085">
            <w:pPr>
              <w:pStyle w:val="Pargrafo"/>
              <w:rPr>
                <w:rFonts w:cs="Arial"/>
                <w:color w:val="000000" w:themeColor="text1"/>
                <w:sz w:val="20"/>
                <w:lang w:val="en-US"/>
              </w:rPr>
            </w:pPr>
          </w:p>
          <w:p w14:paraId="353FA3B9" w14:textId="77777777" w:rsidR="000C7085" w:rsidRPr="000C7085" w:rsidRDefault="00D63F73" w:rsidP="000C7085">
            <w:pPr>
              <w:pStyle w:val="Pargrafo"/>
              <w:rPr>
                <w:rFonts w:cs="Arial"/>
                <w:color w:val="000000" w:themeColor="text1"/>
                <w:sz w:val="20"/>
              </w:rPr>
            </w:pPr>
            <w:hyperlink r:id="rId23" w:tgtFrame="mysql_doc" w:history="1">
              <w:r w:rsidR="000C7085" w:rsidRPr="000C7085">
                <w:rPr>
                  <w:rFonts w:cs="Arial"/>
                  <w:color w:val="000000" w:themeColor="text1"/>
                  <w:sz w:val="20"/>
                </w:rPr>
                <w:t>SELECT</w:t>
              </w:r>
            </w:hyperlink>
            <w:r w:rsidR="000C7085" w:rsidRPr="000C7085">
              <w:rPr>
                <w:rFonts w:cs="Arial"/>
                <w:color w:val="000000" w:themeColor="text1"/>
                <w:sz w:val="20"/>
              </w:rPr>
              <w:t> </w:t>
            </w:r>
            <w:hyperlink r:id="rId24" w:anchor="function_max" w:tgtFrame="mysql_doc" w:history="1">
              <w:r w:rsidR="000C7085" w:rsidRPr="000C7085">
                <w:rPr>
                  <w:rFonts w:cs="Arial"/>
                  <w:color w:val="000000" w:themeColor="text1"/>
                  <w:sz w:val="20"/>
                </w:rPr>
                <w:t>MAX</w:t>
              </w:r>
            </w:hyperlink>
            <w:r w:rsidR="000C7085" w:rsidRPr="000C7085">
              <w:rPr>
                <w:rFonts w:cs="Arial"/>
                <w:color w:val="000000" w:themeColor="text1"/>
                <w:sz w:val="20"/>
              </w:rPr>
              <w:t>(salario) FROM Funcionarios</w:t>
            </w:r>
            <w:r w:rsidR="000C7085">
              <w:rPr>
                <w:rFonts w:cs="Arial"/>
                <w:color w:val="000000" w:themeColor="text1"/>
                <w:sz w:val="20"/>
              </w:rPr>
              <w:t>;</w:t>
            </w:r>
          </w:p>
          <w:p w14:paraId="6578ADC2" w14:textId="77777777" w:rsidR="0002172C" w:rsidRPr="000C7085" w:rsidRDefault="0002172C" w:rsidP="0002172C">
            <w:pPr>
              <w:pStyle w:val="Pargrafo"/>
              <w:jc w:val="left"/>
              <w:rPr>
                <w:rFonts w:cs="Arial"/>
                <w:color w:val="000000" w:themeColor="text1"/>
                <w:sz w:val="20"/>
              </w:rPr>
            </w:pPr>
          </w:p>
          <w:p w14:paraId="61AEE0DA" w14:textId="77777777" w:rsidR="0086133C" w:rsidRPr="000C7085" w:rsidRDefault="0086133C" w:rsidP="0086133C">
            <w:pPr>
              <w:pStyle w:val="Pargrafo"/>
              <w:ind w:firstLine="0"/>
              <w:rPr>
                <w:rFonts w:cs="Arial"/>
                <w:color w:val="000000" w:themeColor="text1"/>
                <w:sz w:val="20"/>
              </w:rPr>
            </w:pPr>
          </w:p>
        </w:tc>
      </w:tr>
    </w:tbl>
    <w:p w14:paraId="2A3FB93A" w14:textId="77777777" w:rsidR="00725896" w:rsidRPr="001C485C" w:rsidRDefault="001C485C" w:rsidP="0086133C">
      <w:pPr>
        <w:pStyle w:val="Pargrafo"/>
        <w:jc w:val="center"/>
        <w:rPr>
          <w:b/>
          <w:color w:val="000000" w:themeColor="text1"/>
          <w:sz w:val="20"/>
        </w:rPr>
      </w:pPr>
      <w:r w:rsidRPr="001C485C">
        <w:rPr>
          <w:b/>
          <w:color w:val="000000" w:themeColor="text1"/>
          <w:sz w:val="20"/>
        </w:rPr>
        <w:lastRenderedPageBreak/>
        <w:t>Quadro 1: S</w:t>
      </w:r>
      <w:r w:rsidR="0086133C" w:rsidRPr="001C485C">
        <w:rPr>
          <w:b/>
          <w:color w:val="000000" w:themeColor="text1"/>
          <w:sz w:val="20"/>
        </w:rPr>
        <w:t>cript SQL</w:t>
      </w:r>
    </w:p>
    <w:p w14:paraId="69B1B5A4" w14:textId="77777777" w:rsidR="004A508E" w:rsidRDefault="004A508E" w:rsidP="004A508E">
      <w:pPr>
        <w:pStyle w:val="Pargrafo"/>
        <w:rPr>
          <w:color w:val="000000" w:themeColor="text1"/>
        </w:rPr>
      </w:pPr>
    </w:p>
    <w:p w14:paraId="61925108" w14:textId="77777777" w:rsidR="00D624BC" w:rsidRPr="00F84698" w:rsidRDefault="00AC4AF0" w:rsidP="00B83C64">
      <w:pPr>
        <w:pStyle w:val="Ttulo2"/>
        <w:rPr>
          <w:color w:val="000000" w:themeColor="text1"/>
        </w:rPr>
      </w:pPr>
      <w:bookmarkStart w:id="19" w:name="_Toc50293849"/>
      <w:r w:rsidRPr="00F84698">
        <w:rPr>
          <w:color w:val="000000" w:themeColor="text1"/>
        </w:rPr>
        <w:t>PROGRAMAÇÃO</w:t>
      </w:r>
      <w:r w:rsidR="002E7324">
        <w:rPr>
          <w:color w:val="000000" w:themeColor="text1"/>
        </w:rPr>
        <w:t xml:space="preserve"> PARA WEB I</w:t>
      </w:r>
      <w:bookmarkEnd w:id="19"/>
    </w:p>
    <w:p w14:paraId="453B94CB" w14:textId="77777777" w:rsidR="00AC4AF0" w:rsidRDefault="00AC4AF0" w:rsidP="00DE7EFB">
      <w:pPr>
        <w:pStyle w:val="Pargrafo"/>
        <w:rPr>
          <w:color w:val="FF0000"/>
        </w:rPr>
      </w:pPr>
    </w:p>
    <w:p w14:paraId="19C81760" w14:textId="77777777" w:rsidR="005A172B" w:rsidRDefault="00DE7EFB" w:rsidP="00DE7EFB">
      <w:pPr>
        <w:pStyle w:val="Pargrafo"/>
        <w:rPr>
          <w:color w:val="000000" w:themeColor="text1"/>
        </w:rPr>
      </w:pPr>
      <w:r w:rsidRPr="005A172B">
        <w:rPr>
          <w:color w:val="000000" w:themeColor="text1"/>
        </w:rPr>
        <w:lastRenderedPageBreak/>
        <w:t xml:space="preserve">Para </w:t>
      </w:r>
      <w:r w:rsidR="005A172B" w:rsidRPr="005A172B">
        <w:rPr>
          <w:color w:val="000000" w:themeColor="text1"/>
        </w:rPr>
        <w:t>minimizar</w:t>
      </w:r>
      <w:r w:rsidRPr="005A172B">
        <w:rPr>
          <w:color w:val="000000" w:themeColor="text1"/>
        </w:rPr>
        <w:t xml:space="preserve"> </w:t>
      </w:r>
      <w:r w:rsidR="005A172B">
        <w:rPr>
          <w:color w:val="000000" w:themeColor="text1"/>
        </w:rPr>
        <w:t xml:space="preserve">as perdas na produção leite que ocorrem na fazenda de Lúcia foi idealizado um sistema de controle de produção utilizando </w:t>
      </w:r>
      <w:r w:rsidR="00075800">
        <w:rPr>
          <w:color w:val="000000" w:themeColor="text1"/>
        </w:rPr>
        <w:t>HTML e CSS</w:t>
      </w:r>
      <w:r w:rsidR="005A172B">
        <w:rPr>
          <w:color w:val="000000" w:themeColor="text1"/>
        </w:rPr>
        <w:t xml:space="preserve">. </w:t>
      </w:r>
    </w:p>
    <w:p w14:paraId="2C35795F" w14:textId="77777777" w:rsidR="002474F7" w:rsidRDefault="002474F7" w:rsidP="00DE7EFB">
      <w:pPr>
        <w:pStyle w:val="Pargrafo"/>
        <w:rPr>
          <w:color w:val="000000" w:themeColor="text1"/>
        </w:rPr>
      </w:pPr>
      <w:r>
        <w:rPr>
          <w:color w:val="000000" w:themeColor="text1"/>
        </w:rPr>
        <w:t>Apresentamos então parte da interface de um sistema simples:</w:t>
      </w:r>
    </w:p>
    <w:p w14:paraId="1A7DED88" w14:textId="77777777" w:rsidR="002474F7" w:rsidRDefault="002474F7" w:rsidP="00DE7EFB">
      <w:pPr>
        <w:pStyle w:val="Pargrafo"/>
        <w:rPr>
          <w:color w:val="000000" w:themeColor="text1"/>
        </w:rPr>
      </w:pPr>
      <w:r>
        <w:rPr>
          <w:noProof/>
          <w:snapToGrid/>
        </w:rPr>
        <w:drawing>
          <wp:anchor distT="0" distB="0" distL="114300" distR="114300" simplePos="0" relativeHeight="251677184" behindDoc="0" locked="0" layoutInCell="1" allowOverlap="1" wp14:anchorId="4B7DE030" wp14:editId="370E8008">
            <wp:simplePos x="0" y="0"/>
            <wp:positionH relativeFrom="margin">
              <wp:align>right</wp:align>
            </wp:positionH>
            <wp:positionV relativeFrom="paragraph">
              <wp:posOffset>245745</wp:posOffset>
            </wp:positionV>
            <wp:extent cx="5760000" cy="4456800"/>
            <wp:effectExtent l="0" t="0" r="0" b="127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000" cy="4456800"/>
                    </a:xfrm>
                    <a:prstGeom prst="rect">
                      <a:avLst/>
                    </a:prstGeom>
                  </pic:spPr>
                </pic:pic>
              </a:graphicData>
            </a:graphic>
            <wp14:sizeRelH relativeFrom="margin">
              <wp14:pctWidth>0</wp14:pctWidth>
            </wp14:sizeRelH>
            <wp14:sizeRelV relativeFrom="margin">
              <wp14:pctHeight>0</wp14:pctHeight>
            </wp14:sizeRelV>
          </wp:anchor>
        </w:drawing>
      </w:r>
    </w:p>
    <w:p w14:paraId="6C0E40D6" w14:textId="77777777" w:rsidR="002474F7" w:rsidRDefault="002474F7" w:rsidP="002474F7">
      <w:pPr>
        <w:pStyle w:val="Pargrafo"/>
        <w:jc w:val="center"/>
        <w:rPr>
          <w:b/>
          <w:color w:val="000000" w:themeColor="text1"/>
          <w:sz w:val="20"/>
        </w:rPr>
      </w:pPr>
      <w:r>
        <w:rPr>
          <w:b/>
          <w:color w:val="000000" w:themeColor="text1"/>
          <w:sz w:val="20"/>
        </w:rPr>
        <w:t>Figura 6</w:t>
      </w:r>
      <w:r w:rsidRPr="00693F82">
        <w:rPr>
          <w:b/>
          <w:color w:val="000000" w:themeColor="text1"/>
          <w:sz w:val="20"/>
        </w:rPr>
        <w:t xml:space="preserve">: </w:t>
      </w:r>
      <w:r>
        <w:rPr>
          <w:b/>
          <w:color w:val="000000" w:themeColor="text1"/>
          <w:sz w:val="20"/>
        </w:rPr>
        <w:t>Tela inicial Sistema FazenTECH</w:t>
      </w:r>
    </w:p>
    <w:p w14:paraId="79DA480D" w14:textId="77777777" w:rsidR="002474F7" w:rsidRDefault="002474F7" w:rsidP="00DE7EFB">
      <w:pPr>
        <w:pStyle w:val="Pargrafo"/>
        <w:rPr>
          <w:color w:val="000000" w:themeColor="text1"/>
        </w:rPr>
      </w:pPr>
    </w:p>
    <w:p w14:paraId="460B13BB" w14:textId="77777777" w:rsidR="002474F7" w:rsidRDefault="00217D27" w:rsidP="002474F7">
      <w:pPr>
        <w:pStyle w:val="Pargrafo"/>
        <w:jc w:val="center"/>
        <w:rPr>
          <w:b/>
          <w:color w:val="000000" w:themeColor="text1"/>
          <w:sz w:val="20"/>
        </w:rPr>
      </w:pPr>
      <w:r>
        <w:rPr>
          <w:color w:val="000000" w:themeColor="text1"/>
        </w:rPr>
        <w:t xml:space="preserve"> </w:t>
      </w:r>
      <w:r w:rsidR="00DE7EFB" w:rsidRPr="00217D27">
        <w:rPr>
          <w:color w:val="000000" w:themeColor="text1"/>
        </w:rPr>
        <w:t xml:space="preserve"> </w:t>
      </w:r>
      <w:r w:rsidR="00DF3F20" w:rsidRPr="00217D27">
        <w:rPr>
          <w:color w:val="000000" w:themeColor="text1"/>
        </w:rPr>
        <w:t xml:space="preserve"> </w:t>
      </w:r>
      <w:r w:rsidR="002474F7">
        <w:rPr>
          <w:noProof/>
          <w:snapToGrid/>
        </w:rPr>
        <w:drawing>
          <wp:inline distT="0" distB="0" distL="0" distR="0" wp14:anchorId="425290A4" wp14:editId="7483C655">
            <wp:extent cx="5760720" cy="244602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446020"/>
                    </a:xfrm>
                    <a:prstGeom prst="rect">
                      <a:avLst/>
                    </a:prstGeom>
                  </pic:spPr>
                </pic:pic>
              </a:graphicData>
            </a:graphic>
          </wp:inline>
        </w:drawing>
      </w:r>
      <w:r w:rsidR="002474F7">
        <w:rPr>
          <w:color w:val="000000" w:themeColor="text1"/>
        </w:rPr>
        <w:br/>
      </w:r>
      <w:r w:rsidR="002474F7">
        <w:rPr>
          <w:b/>
          <w:color w:val="000000" w:themeColor="text1"/>
          <w:sz w:val="20"/>
        </w:rPr>
        <w:lastRenderedPageBreak/>
        <w:t>Figura 7</w:t>
      </w:r>
      <w:r w:rsidR="002474F7" w:rsidRPr="00693F82">
        <w:rPr>
          <w:b/>
          <w:color w:val="000000" w:themeColor="text1"/>
          <w:sz w:val="20"/>
        </w:rPr>
        <w:t xml:space="preserve">: </w:t>
      </w:r>
      <w:r w:rsidR="002474F7">
        <w:rPr>
          <w:b/>
          <w:color w:val="000000" w:themeColor="text1"/>
          <w:sz w:val="20"/>
        </w:rPr>
        <w:t>Tela Cadastro de Animais</w:t>
      </w:r>
    </w:p>
    <w:p w14:paraId="3200D443" w14:textId="77777777" w:rsidR="00DF3F20" w:rsidRDefault="00DF3F20" w:rsidP="00DF3F20">
      <w:pPr>
        <w:pStyle w:val="Pargrafo"/>
        <w:rPr>
          <w:color w:val="000000" w:themeColor="text1"/>
        </w:rPr>
      </w:pPr>
    </w:p>
    <w:p w14:paraId="64DBD452" w14:textId="77777777" w:rsidR="004D6AA0" w:rsidRDefault="002474F7" w:rsidP="00DF3F20">
      <w:pPr>
        <w:pStyle w:val="Pargrafo"/>
        <w:rPr>
          <w:color w:val="000000" w:themeColor="text1"/>
        </w:rPr>
      </w:pPr>
      <w:r>
        <w:rPr>
          <w:color w:val="000000" w:themeColor="text1"/>
        </w:rPr>
        <w:t>Código HTML+CSS do Cadastro de Animais</w:t>
      </w:r>
      <w:r w:rsidR="004D6AA0">
        <w:rPr>
          <w:color w:val="000000" w:themeColor="text1"/>
        </w:rPr>
        <w:t>:</w:t>
      </w:r>
    </w:p>
    <w:p w14:paraId="606D40A7" w14:textId="77777777" w:rsidR="002E57D7" w:rsidRDefault="002E57D7" w:rsidP="00DF3F20">
      <w:pPr>
        <w:pStyle w:val="Pargrafo"/>
        <w:rPr>
          <w:color w:val="000000" w:themeColor="text1"/>
        </w:rPr>
      </w:pPr>
    </w:p>
    <w:tbl>
      <w:tblPr>
        <w:tblStyle w:val="Tabelacomgrade"/>
        <w:tblW w:w="0" w:type="auto"/>
        <w:tblLook w:val="04A0" w:firstRow="1" w:lastRow="0" w:firstColumn="1" w:lastColumn="0" w:noHBand="0" w:noVBand="1"/>
      </w:tblPr>
      <w:tblGrid>
        <w:gridCol w:w="9062"/>
      </w:tblGrid>
      <w:tr w:rsidR="00826016" w:rsidRPr="002474F7" w14:paraId="5F2C19D7" w14:textId="77777777" w:rsidTr="00826016">
        <w:tc>
          <w:tcPr>
            <w:tcW w:w="9062" w:type="dxa"/>
          </w:tcPr>
          <w:p w14:paraId="5A5631F7"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&lt;!DOCTYPE html&gt;</w:t>
            </w:r>
          </w:p>
          <w:p w14:paraId="37C7AEC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&lt;html lang="en"&gt;</w:t>
            </w:r>
          </w:p>
          <w:p w14:paraId="02886D7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46DC6D62"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&lt;head&gt;</w:t>
            </w:r>
          </w:p>
          <w:p w14:paraId="115D2BD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3E66818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&lt;meta charset="utf-8"&gt;</w:t>
            </w:r>
          </w:p>
          <w:p w14:paraId="7D85313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&lt;meta http-equiv="X-UA-Compatible" content="IE=edge"&gt;</w:t>
            </w:r>
          </w:p>
          <w:p w14:paraId="79BE559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&lt;meta name="viewport" content="width=device-width, initial-scale=1"&gt;</w:t>
            </w:r>
          </w:p>
          <w:p w14:paraId="15E63B5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&lt;meta name="description" content=""&gt;</w:t>
            </w:r>
          </w:p>
          <w:p w14:paraId="3C7EC54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&lt;meta name="author" content=""&gt;</w:t>
            </w:r>
          </w:p>
          <w:p w14:paraId="666324BC"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0485286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&lt;title&gt;Sistema FazenTECH&lt;/title&gt;</w:t>
            </w:r>
          </w:p>
          <w:p w14:paraId="036AA9D2"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t>&lt;link href="css/site.css" rel="stylesheet"&gt;</w:t>
            </w:r>
          </w:p>
          <w:p w14:paraId="2E01809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t>&lt;link rel="stylesheet" type="text/css" href="css/demo.css" /&gt;</w:t>
            </w:r>
          </w:p>
          <w:p w14:paraId="0AAE9CD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&lt;link rel="stylesheet" type="text/css" href="css/style.css" /&gt;</w:t>
            </w:r>
          </w:p>
          <w:p w14:paraId="67C2926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t>&lt;link rel="stylesheet" type="text/css" href="css/animate-custom.css" /&gt;</w:t>
            </w:r>
          </w:p>
          <w:p w14:paraId="2E7683A2"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13A4A303"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r w:rsidRPr="00D63F73">
              <w:rPr>
                <w:rFonts w:cs="Arial"/>
                <w:snapToGrid/>
                <w:color w:val="000000"/>
                <w:sz w:val="20"/>
                <w:lang w:val="en-US"/>
              </w:rPr>
              <w:t>&lt;!-- Bootstrap Core CSS --&gt;</w:t>
            </w:r>
          </w:p>
          <w:p w14:paraId="2E0E76A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r w:rsidRPr="00FF0542">
              <w:rPr>
                <w:rFonts w:cs="Arial"/>
                <w:snapToGrid/>
                <w:color w:val="000000"/>
                <w:sz w:val="20"/>
                <w:lang w:val="en-US"/>
              </w:rPr>
              <w:t>&lt;link href="css/bootstrap.min.css" rel="stylesheet"&gt;</w:t>
            </w:r>
          </w:p>
          <w:p w14:paraId="7BEB4A0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0C83A219"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r w:rsidRPr="00D63F73">
              <w:rPr>
                <w:rFonts w:cs="Arial"/>
                <w:snapToGrid/>
                <w:color w:val="000000"/>
                <w:sz w:val="20"/>
                <w:lang w:val="en-US"/>
              </w:rPr>
              <w:t>&lt;!-- Custom CSS --&gt;</w:t>
            </w:r>
          </w:p>
          <w:p w14:paraId="30EE4B5C"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r w:rsidRPr="00FF0542">
              <w:rPr>
                <w:rFonts w:cs="Arial"/>
                <w:snapToGrid/>
                <w:color w:val="000000"/>
                <w:sz w:val="20"/>
                <w:lang w:val="en-US"/>
              </w:rPr>
              <w:t>&lt;link href="css/simple-sidebar.css" rel="stylesheet"&gt;</w:t>
            </w:r>
          </w:p>
          <w:p w14:paraId="40CDDDB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34BE9DE7"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 HTML5 Shim and Respond.js IE8 support of HTML5 elements and media queries --&gt;</w:t>
            </w:r>
          </w:p>
          <w:p w14:paraId="0FBC6F27"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 WARNING: Respond.js doesn't work if you view the page via file:// --&gt;</w:t>
            </w:r>
          </w:p>
          <w:p w14:paraId="4B00E28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&lt;!--[if lt IE 9]&gt;</w:t>
            </w:r>
          </w:p>
          <w:p w14:paraId="7BFFAAE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&lt;script src="https://oss.maxcdn.com/libs/html5shiv/3.7.0/html5shiv.js"&gt;&lt;/script&gt;</w:t>
            </w:r>
          </w:p>
          <w:p w14:paraId="1A4BAFB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&lt;script src="https://oss.maxcdn.com/libs/respond.js/1.4.2/respond.min.js"&gt;&lt;/script&gt;</w:t>
            </w:r>
          </w:p>
          <w:p w14:paraId="64A1C77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&lt;![endif]--&gt;</w:t>
            </w:r>
          </w:p>
          <w:p w14:paraId="2D6D1577"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4CDD40C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&lt;/head&gt;</w:t>
            </w:r>
          </w:p>
          <w:p w14:paraId="5F0B2E9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4B07535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&lt;body&gt;</w:t>
            </w:r>
          </w:p>
          <w:p w14:paraId="7313F296"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5F4E4C1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&lt;div id="wrapper"&gt;</w:t>
            </w:r>
          </w:p>
          <w:p w14:paraId="59CAFCD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5B523A5D"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 Sidebar --&gt;</w:t>
            </w:r>
          </w:p>
          <w:p w14:paraId="7C95EA7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t>&lt;div id="sidebar-wrapper"&gt;</w:t>
            </w:r>
          </w:p>
          <w:p w14:paraId="1E50813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&lt;ul class="sidebar-nav"&gt;</w:t>
            </w:r>
          </w:p>
          <w:p w14:paraId="117903D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&lt;li class="sidebar-brand"&gt;</w:t>
            </w:r>
          </w:p>
          <w:p w14:paraId="6A958DDF" w14:textId="77777777" w:rsidR="002474F7" w:rsidRPr="00D63F73"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 xml:space="preserve">                    </w:t>
            </w:r>
            <w:r w:rsidRPr="00D63F73">
              <w:rPr>
                <w:rFonts w:cs="Arial"/>
                <w:snapToGrid/>
                <w:color w:val="000000"/>
                <w:sz w:val="20"/>
              </w:rPr>
              <w:t>&lt;a href="index.html"&gt;</w:t>
            </w:r>
          </w:p>
          <w:p w14:paraId="06708F63" w14:textId="77777777" w:rsidR="002474F7" w:rsidRPr="002474F7" w:rsidRDefault="002474F7" w:rsidP="002474F7">
            <w:pPr>
              <w:widowControl/>
              <w:shd w:val="clear" w:color="auto" w:fill="FFFFFE"/>
              <w:spacing w:line="285" w:lineRule="atLeast"/>
              <w:jc w:val="left"/>
              <w:rPr>
                <w:rFonts w:cs="Arial"/>
                <w:snapToGrid/>
                <w:color w:val="000000"/>
                <w:sz w:val="20"/>
              </w:rPr>
            </w:pPr>
            <w:r w:rsidRPr="00D63F73">
              <w:rPr>
                <w:rFonts w:cs="Arial"/>
                <w:snapToGrid/>
                <w:color w:val="000000"/>
                <w:sz w:val="20"/>
              </w:rPr>
              <w:t xml:space="preserve">                        </w:t>
            </w:r>
            <w:r w:rsidRPr="002474F7">
              <w:rPr>
                <w:rFonts w:cs="Arial"/>
                <w:snapToGrid/>
                <w:color w:val="000000"/>
                <w:sz w:val="20"/>
              </w:rPr>
              <w:t>Sistema FazenTECH</w:t>
            </w:r>
          </w:p>
          <w:p w14:paraId="2739879B"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&lt;/a&gt;</w:t>
            </w:r>
          </w:p>
          <w:p w14:paraId="65141973"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lastRenderedPageBreak/>
              <w:t xml:space="preserve">                &lt;/li&gt;</w:t>
            </w:r>
          </w:p>
          <w:p w14:paraId="4F21504E"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4C12A00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 href="cadastroa.html"&gt;Cadastro Animais&lt;/a&gt;</w:t>
            </w:r>
          </w:p>
          <w:p w14:paraId="0191B7F0"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4E4A16AD"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0B54D64D"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 href="cadastroc.html"&gt;Cadastro Clientes&lt;/a&gt;</w:t>
            </w:r>
          </w:p>
          <w:p w14:paraId="50ADF2AE"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3C43EB9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14B17BF6"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 href="cadastrop.html"&gt;Cadastro Produtos&lt;/a&gt;</w:t>
            </w:r>
          </w:p>
          <w:p w14:paraId="77ED551F"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66E76E69"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57839E91"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 href="cadastrof.html"&gt;Cadastro Funcionarios&lt;/a&gt;</w:t>
            </w:r>
          </w:p>
          <w:p w14:paraId="6F66F42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5BB1169E"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33BD89E2"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 href="cadastroe.html"&gt;Cadastro Equipamentos&lt;/a&gt;</w:t>
            </w:r>
          </w:p>
          <w:p w14:paraId="095F7ED1"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&lt;/li&gt;</w:t>
            </w:r>
          </w:p>
          <w:p w14:paraId="2F90D7FE"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&lt;li&gt;</w:t>
            </w:r>
          </w:p>
          <w:p w14:paraId="62BAEA5C"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&lt;a href="cadastrov.html"&gt;Cadastro Varejistas&lt;/a&gt;</w:t>
            </w:r>
          </w:p>
          <w:p w14:paraId="37BDC961"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 xml:space="preserve">                </w:t>
            </w:r>
            <w:r w:rsidRPr="00D63F73">
              <w:rPr>
                <w:rFonts w:cs="Arial"/>
                <w:snapToGrid/>
                <w:color w:val="000000"/>
                <w:sz w:val="20"/>
                <w:lang w:val="en-US"/>
              </w:rPr>
              <w:t>&lt;/li&gt;</w:t>
            </w:r>
          </w:p>
          <w:p w14:paraId="06E34EAE"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p>
          <w:p w14:paraId="594E24C7"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p>
          <w:p w14:paraId="25E5CFA5"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&lt;/ul&gt;</w:t>
            </w:r>
          </w:p>
          <w:p w14:paraId="7C5BAF40"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p>
          <w:p w14:paraId="645F20EF"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&lt;/div&gt;</w:t>
            </w:r>
          </w:p>
          <w:p w14:paraId="307F663D"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&lt;!-- /#sidebar-wrapper --&gt;</w:t>
            </w:r>
          </w:p>
          <w:p w14:paraId="2281FDD7"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p>
          <w:p w14:paraId="6FF3E61D"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&lt;!-- Page Content --&gt;</w:t>
            </w:r>
          </w:p>
          <w:p w14:paraId="7ACFCB8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r w:rsidRPr="00FF0542">
              <w:rPr>
                <w:rFonts w:cs="Arial"/>
                <w:snapToGrid/>
                <w:color w:val="000000"/>
                <w:sz w:val="20"/>
                <w:lang w:val="en-US"/>
              </w:rPr>
              <w:t>&lt;div id="page-content-wrapper"&gt;</w:t>
            </w:r>
          </w:p>
          <w:p w14:paraId="10C0414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t>&lt;a href="#menu-toggle" class="btn btn-default" id="menu-toggle"&gt;Esconder/Mostrar Menu&lt;/a&gt;</w:t>
            </w:r>
          </w:p>
          <w:p w14:paraId="3A951A0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&lt;div class="container-fluid"&gt;</w:t>
            </w:r>
          </w:p>
          <w:p w14:paraId="05148B9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&lt;div class="row"&gt;</w:t>
            </w:r>
          </w:p>
          <w:p w14:paraId="003AC0F3"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 xml:space="preserve">                    </w:t>
            </w:r>
            <w:r w:rsidRPr="002474F7">
              <w:rPr>
                <w:rFonts w:cs="Arial"/>
                <w:snapToGrid/>
                <w:color w:val="000000"/>
                <w:sz w:val="20"/>
              </w:rPr>
              <w:t>&lt;div class="col-lg-12"&gt;</w:t>
            </w:r>
          </w:p>
          <w:p w14:paraId="6908CF24"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w:t>
            </w:r>
          </w:p>
          <w:p w14:paraId="11FF8002"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 xml:space="preserve">                       &lt;!--Título--&gt;</w:t>
            </w:r>
          </w:p>
          <w:p w14:paraId="11DE8C1E"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t>&lt;h1&gt;Cadastro de Animais&lt;/h1&gt;</w:t>
            </w:r>
          </w:p>
          <w:p w14:paraId="21B2280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ab/>
            </w:r>
            <w:r w:rsidRPr="00FF0542">
              <w:rPr>
                <w:rFonts w:cs="Arial"/>
                <w:snapToGrid/>
                <w:color w:val="000000"/>
                <w:sz w:val="20"/>
                <w:lang w:val="en-US"/>
              </w:rPr>
              <w:t>&lt;div class="form-group"&gt;&lt;form id="w0" action="novo_animal.html" method="post"&gt;</w:t>
            </w:r>
          </w:p>
          <w:p w14:paraId="4AB55E5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&lt;button type="submit" class="btn btn-success"&gt;Novo Animal&lt;/button&gt; </w:t>
            </w:r>
          </w:p>
          <w:p w14:paraId="2AF02CDB"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&lt;/form&gt;</w:t>
            </w:r>
            <w:r w:rsidRPr="00D63F73">
              <w:rPr>
                <w:rFonts w:cs="Arial"/>
                <w:snapToGrid/>
                <w:color w:val="000000"/>
                <w:sz w:val="20"/>
                <w:lang w:val="en-US"/>
              </w:rPr>
              <w:tab/>
            </w:r>
            <w:r w:rsidRPr="00D63F73">
              <w:rPr>
                <w:rFonts w:cs="Arial"/>
                <w:snapToGrid/>
                <w:color w:val="000000"/>
                <w:sz w:val="20"/>
                <w:lang w:val="en-US"/>
              </w:rPr>
              <w:tab/>
            </w:r>
          </w:p>
          <w:p w14:paraId="5AF5A8D2"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t>&lt;/div&gt;</w:t>
            </w:r>
          </w:p>
          <w:p w14:paraId="1D5A6346"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p>
          <w:p w14:paraId="2F9F25E2"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p>
          <w:p w14:paraId="077D2473"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t xml:space="preserve">                        </w:t>
            </w:r>
          </w:p>
          <w:p w14:paraId="66EBFEFB"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p>
          <w:p w14:paraId="06A1CDA9"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p>
          <w:p w14:paraId="085B842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t xml:space="preserve"> </w:t>
            </w:r>
            <w:r w:rsidRPr="00FF0542">
              <w:rPr>
                <w:rFonts w:cs="Arial"/>
                <w:snapToGrid/>
                <w:color w:val="000000"/>
                <w:sz w:val="20"/>
                <w:lang w:val="en-US"/>
              </w:rPr>
              <w:t>&lt;div class="col-lg-12"&gt;</w:t>
            </w:r>
          </w:p>
          <w:p w14:paraId="39E9385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432229B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 &lt;div class="table-responsive"&gt;</w:t>
            </w:r>
          </w:p>
          <w:p w14:paraId="10A7CE8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10AA60C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lastRenderedPageBreak/>
              <w:t xml:space="preserve">                            &lt;table class="table table-bordered table-hover"&gt;</w:t>
            </w:r>
          </w:p>
          <w:p w14:paraId="7350001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&lt;thead&gt;</w:t>
            </w:r>
          </w:p>
          <w:p w14:paraId="5F217DD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&lt;tr class="warning"&gt;</w:t>
            </w:r>
          </w:p>
          <w:p w14:paraId="22E4FC7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p>
          <w:p w14:paraId="45B641E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&lt;th&gt;Código Numérico&lt;/th&gt;</w:t>
            </w:r>
          </w:p>
          <w:p w14:paraId="7C0A877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&lt;th&gt;Qtd leite/dia&lt;/th&gt;</w:t>
            </w:r>
          </w:p>
          <w:p w14:paraId="3AFADC0F"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2474F7">
              <w:rPr>
                <w:rFonts w:cs="Arial"/>
                <w:snapToGrid/>
                <w:color w:val="000000"/>
                <w:sz w:val="20"/>
              </w:rPr>
              <w:t>&lt;th&gt;Data da última ordenha&lt;/th&gt;</w:t>
            </w:r>
          </w:p>
          <w:p w14:paraId="44D8F567"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&lt;th&gt;Ordenhado por&lt;/th&gt;</w:t>
            </w:r>
          </w:p>
          <w:p w14:paraId="524B54F9"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&lt;th&gt;Horário da última ordenha&lt;/th&gt;</w:t>
            </w:r>
          </w:p>
          <w:p w14:paraId="2F07A52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FF0542">
              <w:rPr>
                <w:rFonts w:cs="Arial"/>
                <w:snapToGrid/>
                <w:color w:val="000000"/>
                <w:sz w:val="20"/>
                <w:lang w:val="en-US"/>
              </w:rPr>
              <w:t>&lt;th&gt;Doente&lt;/th&gt;</w:t>
            </w:r>
          </w:p>
          <w:p w14:paraId="5357BB0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&lt;th&gt;Tratamento&lt;/th&gt;</w:t>
            </w:r>
          </w:p>
          <w:p w14:paraId="67B00BE2"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2474F7">
              <w:rPr>
                <w:rFonts w:cs="Arial"/>
                <w:snapToGrid/>
                <w:color w:val="000000"/>
                <w:sz w:val="20"/>
              </w:rPr>
              <w:t>&lt;th&gt;Dias para tratamento&lt;/th&gt;</w:t>
            </w:r>
          </w:p>
          <w:p w14:paraId="67C4CA5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FF0542">
              <w:rPr>
                <w:rFonts w:cs="Arial"/>
                <w:snapToGrid/>
                <w:color w:val="000000"/>
                <w:sz w:val="20"/>
                <w:lang w:val="en-US"/>
              </w:rPr>
              <w:t>&lt;th&gt;AÇÕES&lt;/th&gt;</w:t>
            </w:r>
          </w:p>
          <w:p w14:paraId="03938BB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&lt;/tr&gt;</w:t>
            </w:r>
          </w:p>
          <w:p w14:paraId="4E643EC7"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&lt;/thead&gt;</w:t>
            </w:r>
          </w:p>
          <w:p w14:paraId="76C93AD2"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&lt;tbody&gt;</w:t>
            </w:r>
          </w:p>
          <w:p w14:paraId="20E28506"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2D15FF0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&lt;tr&gt;</w:t>
            </w:r>
          </w:p>
          <w:p w14:paraId="3FE5DD87"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&lt;td&gt;000563843&lt;/td&gt;</w:t>
            </w:r>
          </w:p>
          <w:p w14:paraId="7070550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&lt;td&gt;23 litros&lt;/td&gt;</w:t>
            </w:r>
          </w:p>
          <w:p w14:paraId="207B4809"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 xml:space="preserve">                                        </w:t>
            </w:r>
            <w:r w:rsidRPr="002474F7">
              <w:rPr>
                <w:rFonts w:cs="Arial"/>
                <w:snapToGrid/>
                <w:color w:val="000000"/>
                <w:sz w:val="20"/>
              </w:rPr>
              <w:t>&lt;td&gt;06/09/2020&lt;/td&gt;</w:t>
            </w:r>
          </w:p>
          <w:p w14:paraId="34874E39"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&lt;td&gt;Tonho da Lua&lt;/td&gt;</w:t>
            </w:r>
          </w:p>
          <w:p w14:paraId="45D0A916"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&lt;td&gt;5:15&lt;/td&gt; </w:t>
            </w:r>
          </w:p>
          <w:p w14:paraId="70F39CA9"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&lt;td&gt;Não&lt;/td&gt; </w:t>
            </w:r>
          </w:p>
          <w:p w14:paraId="4CCE004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&lt;td&gt;Não se aplica&lt;/td&gt;</w:t>
            </w:r>
          </w:p>
          <w:p w14:paraId="15ED4118"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&lt;td&gt;Não se aplica&lt;/td&gt;  </w:t>
            </w:r>
          </w:p>
          <w:p w14:paraId="49E6EA0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&lt;td&gt;&lt;a href="editara.html"&gt;Editar&lt;/a&gt; / &lt;a href="excluira.html"&gt;Excluir&lt;/a&gt;&lt;/td&gt;</w:t>
            </w:r>
          </w:p>
          <w:p w14:paraId="3AAC936A"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 xml:space="preserve">                                    </w:t>
            </w:r>
            <w:r w:rsidRPr="00D63F73">
              <w:rPr>
                <w:rFonts w:cs="Arial"/>
                <w:snapToGrid/>
                <w:color w:val="000000"/>
                <w:sz w:val="20"/>
                <w:lang w:val="en-US"/>
              </w:rPr>
              <w:t>&lt;/tr&gt;</w:t>
            </w:r>
          </w:p>
          <w:p w14:paraId="09A01BEF"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p>
          <w:p w14:paraId="5E5C4BC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r w:rsidRPr="00FF0542">
              <w:rPr>
                <w:rFonts w:cs="Arial"/>
                <w:snapToGrid/>
                <w:color w:val="000000"/>
                <w:sz w:val="20"/>
                <w:lang w:val="en-US"/>
              </w:rPr>
              <w:t>&lt;tr&gt;</w:t>
            </w:r>
          </w:p>
          <w:p w14:paraId="15D50F9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&lt;td&gt;100566543&lt;/td&gt;</w:t>
            </w:r>
          </w:p>
          <w:p w14:paraId="29C3704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&lt;td&gt;21 litros&lt;/td&gt;</w:t>
            </w:r>
          </w:p>
          <w:p w14:paraId="49B6AFD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&lt;td&gt;06/09/2020&lt;/td&gt;</w:t>
            </w:r>
          </w:p>
          <w:p w14:paraId="00842AA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&lt;td&gt;Germano&lt;/td&gt;</w:t>
            </w:r>
          </w:p>
          <w:p w14:paraId="69657CA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&lt;td&gt;5:10&lt;/td&gt; </w:t>
            </w:r>
          </w:p>
          <w:p w14:paraId="756BAB51"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2474F7">
              <w:rPr>
                <w:rFonts w:cs="Arial"/>
                <w:snapToGrid/>
                <w:color w:val="000000"/>
                <w:sz w:val="20"/>
              </w:rPr>
              <w:t xml:space="preserve">&lt;td&gt;Sim&lt;/td&gt; </w:t>
            </w:r>
          </w:p>
          <w:p w14:paraId="3E9844E0"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&lt;td&gt;Aceturato de dimenazene&lt;/td&gt;</w:t>
            </w:r>
          </w:p>
          <w:p w14:paraId="7297285A"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&lt;td&gt;5&lt;/td&gt;  </w:t>
            </w:r>
          </w:p>
          <w:p w14:paraId="2BF402E0"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lastRenderedPageBreak/>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&lt;td&gt;&lt;a href="editara.html"&gt;Editar&lt;/a&gt; / &lt;a href="excluira.html"&gt;Excluir&lt;/a&gt;&lt;/td&gt;</w:t>
            </w:r>
          </w:p>
          <w:p w14:paraId="4B1F20B8"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 xml:space="preserve">                                    </w:t>
            </w:r>
            <w:r w:rsidRPr="00D63F73">
              <w:rPr>
                <w:rFonts w:cs="Arial"/>
                <w:snapToGrid/>
                <w:color w:val="000000"/>
                <w:sz w:val="20"/>
                <w:lang w:val="en-US"/>
              </w:rPr>
              <w:t>&lt;/tr&gt;</w:t>
            </w:r>
          </w:p>
          <w:p w14:paraId="0437086A"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p>
          <w:p w14:paraId="4E4A8E9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t xml:space="preserve"> </w:t>
            </w:r>
            <w:r w:rsidRPr="00FF0542">
              <w:rPr>
                <w:rFonts w:cs="Arial"/>
                <w:snapToGrid/>
                <w:color w:val="000000"/>
                <w:sz w:val="20"/>
                <w:lang w:val="en-US"/>
              </w:rPr>
              <w:t>&lt;tr&gt;</w:t>
            </w:r>
          </w:p>
          <w:p w14:paraId="1D4E218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&lt;td&gt;000563379&lt;/td&gt;</w:t>
            </w:r>
          </w:p>
          <w:p w14:paraId="59685776"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&lt;td&gt;20 litros&lt;/td&gt;</w:t>
            </w:r>
          </w:p>
          <w:p w14:paraId="12F01E8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&lt;td&gt;06/09/2020&lt;/td&gt;</w:t>
            </w:r>
          </w:p>
          <w:p w14:paraId="20D0515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&lt;td&gt;Quaresma&lt;/td&gt;</w:t>
            </w:r>
          </w:p>
          <w:p w14:paraId="72CDAC87"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2474F7">
              <w:rPr>
                <w:rFonts w:cs="Arial"/>
                <w:snapToGrid/>
                <w:color w:val="000000"/>
                <w:sz w:val="20"/>
              </w:rPr>
              <w:t xml:space="preserve">&lt;td&gt;5:15&lt;/td&gt; </w:t>
            </w:r>
          </w:p>
          <w:p w14:paraId="5760B82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&lt;td&gt;Não&lt;/td&gt; </w:t>
            </w:r>
          </w:p>
          <w:p w14:paraId="34853C1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&lt;td&gt;Não se aplica&lt;/td&gt;</w:t>
            </w:r>
          </w:p>
          <w:p w14:paraId="765EC6E5"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&lt;td&gt;Não se aplica&lt;/td&gt;  </w:t>
            </w:r>
          </w:p>
          <w:p w14:paraId="2D013428"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 xml:space="preserve">  &lt;td&gt;&lt;a href="editara.html"&gt;Editar&lt;/a&gt; / &lt;a href="excluira.html"&gt;Excluir&lt;/a&gt;&lt;/td&gt;</w:t>
            </w:r>
          </w:p>
          <w:p w14:paraId="223AAAD7"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 xml:space="preserve">                                    </w:t>
            </w:r>
            <w:r w:rsidRPr="00D63F73">
              <w:rPr>
                <w:rFonts w:cs="Arial"/>
                <w:snapToGrid/>
                <w:color w:val="000000"/>
                <w:sz w:val="20"/>
                <w:lang w:val="en-US"/>
              </w:rPr>
              <w:t>&lt;/tr&gt;</w:t>
            </w:r>
          </w:p>
          <w:p w14:paraId="3FB8B872"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p>
          <w:p w14:paraId="2C88CC0D"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t xml:space="preserve"> </w:t>
            </w:r>
            <w:r w:rsidRPr="00FF0542">
              <w:rPr>
                <w:rFonts w:cs="Arial"/>
                <w:snapToGrid/>
                <w:color w:val="000000"/>
                <w:sz w:val="20"/>
                <w:lang w:val="en-US"/>
              </w:rPr>
              <w:t>&lt;tr&gt;</w:t>
            </w:r>
          </w:p>
          <w:p w14:paraId="1708D20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&lt;td&gt;100563843&lt;/td&gt;</w:t>
            </w:r>
          </w:p>
          <w:p w14:paraId="486D74E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&lt;td&gt;18 litros&lt;/td&gt;</w:t>
            </w:r>
          </w:p>
          <w:p w14:paraId="2A2AF4D9"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 xml:space="preserve">                                        </w:t>
            </w:r>
            <w:r w:rsidRPr="002474F7">
              <w:rPr>
                <w:rFonts w:cs="Arial"/>
                <w:snapToGrid/>
                <w:color w:val="000000"/>
                <w:sz w:val="20"/>
              </w:rPr>
              <w:t>&lt;td&gt;26/08/2020&lt;/td&gt;</w:t>
            </w:r>
          </w:p>
          <w:p w14:paraId="4CFFF961"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&lt;td&gt;Zé Banha&lt;/td&gt;</w:t>
            </w:r>
          </w:p>
          <w:p w14:paraId="130EE232"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FF0542">
              <w:rPr>
                <w:rFonts w:cs="Arial"/>
                <w:snapToGrid/>
                <w:color w:val="000000"/>
                <w:sz w:val="20"/>
                <w:lang w:val="en-US"/>
              </w:rPr>
              <w:t xml:space="preserve">&lt;td&gt;6:30&lt;/td&gt; </w:t>
            </w:r>
          </w:p>
          <w:p w14:paraId="3D08577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&lt;td&gt;Sim&lt;/td&gt; </w:t>
            </w:r>
          </w:p>
          <w:p w14:paraId="0410CFD2"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&lt;td&gt;Enfrent Ourofino&lt;/td&gt;</w:t>
            </w:r>
          </w:p>
          <w:p w14:paraId="14015F5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&lt;td&gt;1&lt;/td&gt;  </w:t>
            </w:r>
          </w:p>
          <w:p w14:paraId="13B455D8"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  </w:t>
            </w:r>
            <w:r w:rsidRPr="002474F7">
              <w:rPr>
                <w:rFonts w:cs="Arial"/>
                <w:snapToGrid/>
                <w:color w:val="000000"/>
                <w:sz w:val="20"/>
              </w:rPr>
              <w:t>&lt;td&gt;&lt;a href="editara.html"&gt;Editar&lt;/a&gt; / &lt;a href="excluira.html"&gt;Excluir&lt;/a&gt;&lt;/td&gt;</w:t>
            </w:r>
          </w:p>
          <w:p w14:paraId="084DF7E5"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 xml:space="preserve">                                    </w:t>
            </w:r>
            <w:r w:rsidRPr="00D63F73">
              <w:rPr>
                <w:rFonts w:cs="Arial"/>
                <w:snapToGrid/>
                <w:color w:val="000000"/>
                <w:sz w:val="20"/>
                <w:lang w:val="en-US"/>
              </w:rPr>
              <w:t>&lt;/tr&gt;</w:t>
            </w:r>
          </w:p>
          <w:p w14:paraId="322BB70D"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p>
          <w:p w14:paraId="521A43A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t xml:space="preserve"> </w:t>
            </w:r>
            <w:r w:rsidRPr="00FF0542">
              <w:rPr>
                <w:rFonts w:cs="Arial"/>
                <w:snapToGrid/>
                <w:color w:val="000000"/>
                <w:sz w:val="20"/>
                <w:lang w:val="en-US"/>
              </w:rPr>
              <w:t>&lt;tr&gt;</w:t>
            </w:r>
          </w:p>
          <w:p w14:paraId="54A2B7B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&lt;td&gt;100325843&lt;/td&gt;</w:t>
            </w:r>
          </w:p>
          <w:p w14:paraId="016E8AA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&lt;td&gt;10 litros&lt;/td&gt;</w:t>
            </w:r>
          </w:p>
          <w:p w14:paraId="08C8D6DF"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 xml:space="preserve">                                        </w:t>
            </w:r>
            <w:r w:rsidRPr="002474F7">
              <w:rPr>
                <w:rFonts w:cs="Arial"/>
                <w:snapToGrid/>
                <w:color w:val="000000"/>
                <w:sz w:val="20"/>
              </w:rPr>
              <w:t>&lt;td&gt;25/08/2020&lt;/td&gt;</w:t>
            </w:r>
          </w:p>
          <w:p w14:paraId="1BE7EC14"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t>&lt;td&gt;Tonho da Lua&lt;/td&gt;</w:t>
            </w:r>
          </w:p>
          <w:p w14:paraId="2B5869A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2474F7">
              <w:rPr>
                <w:rFonts w:cs="Arial"/>
                <w:snapToGrid/>
                <w:color w:val="000000"/>
                <w:sz w:val="20"/>
              </w:rPr>
              <w:tab/>
            </w:r>
            <w:r w:rsidRPr="00FF0542">
              <w:rPr>
                <w:rFonts w:cs="Arial"/>
                <w:snapToGrid/>
                <w:color w:val="000000"/>
                <w:sz w:val="20"/>
                <w:lang w:val="en-US"/>
              </w:rPr>
              <w:t xml:space="preserve">&lt;td&gt;5:30&lt;/td&gt; </w:t>
            </w:r>
          </w:p>
          <w:p w14:paraId="79DB396C"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&lt;td&gt;Sim&lt;/td&gt; </w:t>
            </w:r>
          </w:p>
          <w:p w14:paraId="6A36DA6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&lt;td&gt;Vacina Poli-Star&lt;/td&gt;</w:t>
            </w:r>
          </w:p>
          <w:p w14:paraId="5566AFA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&lt;td&gt;31&lt;/td&gt;  </w:t>
            </w:r>
          </w:p>
          <w:p w14:paraId="5F6DD057"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  </w:t>
            </w:r>
            <w:r w:rsidRPr="002474F7">
              <w:rPr>
                <w:rFonts w:cs="Arial"/>
                <w:snapToGrid/>
                <w:color w:val="000000"/>
                <w:sz w:val="20"/>
              </w:rPr>
              <w:t>&lt;td&gt;&lt;a href="editara.html"&gt;Editar&lt;/a&gt; / &lt;a href="excluira.html"&gt;Excluir&lt;/a&gt;&lt;/td&gt;</w:t>
            </w:r>
          </w:p>
          <w:p w14:paraId="12DE93AB"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2474F7">
              <w:rPr>
                <w:rFonts w:cs="Arial"/>
                <w:snapToGrid/>
                <w:color w:val="000000"/>
                <w:sz w:val="20"/>
              </w:rPr>
              <w:t xml:space="preserve">                                    </w:t>
            </w:r>
            <w:r w:rsidRPr="00D63F73">
              <w:rPr>
                <w:rFonts w:cs="Arial"/>
                <w:snapToGrid/>
                <w:color w:val="000000"/>
                <w:sz w:val="20"/>
                <w:lang w:val="en-US"/>
              </w:rPr>
              <w:t>&lt;/tr&gt;</w:t>
            </w:r>
          </w:p>
          <w:p w14:paraId="7FD3B679"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lastRenderedPageBreak/>
              <w:t xml:space="preserve">                                &lt;/tbody&gt;</w:t>
            </w:r>
          </w:p>
          <w:p w14:paraId="780C385D"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D63F73">
              <w:rPr>
                <w:rFonts w:cs="Arial"/>
                <w:snapToGrid/>
                <w:color w:val="000000"/>
                <w:sz w:val="20"/>
                <w:lang w:val="en-US"/>
              </w:rPr>
              <w:tab/>
            </w:r>
            <w:r w:rsidRPr="00FF0542">
              <w:rPr>
                <w:rFonts w:cs="Arial"/>
                <w:snapToGrid/>
                <w:color w:val="000000"/>
                <w:sz w:val="20"/>
                <w:lang w:val="en-US"/>
              </w:rPr>
              <w:t>&lt;nav aria-label="..."&gt;</w:t>
            </w:r>
          </w:p>
          <w:p w14:paraId="07DB441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&lt;ul class="pagination"&gt;</w:t>
            </w:r>
          </w:p>
          <w:p w14:paraId="01D00D6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&lt;li class="page-item disabled"&gt;</w:t>
            </w:r>
          </w:p>
          <w:p w14:paraId="259E3914"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r w:rsidRPr="00D63F73">
              <w:rPr>
                <w:rFonts w:cs="Arial"/>
                <w:snapToGrid/>
                <w:color w:val="000000"/>
                <w:sz w:val="20"/>
                <w:lang w:val="en-US"/>
              </w:rPr>
              <w:t>&lt;a class="page-link" href="#" tabindex="-1"&gt;Anterior&lt;/a&gt;</w:t>
            </w:r>
          </w:p>
          <w:p w14:paraId="42006AE4"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&lt;/li&gt;</w:t>
            </w:r>
          </w:p>
          <w:p w14:paraId="2511874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ab/>
            </w:r>
            <w:r w:rsidRPr="00FF0542">
              <w:rPr>
                <w:rFonts w:cs="Arial"/>
                <w:snapToGrid/>
                <w:color w:val="000000"/>
                <w:sz w:val="20"/>
                <w:lang w:val="en-US"/>
              </w:rPr>
              <w:t>&lt;li class="page-item active"&gt;</w:t>
            </w:r>
          </w:p>
          <w:p w14:paraId="2C7F1EC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&lt;a class="page-link" href="#"&gt;1 &lt;span class="sr-only"&gt;(atual)&lt;/span&gt;&lt;/a&gt;</w:t>
            </w:r>
          </w:p>
          <w:p w14:paraId="23CBD743"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r w:rsidRPr="00D63F73">
              <w:rPr>
                <w:rFonts w:cs="Arial"/>
                <w:snapToGrid/>
                <w:color w:val="000000"/>
                <w:sz w:val="20"/>
                <w:lang w:val="en-US"/>
              </w:rPr>
              <w:t>&lt;/li&gt;</w:t>
            </w:r>
          </w:p>
          <w:p w14:paraId="5E0DF69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r w:rsidRPr="00FF0542">
              <w:rPr>
                <w:rFonts w:cs="Arial"/>
                <w:snapToGrid/>
                <w:color w:val="000000"/>
                <w:sz w:val="20"/>
                <w:lang w:val="en-US"/>
              </w:rPr>
              <w:t>&lt;li class="page-item"&gt;&lt;a class="page-link" href="#"&gt;2&lt;/a&gt;&lt;/li&gt;</w:t>
            </w:r>
          </w:p>
          <w:p w14:paraId="58B8C84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&lt;li class="page-item"&gt;&lt;a class="page-link" href="#"&gt;3&lt;/a&gt;&lt;/li&gt;</w:t>
            </w:r>
          </w:p>
          <w:p w14:paraId="43E74C9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&lt;li class="page-item"&gt;</w:t>
            </w:r>
          </w:p>
          <w:p w14:paraId="1B71202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&lt;a class="page-link" href="#"&gt;Próximo&lt;/a&gt;</w:t>
            </w:r>
          </w:p>
          <w:p w14:paraId="5DEC65D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&lt;/li&gt;</w:t>
            </w:r>
          </w:p>
          <w:p w14:paraId="510AEC5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&lt;/ul&gt;</w:t>
            </w:r>
          </w:p>
          <w:p w14:paraId="2B1A01F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&lt;/nav&gt;</w:t>
            </w:r>
          </w:p>
          <w:p w14:paraId="1FCAA006"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&lt;/table&gt;</w:t>
            </w:r>
          </w:p>
          <w:p w14:paraId="3B69D59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66346376"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02D8A30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&lt;/div&gt;</w:t>
            </w:r>
          </w:p>
          <w:p w14:paraId="4BF1F783"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&lt;/div&gt;</w:t>
            </w:r>
          </w:p>
          <w:p w14:paraId="1CB1457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57C3C8A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0CF51B9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322F30F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577547E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&lt;/div&gt;</w:t>
            </w:r>
          </w:p>
          <w:p w14:paraId="4954EF5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5A6DD44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t xml:space="preserve"> </w:t>
            </w:r>
          </w:p>
          <w:p w14:paraId="4276CB6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t xml:space="preserve">                    &lt;/div&gt;</w:t>
            </w:r>
          </w:p>
          <w:p w14:paraId="62659C5C"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6F2C57E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r w:rsidRPr="00FF0542">
              <w:rPr>
                <w:rFonts w:cs="Arial"/>
                <w:snapToGrid/>
                <w:color w:val="000000"/>
                <w:sz w:val="20"/>
                <w:lang w:val="en-US"/>
              </w:rPr>
              <w:tab/>
            </w:r>
          </w:p>
          <w:p w14:paraId="1334202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51C1D0FB"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p>
          <w:p w14:paraId="137B071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&lt;/div&gt;</w:t>
            </w:r>
          </w:p>
          <w:p w14:paraId="71CC22B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 /#page-content-wrapper --&gt;</w:t>
            </w:r>
          </w:p>
          <w:p w14:paraId="3F5CE87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6A4F5F1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&lt;/div&gt;</w:t>
            </w:r>
          </w:p>
          <w:p w14:paraId="01FF0BB6"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 /#wrapper --&gt;</w:t>
            </w:r>
          </w:p>
          <w:p w14:paraId="3070F44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7856F864"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 jQuery --&gt;</w:t>
            </w:r>
          </w:p>
          <w:p w14:paraId="3B840D90"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&lt;script src="js/jquery.js"&gt;&lt;/script&gt;</w:t>
            </w:r>
          </w:p>
          <w:p w14:paraId="54092341"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7D9A5B90"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r w:rsidRPr="00D63F73">
              <w:rPr>
                <w:rFonts w:cs="Arial"/>
                <w:snapToGrid/>
                <w:color w:val="000000"/>
                <w:sz w:val="20"/>
                <w:lang w:val="en-US"/>
              </w:rPr>
              <w:t>&lt;!-- Bootstrap Core JavaScript --&gt;</w:t>
            </w:r>
          </w:p>
          <w:p w14:paraId="25B7932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r w:rsidRPr="00FF0542">
              <w:rPr>
                <w:rFonts w:cs="Arial"/>
                <w:snapToGrid/>
                <w:color w:val="000000"/>
                <w:sz w:val="20"/>
                <w:lang w:val="en-US"/>
              </w:rPr>
              <w:t>&lt;script src="js/bootstrap.min.js"&gt;&lt;/script&gt;</w:t>
            </w:r>
          </w:p>
          <w:p w14:paraId="0E962CE5"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p>
          <w:p w14:paraId="32451739" w14:textId="77777777" w:rsidR="002474F7" w:rsidRPr="00D63F73"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r w:rsidRPr="00D63F73">
              <w:rPr>
                <w:rFonts w:cs="Arial"/>
                <w:snapToGrid/>
                <w:color w:val="000000"/>
                <w:sz w:val="20"/>
                <w:lang w:val="en-US"/>
              </w:rPr>
              <w:t>&lt;!-- Menu Toggle Script --&gt;</w:t>
            </w:r>
          </w:p>
          <w:p w14:paraId="1F98AADE"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D63F73">
              <w:rPr>
                <w:rFonts w:cs="Arial"/>
                <w:snapToGrid/>
                <w:color w:val="000000"/>
                <w:sz w:val="20"/>
                <w:lang w:val="en-US"/>
              </w:rPr>
              <w:t xml:space="preserve">    </w:t>
            </w:r>
            <w:r w:rsidRPr="00FF0542">
              <w:rPr>
                <w:rFonts w:cs="Arial"/>
                <w:snapToGrid/>
                <w:color w:val="000000"/>
                <w:sz w:val="20"/>
                <w:lang w:val="en-US"/>
              </w:rPr>
              <w:t>&lt;script&gt;</w:t>
            </w:r>
          </w:p>
          <w:p w14:paraId="3EDFD33A"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$("#menu-toggle").click(function(e) {</w:t>
            </w:r>
          </w:p>
          <w:p w14:paraId="2BB723F9"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e.preventDefault();</w:t>
            </w:r>
          </w:p>
          <w:p w14:paraId="2BEBE15F"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lastRenderedPageBreak/>
              <w:t xml:space="preserve">        $("#wrapper").toggleClass("toggled");</w:t>
            </w:r>
          </w:p>
          <w:p w14:paraId="1331D228" w14:textId="77777777" w:rsidR="002474F7" w:rsidRPr="00FF0542" w:rsidRDefault="002474F7" w:rsidP="002474F7">
            <w:pPr>
              <w:widowControl/>
              <w:shd w:val="clear" w:color="auto" w:fill="FFFFFE"/>
              <w:spacing w:line="285" w:lineRule="atLeast"/>
              <w:jc w:val="left"/>
              <w:rPr>
                <w:rFonts w:cs="Arial"/>
                <w:snapToGrid/>
                <w:color w:val="000000"/>
                <w:sz w:val="20"/>
                <w:lang w:val="en-US"/>
              </w:rPr>
            </w:pPr>
            <w:r w:rsidRPr="00FF0542">
              <w:rPr>
                <w:rFonts w:cs="Arial"/>
                <w:snapToGrid/>
                <w:color w:val="000000"/>
                <w:sz w:val="20"/>
                <w:lang w:val="en-US"/>
              </w:rPr>
              <w:t xml:space="preserve">    });</w:t>
            </w:r>
          </w:p>
          <w:p w14:paraId="7957F76F" w14:textId="77777777" w:rsidR="002474F7" w:rsidRPr="002474F7" w:rsidRDefault="002474F7" w:rsidP="002474F7">
            <w:pPr>
              <w:widowControl/>
              <w:shd w:val="clear" w:color="auto" w:fill="FFFFFE"/>
              <w:spacing w:line="285" w:lineRule="atLeast"/>
              <w:jc w:val="left"/>
              <w:rPr>
                <w:rFonts w:cs="Arial"/>
                <w:snapToGrid/>
                <w:color w:val="000000"/>
                <w:sz w:val="20"/>
              </w:rPr>
            </w:pPr>
            <w:r w:rsidRPr="00FF0542">
              <w:rPr>
                <w:rFonts w:cs="Arial"/>
                <w:snapToGrid/>
                <w:color w:val="000000"/>
                <w:sz w:val="20"/>
                <w:lang w:val="en-US"/>
              </w:rPr>
              <w:t xml:space="preserve">    </w:t>
            </w:r>
            <w:r w:rsidRPr="002474F7">
              <w:rPr>
                <w:rFonts w:cs="Arial"/>
                <w:snapToGrid/>
                <w:color w:val="000000"/>
                <w:sz w:val="20"/>
              </w:rPr>
              <w:t>&lt;/script&gt;</w:t>
            </w:r>
          </w:p>
          <w:p w14:paraId="3EBC524A" w14:textId="77777777" w:rsidR="002474F7" w:rsidRPr="002474F7" w:rsidRDefault="002474F7" w:rsidP="002474F7">
            <w:pPr>
              <w:widowControl/>
              <w:shd w:val="clear" w:color="auto" w:fill="FFFFFE"/>
              <w:spacing w:line="285" w:lineRule="atLeast"/>
              <w:jc w:val="left"/>
              <w:rPr>
                <w:rFonts w:cs="Arial"/>
                <w:snapToGrid/>
                <w:color w:val="000000"/>
                <w:sz w:val="20"/>
              </w:rPr>
            </w:pPr>
          </w:p>
          <w:p w14:paraId="59ADA930" w14:textId="77777777" w:rsidR="002474F7" w:rsidRPr="002474F7" w:rsidRDefault="002474F7" w:rsidP="002474F7">
            <w:pPr>
              <w:widowControl/>
              <w:shd w:val="clear" w:color="auto" w:fill="FFFFFE"/>
              <w:spacing w:line="285" w:lineRule="atLeast"/>
              <w:jc w:val="left"/>
              <w:rPr>
                <w:rFonts w:cs="Arial"/>
                <w:snapToGrid/>
                <w:color w:val="000000"/>
                <w:sz w:val="20"/>
              </w:rPr>
            </w:pPr>
            <w:r w:rsidRPr="002474F7">
              <w:rPr>
                <w:rFonts w:cs="Arial"/>
                <w:snapToGrid/>
                <w:color w:val="000000"/>
                <w:sz w:val="20"/>
              </w:rPr>
              <w:t>&lt;/body&gt;</w:t>
            </w:r>
          </w:p>
          <w:p w14:paraId="76407B23" w14:textId="77777777" w:rsidR="002474F7" w:rsidRPr="002474F7" w:rsidRDefault="002474F7" w:rsidP="002474F7">
            <w:pPr>
              <w:widowControl/>
              <w:shd w:val="clear" w:color="auto" w:fill="FFFFFE"/>
              <w:spacing w:line="285" w:lineRule="atLeast"/>
              <w:jc w:val="left"/>
              <w:rPr>
                <w:rFonts w:cs="Arial"/>
                <w:snapToGrid/>
                <w:color w:val="000000"/>
                <w:sz w:val="20"/>
              </w:rPr>
            </w:pPr>
          </w:p>
          <w:p w14:paraId="22C0F2B7" w14:textId="77777777" w:rsidR="00826016" w:rsidRPr="002474F7" w:rsidRDefault="002474F7" w:rsidP="002474F7">
            <w:pPr>
              <w:pStyle w:val="Pargrafo"/>
              <w:ind w:firstLine="0"/>
              <w:rPr>
                <w:rFonts w:cs="Arial"/>
                <w:color w:val="000000" w:themeColor="text1"/>
                <w:sz w:val="20"/>
              </w:rPr>
            </w:pPr>
            <w:r w:rsidRPr="002474F7">
              <w:rPr>
                <w:rFonts w:cs="Arial"/>
                <w:snapToGrid/>
                <w:color w:val="000000"/>
                <w:sz w:val="20"/>
              </w:rPr>
              <w:t>&lt;/html&gt;</w:t>
            </w:r>
          </w:p>
        </w:tc>
      </w:tr>
    </w:tbl>
    <w:p w14:paraId="39E83242" w14:textId="77777777" w:rsidR="007F1113" w:rsidRPr="00F84698" w:rsidRDefault="00F84698" w:rsidP="00F84698">
      <w:pPr>
        <w:pStyle w:val="Pargrafo"/>
        <w:jc w:val="center"/>
        <w:rPr>
          <w:b/>
          <w:color w:val="000000" w:themeColor="text1"/>
          <w:sz w:val="20"/>
        </w:rPr>
      </w:pPr>
      <w:r w:rsidRPr="00F84698">
        <w:rPr>
          <w:b/>
          <w:color w:val="000000" w:themeColor="text1"/>
          <w:sz w:val="20"/>
        </w:rPr>
        <w:lastRenderedPageBreak/>
        <w:t xml:space="preserve">Quadro 2: </w:t>
      </w:r>
      <w:r w:rsidR="00297681">
        <w:rPr>
          <w:b/>
          <w:color w:val="000000" w:themeColor="text1"/>
          <w:sz w:val="20"/>
        </w:rPr>
        <w:t>HTML + CSS</w:t>
      </w:r>
    </w:p>
    <w:p w14:paraId="1BDCF00F" w14:textId="77777777" w:rsidR="007F1113" w:rsidRPr="006C2650" w:rsidRDefault="007F1113" w:rsidP="007F1113">
      <w:pPr>
        <w:pStyle w:val="Pargrafo"/>
        <w:jc w:val="center"/>
        <w:rPr>
          <w:color w:val="FF0000"/>
        </w:rPr>
      </w:pPr>
    </w:p>
    <w:p w14:paraId="05F24060" w14:textId="77777777" w:rsidR="00297681" w:rsidRPr="00F84698" w:rsidRDefault="00297681" w:rsidP="00297681">
      <w:pPr>
        <w:pStyle w:val="Ttulo2"/>
        <w:rPr>
          <w:color w:val="000000" w:themeColor="text1"/>
        </w:rPr>
      </w:pPr>
      <w:bookmarkStart w:id="20" w:name="_Toc50293850"/>
      <w:r w:rsidRPr="00F84698">
        <w:rPr>
          <w:color w:val="000000" w:themeColor="text1"/>
        </w:rPr>
        <w:t>PROGRAMAÇÃO</w:t>
      </w:r>
      <w:r>
        <w:rPr>
          <w:color w:val="000000" w:themeColor="text1"/>
        </w:rPr>
        <w:t xml:space="preserve"> ORIENTADA A OBJETOS</w:t>
      </w:r>
      <w:bookmarkEnd w:id="20"/>
    </w:p>
    <w:p w14:paraId="399C5CF2" w14:textId="77777777" w:rsidR="007F1113" w:rsidRPr="00FB6F79" w:rsidRDefault="00DE7EFB" w:rsidP="00DE7EFB">
      <w:pPr>
        <w:pStyle w:val="Pargrafo"/>
        <w:rPr>
          <w:color w:val="000000" w:themeColor="text1"/>
        </w:rPr>
      </w:pPr>
      <w:r w:rsidRPr="006C2650">
        <w:rPr>
          <w:color w:val="FF0000"/>
        </w:rPr>
        <w:t xml:space="preserve">   </w:t>
      </w:r>
      <w:r w:rsidR="00FD5E93" w:rsidRPr="00FB6F79">
        <w:rPr>
          <w:color w:val="000000" w:themeColor="text1"/>
        </w:rPr>
        <w:t>Como o nome sugere, Programação orientada a objetos ou POO se refere a linguagens que usam objetos na programação. A programação orientada a objetos tem como objetivo implementar entidades do mundo real como herança, ocultação, polimorfismo, etc. na programação. O principal objetivo da POO é vincular os dados e as funções que operam neles de modo que nenhuma outra parte do código possa acessar esses dados, exceto aquela função.</w:t>
      </w:r>
    </w:p>
    <w:p w14:paraId="3EA680FD" w14:textId="77777777" w:rsidR="00FD5E93" w:rsidRPr="00FB6F79" w:rsidRDefault="00FD5E93" w:rsidP="00DE7EFB">
      <w:pPr>
        <w:pStyle w:val="Pargrafo"/>
        <w:rPr>
          <w:color w:val="000000" w:themeColor="text1"/>
        </w:rPr>
      </w:pPr>
      <w:r w:rsidRPr="00FB6F79">
        <w:rPr>
          <w:color w:val="000000" w:themeColor="text1"/>
        </w:rPr>
        <w:t xml:space="preserve">Existem alguns conceitos quando se fala de Programação Orientada a Objetos: </w:t>
      </w:r>
    </w:p>
    <w:p w14:paraId="14AF31EB" w14:textId="77777777" w:rsidR="00FD5E93" w:rsidRPr="00FB6F79" w:rsidRDefault="00FD5E93" w:rsidP="00DE7EFB">
      <w:pPr>
        <w:pStyle w:val="Pargrafo"/>
        <w:rPr>
          <w:color w:val="000000" w:themeColor="text1"/>
        </w:rPr>
      </w:pPr>
      <w:r w:rsidRPr="00FB6F79">
        <w:rPr>
          <w:b/>
          <w:color w:val="000000" w:themeColor="text1"/>
        </w:rPr>
        <w:t>Polimorfismo</w:t>
      </w:r>
      <w:r w:rsidRPr="00FB6F79">
        <w:rPr>
          <w:color w:val="000000" w:themeColor="text1"/>
        </w:rPr>
        <w:t>: polimorfismo se refere à capacidade das linguagens de programação POOs de diferenciar entidades com o mesmo nome de forma eficiente. Isso é feito pelo Java com a ajuda da assinatura e declaração dessas entidades.</w:t>
      </w:r>
    </w:p>
    <w:p w14:paraId="201ACD34" w14:textId="77777777" w:rsidR="00FD5E93" w:rsidRPr="00FB6F79" w:rsidRDefault="00FD5E93" w:rsidP="00DE7EFB">
      <w:pPr>
        <w:pStyle w:val="Pargrafo"/>
        <w:rPr>
          <w:color w:val="000000" w:themeColor="text1"/>
        </w:rPr>
      </w:pPr>
      <w:r w:rsidRPr="00FB6F79">
        <w:rPr>
          <w:b/>
          <w:color w:val="000000" w:themeColor="text1"/>
        </w:rPr>
        <w:t>Herança</w:t>
      </w:r>
      <w:r w:rsidRPr="00FB6F79">
        <w:rPr>
          <w:color w:val="000000" w:themeColor="text1"/>
        </w:rPr>
        <w:t>: a herança é um pilar importante da POO (Programação Orientada a Objetos). É o mecanismo em java pelo qual uma classe pode herdar os recursos (campos e métodos) de outra classe.</w:t>
      </w:r>
    </w:p>
    <w:p w14:paraId="3F3F0CA5" w14:textId="77777777" w:rsidR="00FD5E93" w:rsidRPr="00FB6F79" w:rsidRDefault="00FD5E93" w:rsidP="00DE7EFB">
      <w:pPr>
        <w:pStyle w:val="Pargrafo"/>
        <w:rPr>
          <w:color w:val="000000" w:themeColor="text1"/>
        </w:rPr>
      </w:pPr>
      <w:r w:rsidRPr="00FB6F79">
        <w:rPr>
          <w:b/>
          <w:color w:val="000000" w:themeColor="text1"/>
        </w:rPr>
        <w:t>Encapsulamento</w:t>
      </w:r>
      <w:r w:rsidRPr="00FB6F79">
        <w:rPr>
          <w:color w:val="000000" w:themeColor="text1"/>
        </w:rPr>
        <w:t>: O encapsulamento é definido como o agrupamento de dados em uma única unidade. É o mecanismo que une o código e os dados que ele manipula. Outra forma de pensar sobre o encapsulamento é que ele é um escudo protetor que evita que os dados sejam acessados ​​pelo código fora desse escudo.</w:t>
      </w:r>
    </w:p>
    <w:p w14:paraId="70D4FE17" w14:textId="77777777" w:rsidR="00FD5E93" w:rsidRPr="00FB6F79" w:rsidRDefault="00FD5E93" w:rsidP="00FD5E93">
      <w:pPr>
        <w:pStyle w:val="Pargrafo"/>
        <w:rPr>
          <w:color w:val="000000" w:themeColor="text1"/>
        </w:rPr>
      </w:pPr>
      <w:r w:rsidRPr="00FB6F79">
        <w:rPr>
          <w:b/>
          <w:color w:val="000000" w:themeColor="text1"/>
        </w:rPr>
        <w:t>Abstração</w:t>
      </w:r>
      <w:r w:rsidRPr="00FB6F79">
        <w:rPr>
          <w:color w:val="000000" w:themeColor="text1"/>
        </w:rPr>
        <w:t>: A abstração de dados é a propriedade em virtude da qual apenas os detalhes essenciais são exibidos para o usuário. As unidades triviais ou não essenciais não são exibidas para o usuário. Ex: um carro é visto como um carro ao invés de seus componentes individuais.</w:t>
      </w:r>
    </w:p>
    <w:p w14:paraId="3624A4A1" w14:textId="77777777" w:rsidR="00FD5E93" w:rsidRPr="00FB6F79" w:rsidRDefault="00FD5E93" w:rsidP="00FD5E93">
      <w:pPr>
        <w:pStyle w:val="Pargrafo"/>
        <w:rPr>
          <w:color w:val="000000" w:themeColor="text1"/>
        </w:rPr>
      </w:pPr>
      <w:r w:rsidRPr="00FB6F79">
        <w:rPr>
          <w:color w:val="000000" w:themeColor="text1"/>
        </w:rPr>
        <w:lastRenderedPageBreak/>
        <w:t>A abstração de dados também pode ser definida como o processo de identificar apenas as características necessárias de um objeto, ignorando os detalhes irrelevantes. As propriedades e comportamentos de um objeto o diferenciam de outros objetos de tipo semelhante e também ajudam na classificação / agrupamento dos objetos.</w:t>
      </w:r>
    </w:p>
    <w:p w14:paraId="36CC7A19" w14:textId="77777777" w:rsidR="00FB6F79" w:rsidRPr="00FB6F79" w:rsidRDefault="00FB6F79" w:rsidP="00FD5E93">
      <w:pPr>
        <w:pStyle w:val="Pargrafo"/>
        <w:rPr>
          <w:color w:val="000000" w:themeColor="text1"/>
        </w:rPr>
      </w:pPr>
      <w:r w:rsidRPr="0098548B">
        <w:rPr>
          <w:b/>
          <w:color w:val="000000" w:themeColor="text1"/>
        </w:rPr>
        <w:t>Método</w:t>
      </w:r>
      <w:r w:rsidRPr="00FB6F79">
        <w:rPr>
          <w:color w:val="000000" w:themeColor="text1"/>
        </w:rPr>
        <w:t>: um método é uma coleção de instruções que executam alguma tarefa específica e retornam o resultado ao chamador. Um método pode realizar alguma tarefa específica sem retornar nada. Os métodos nos permitem reutilizar o código sem redigitá-lo. Em Java, todo método deve fazer parte de alguma classe diferente de linguagens como C, C ++ e Python.</w:t>
      </w:r>
    </w:p>
    <w:p w14:paraId="5D74E11B" w14:textId="77777777" w:rsidR="00FB6F79" w:rsidRDefault="00FB6F79" w:rsidP="00FD5E93">
      <w:pPr>
        <w:pStyle w:val="Pargrafo"/>
        <w:rPr>
          <w:color w:val="000000" w:themeColor="text1"/>
        </w:rPr>
      </w:pPr>
      <w:r w:rsidRPr="0098548B">
        <w:rPr>
          <w:b/>
          <w:color w:val="000000" w:themeColor="text1"/>
        </w:rPr>
        <w:t>Objeto</w:t>
      </w:r>
      <w:r w:rsidRPr="00FB6F79">
        <w:rPr>
          <w:color w:val="000000" w:themeColor="text1"/>
        </w:rPr>
        <w:t>: É uma unidade básica de Programação Orientada a Objetos e representa as entidades da vida real. Um programa Java típico cria muitos objetos, que, como você sabe, interagem chamando métodos.</w:t>
      </w:r>
    </w:p>
    <w:p w14:paraId="67ECA259" w14:textId="77777777" w:rsidR="0098548B" w:rsidRPr="00FB6F79" w:rsidRDefault="00A1730E" w:rsidP="00A1730E">
      <w:pPr>
        <w:pStyle w:val="Pargrafo"/>
        <w:rPr>
          <w:color w:val="000000" w:themeColor="text1"/>
        </w:rPr>
      </w:pPr>
      <w:r>
        <w:rPr>
          <w:color w:val="000000" w:themeColor="text1"/>
        </w:rPr>
        <w:t xml:space="preserve">Para o Sistema FazenTECH foi construído </w:t>
      </w:r>
      <w:r w:rsidRPr="00A1730E">
        <w:rPr>
          <w:color w:val="000000" w:themeColor="text1"/>
        </w:rPr>
        <w:t>um Banco de Dados denominado “fazenda-db”, para armazenar as</w:t>
      </w:r>
      <w:r w:rsidR="00637063">
        <w:rPr>
          <w:color w:val="000000" w:themeColor="text1"/>
        </w:rPr>
        <w:t xml:space="preserve"> </w:t>
      </w:r>
      <w:r w:rsidRPr="00A1730E">
        <w:rPr>
          <w:color w:val="000000" w:themeColor="text1"/>
        </w:rPr>
        <w:t xml:space="preserve">informações mais importantes </w:t>
      </w:r>
      <w:r w:rsidR="00637063">
        <w:rPr>
          <w:color w:val="000000" w:themeColor="text1"/>
        </w:rPr>
        <w:t xml:space="preserve">e criado uma </w:t>
      </w:r>
      <w:r w:rsidRPr="00A1730E">
        <w:rPr>
          <w:color w:val="000000" w:themeColor="text1"/>
        </w:rPr>
        <w:t xml:space="preserve">estrutura de classes </w:t>
      </w:r>
      <w:r w:rsidR="00637063">
        <w:rPr>
          <w:color w:val="000000" w:themeColor="text1"/>
        </w:rPr>
        <w:t>com</w:t>
      </w:r>
      <w:r w:rsidRPr="00A1730E">
        <w:rPr>
          <w:color w:val="000000" w:themeColor="text1"/>
        </w:rPr>
        <w:t xml:space="preserve"> seus respectivos</w:t>
      </w:r>
      <w:r w:rsidR="00637063">
        <w:rPr>
          <w:color w:val="000000" w:themeColor="text1"/>
        </w:rPr>
        <w:t xml:space="preserve"> </w:t>
      </w:r>
      <w:r w:rsidRPr="00A1730E">
        <w:rPr>
          <w:color w:val="000000" w:themeColor="text1"/>
        </w:rPr>
        <w:t xml:space="preserve">métodos para cadastro e manutenção dos dados </w:t>
      </w:r>
      <w:r w:rsidR="00637063">
        <w:rPr>
          <w:color w:val="000000" w:themeColor="text1"/>
        </w:rPr>
        <w:t>no FazenTECH:</w:t>
      </w:r>
    </w:p>
    <w:p w14:paraId="7C1D0C7E" w14:textId="77777777" w:rsidR="00FD5E93" w:rsidRDefault="00D0035F" w:rsidP="00DE7EFB">
      <w:pPr>
        <w:pStyle w:val="Pargrafo"/>
        <w:rPr>
          <w:color w:val="FF0000"/>
        </w:rPr>
      </w:pPr>
      <w:r w:rsidRPr="00D0035F">
        <w:rPr>
          <w:noProof/>
          <w:color w:val="FF0000"/>
        </w:rPr>
        <w:drawing>
          <wp:anchor distT="0" distB="0" distL="114300" distR="114300" simplePos="0" relativeHeight="251678208" behindDoc="0" locked="0" layoutInCell="1" allowOverlap="1" wp14:anchorId="7E5C9426" wp14:editId="40AC7DF3">
            <wp:simplePos x="0" y="0"/>
            <wp:positionH relativeFrom="column">
              <wp:posOffset>64135</wp:posOffset>
            </wp:positionH>
            <wp:positionV relativeFrom="paragraph">
              <wp:posOffset>233045</wp:posOffset>
            </wp:positionV>
            <wp:extent cx="5760000" cy="3654000"/>
            <wp:effectExtent l="0" t="0" r="0" b="3810"/>
            <wp:wrapSquare wrapText="bothSides"/>
            <wp:docPr id="17" name="Imagem 17" descr="C:\Users\eleni\Google Drive\PortfolioCasaDasMarmitas\Portfolios2020_2\PRONTOS\FAZENTECH\Projeto Fazenda\Projeto Fazenda\Classe\Pri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leni\Google Drive\PortfolioCasaDasMarmitas\Portfolios2020_2\PRONTOS\FAZENTECH\Projeto Fazenda\Projeto Fazenda\Classe\Prints\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00" cy="365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527A7" w14:textId="77777777" w:rsidR="00D0035F" w:rsidRDefault="00D0035F" w:rsidP="00D0035F">
      <w:pPr>
        <w:pStyle w:val="Pargrafo"/>
        <w:jc w:val="center"/>
        <w:rPr>
          <w:b/>
          <w:color w:val="000000" w:themeColor="text1"/>
          <w:sz w:val="20"/>
        </w:rPr>
      </w:pPr>
      <w:r>
        <w:rPr>
          <w:b/>
          <w:color w:val="000000" w:themeColor="text1"/>
          <w:sz w:val="20"/>
        </w:rPr>
        <w:br/>
        <w:t>Figura 8</w:t>
      </w:r>
      <w:r w:rsidRPr="00693F82">
        <w:rPr>
          <w:b/>
          <w:color w:val="000000" w:themeColor="text1"/>
          <w:sz w:val="20"/>
        </w:rPr>
        <w:t xml:space="preserve">: </w:t>
      </w:r>
      <w:r>
        <w:rPr>
          <w:b/>
          <w:color w:val="000000" w:themeColor="text1"/>
          <w:sz w:val="20"/>
        </w:rPr>
        <w:t>Classe AnimalDAO – parte 1</w:t>
      </w:r>
    </w:p>
    <w:p w14:paraId="067ED81C" w14:textId="77777777" w:rsidR="00D0035F" w:rsidRDefault="00D0035F" w:rsidP="00D0035F">
      <w:pPr>
        <w:pStyle w:val="Pargrafo"/>
        <w:jc w:val="center"/>
        <w:rPr>
          <w:b/>
          <w:color w:val="000000" w:themeColor="text1"/>
          <w:sz w:val="20"/>
        </w:rPr>
      </w:pPr>
    </w:p>
    <w:p w14:paraId="4B35649E" w14:textId="77777777" w:rsidR="00D0035F" w:rsidRDefault="00D0035F" w:rsidP="00D0035F">
      <w:pPr>
        <w:pStyle w:val="Pargrafo"/>
        <w:jc w:val="center"/>
        <w:rPr>
          <w:b/>
          <w:color w:val="000000" w:themeColor="text1"/>
          <w:sz w:val="20"/>
        </w:rPr>
      </w:pPr>
      <w:r>
        <w:rPr>
          <w:b/>
          <w:color w:val="000000" w:themeColor="text1"/>
          <w:sz w:val="20"/>
        </w:rPr>
        <w:br/>
      </w:r>
      <w:r w:rsidRPr="00D0035F">
        <w:rPr>
          <w:noProof/>
          <w:color w:val="FF0000"/>
        </w:rPr>
        <w:drawing>
          <wp:anchor distT="0" distB="0" distL="114300" distR="114300" simplePos="0" relativeHeight="251679232" behindDoc="0" locked="0" layoutInCell="1" allowOverlap="1" wp14:anchorId="3468AEC4" wp14:editId="2F0566BA">
            <wp:simplePos x="0" y="0"/>
            <wp:positionH relativeFrom="column">
              <wp:posOffset>35560</wp:posOffset>
            </wp:positionH>
            <wp:positionV relativeFrom="paragraph">
              <wp:posOffset>76200</wp:posOffset>
            </wp:positionV>
            <wp:extent cx="5760000" cy="4082400"/>
            <wp:effectExtent l="0" t="0" r="0" b="0"/>
            <wp:wrapSquare wrapText="bothSides"/>
            <wp:docPr id="18" name="Imagem 18" descr="C:\Users\eleni\Google Drive\PortfolioCasaDasMarmitas\Portfolios2020_2\PRONTOS\FAZENTECH\Projeto Fazenda\Projeto Fazenda\Classe\Pri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eni\Google Drive\PortfolioCasaDasMarmitas\Portfolios2020_2\PRONTOS\FAZENTECH\Projeto Fazenda\Projeto Fazenda\Classe\Prints\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00" cy="408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000000" w:themeColor="text1"/>
          <w:sz w:val="20"/>
        </w:rPr>
        <w:t>Figura 9</w:t>
      </w:r>
      <w:r w:rsidRPr="00693F82">
        <w:rPr>
          <w:b/>
          <w:color w:val="000000" w:themeColor="text1"/>
          <w:sz w:val="20"/>
        </w:rPr>
        <w:t xml:space="preserve">: </w:t>
      </w:r>
      <w:r>
        <w:rPr>
          <w:b/>
          <w:color w:val="000000" w:themeColor="text1"/>
          <w:sz w:val="20"/>
        </w:rPr>
        <w:t>Classe AnimalDAO – parte 2</w:t>
      </w:r>
    </w:p>
    <w:p w14:paraId="5A61DA72" w14:textId="77777777" w:rsidR="00D0035F" w:rsidRDefault="00D0035F" w:rsidP="00D0035F">
      <w:pPr>
        <w:pStyle w:val="Pargrafo"/>
        <w:jc w:val="center"/>
        <w:rPr>
          <w:b/>
          <w:color w:val="000000" w:themeColor="text1"/>
          <w:sz w:val="20"/>
        </w:rPr>
      </w:pPr>
      <w:r w:rsidRPr="00D0035F">
        <w:rPr>
          <w:b/>
          <w:noProof/>
          <w:color w:val="000000" w:themeColor="text1"/>
          <w:sz w:val="20"/>
        </w:rPr>
        <w:drawing>
          <wp:anchor distT="0" distB="0" distL="114300" distR="114300" simplePos="0" relativeHeight="251680256" behindDoc="0" locked="0" layoutInCell="1" allowOverlap="1" wp14:anchorId="7D42B905" wp14:editId="03C0F1A7">
            <wp:simplePos x="0" y="0"/>
            <wp:positionH relativeFrom="column">
              <wp:posOffset>111760</wp:posOffset>
            </wp:positionH>
            <wp:positionV relativeFrom="paragraph">
              <wp:posOffset>238760</wp:posOffset>
            </wp:positionV>
            <wp:extent cx="5760000" cy="3769200"/>
            <wp:effectExtent l="0" t="0" r="0" b="3175"/>
            <wp:wrapSquare wrapText="bothSides"/>
            <wp:docPr id="20" name="Imagem 20" descr="C:\Users\eleni\Google Drive\PortfolioCasaDasMarmitas\Portfolios2020_2\PRONTOS\FAZENTECH\Projeto Fazenda\Projeto Fazenda\Classe\Pri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leni\Google Drive\PortfolioCasaDasMarmitas\Portfolios2020_2\PRONTOS\FAZENTECH\Projeto Fazenda\Projeto Fazenda\Classe\Prints\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000" cy="376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062838" w14:textId="77777777" w:rsidR="00D0035F" w:rsidRDefault="00D0035F" w:rsidP="00D0035F">
      <w:pPr>
        <w:pStyle w:val="Pargrafo"/>
        <w:jc w:val="center"/>
        <w:rPr>
          <w:b/>
          <w:color w:val="000000" w:themeColor="text1"/>
          <w:sz w:val="20"/>
        </w:rPr>
      </w:pPr>
      <w:r>
        <w:rPr>
          <w:b/>
          <w:color w:val="000000" w:themeColor="text1"/>
          <w:sz w:val="20"/>
        </w:rPr>
        <w:lastRenderedPageBreak/>
        <w:br/>
        <w:t>Figura 9</w:t>
      </w:r>
      <w:r w:rsidRPr="00693F82">
        <w:rPr>
          <w:b/>
          <w:color w:val="000000" w:themeColor="text1"/>
          <w:sz w:val="20"/>
        </w:rPr>
        <w:t xml:space="preserve">: </w:t>
      </w:r>
      <w:r>
        <w:rPr>
          <w:b/>
          <w:color w:val="000000" w:themeColor="text1"/>
          <w:sz w:val="20"/>
        </w:rPr>
        <w:t>Classe AnimalDAO – parte 3</w:t>
      </w:r>
    </w:p>
    <w:p w14:paraId="4241E042" w14:textId="77777777" w:rsidR="00D0035F" w:rsidRDefault="00D0035F" w:rsidP="00D0035F">
      <w:pPr>
        <w:pStyle w:val="Pargrafo"/>
        <w:jc w:val="center"/>
        <w:rPr>
          <w:b/>
          <w:color w:val="000000" w:themeColor="text1"/>
          <w:sz w:val="20"/>
        </w:rPr>
      </w:pPr>
      <w:r w:rsidRPr="00D0035F">
        <w:rPr>
          <w:noProof/>
          <w:color w:val="FF0000"/>
        </w:rPr>
        <w:drawing>
          <wp:anchor distT="0" distB="0" distL="114300" distR="114300" simplePos="0" relativeHeight="251681280" behindDoc="0" locked="0" layoutInCell="1" allowOverlap="1" wp14:anchorId="1C033876" wp14:editId="4299C176">
            <wp:simplePos x="0" y="0"/>
            <wp:positionH relativeFrom="margin">
              <wp:align>center</wp:align>
            </wp:positionH>
            <wp:positionV relativeFrom="paragraph">
              <wp:posOffset>167640</wp:posOffset>
            </wp:positionV>
            <wp:extent cx="4762800" cy="1818000"/>
            <wp:effectExtent l="0" t="0" r="0" b="0"/>
            <wp:wrapSquare wrapText="bothSides"/>
            <wp:docPr id="21" name="Imagem 21" descr="C:\Users\eleni\Google Drive\PortfolioCasaDasMarmitas\Portfolios2020_2\PRONTOS\FAZENTECH\Projeto Fazenda\Projeto Fazenda\Classe\Pri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leni\Google Drive\PortfolioCasaDasMarmitas\Portfolios2020_2\PRONTOS\FAZENTECH\Projeto Fazenda\Projeto Fazenda\Classe\Prints\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8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451DD0" w14:textId="77777777" w:rsidR="00D0035F" w:rsidRDefault="00D0035F" w:rsidP="00D0035F">
      <w:pPr>
        <w:pStyle w:val="Pargrafo"/>
        <w:jc w:val="center"/>
        <w:rPr>
          <w:b/>
          <w:color w:val="000000" w:themeColor="text1"/>
          <w:sz w:val="20"/>
        </w:rPr>
      </w:pPr>
    </w:p>
    <w:p w14:paraId="1A95AC9A" w14:textId="77777777" w:rsidR="00D0035F" w:rsidRPr="006C2650" w:rsidRDefault="00D0035F" w:rsidP="00D0035F">
      <w:pPr>
        <w:pStyle w:val="Pargrafo"/>
        <w:jc w:val="center"/>
        <w:rPr>
          <w:color w:val="FF0000"/>
        </w:rPr>
      </w:pPr>
      <w:r>
        <w:rPr>
          <w:b/>
          <w:color w:val="000000" w:themeColor="text1"/>
          <w:sz w:val="20"/>
        </w:rPr>
        <w:t>Figura 10</w:t>
      </w:r>
      <w:r w:rsidRPr="00693F82">
        <w:rPr>
          <w:b/>
          <w:color w:val="000000" w:themeColor="text1"/>
          <w:sz w:val="20"/>
        </w:rPr>
        <w:t xml:space="preserve">: </w:t>
      </w:r>
      <w:r>
        <w:rPr>
          <w:b/>
          <w:color w:val="000000" w:themeColor="text1"/>
          <w:sz w:val="20"/>
        </w:rPr>
        <w:t>Classe AnimalDAO – parte 4</w:t>
      </w:r>
    </w:p>
    <w:p w14:paraId="7B0B431E" w14:textId="77777777" w:rsidR="00B14A35" w:rsidRPr="00F84698" w:rsidRDefault="00B14A35" w:rsidP="00EF1BFC">
      <w:pPr>
        <w:pStyle w:val="Ttulo1"/>
        <w:rPr>
          <w:color w:val="000000" w:themeColor="text1"/>
        </w:rPr>
      </w:pPr>
      <w:bookmarkStart w:id="21" w:name="_Toc93473128"/>
      <w:bookmarkStart w:id="22" w:name="_Toc96408766"/>
      <w:bookmarkStart w:id="23" w:name="_Toc96409033"/>
      <w:bookmarkStart w:id="24" w:name="_Toc140052052"/>
      <w:bookmarkStart w:id="25" w:name="_Toc172266853"/>
      <w:bookmarkStart w:id="26" w:name="_Toc419109096"/>
      <w:bookmarkStart w:id="27" w:name="_Toc50293851"/>
      <w:r w:rsidRPr="00F84698">
        <w:rPr>
          <w:color w:val="000000" w:themeColor="text1"/>
        </w:rPr>
        <w:lastRenderedPageBreak/>
        <w:t>C</w:t>
      </w:r>
      <w:bookmarkEnd w:id="21"/>
      <w:bookmarkEnd w:id="22"/>
      <w:bookmarkEnd w:id="23"/>
      <w:bookmarkEnd w:id="24"/>
      <w:r w:rsidR="00E21654" w:rsidRPr="00F84698">
        <w:rPr>
          <w:color w:val="000000" w:themeColor="text1"/>
        </w:rPr>
        <w:t>ONCLUSÃO</w:t>
      </w:r>
      <w:bookmarkEnd w:id="25"/>
      <w:bookmarkEnd w:id="26"/>
      <w:bookmarkEnd w:id="27"/>
    </w:p>
    <w:p w14:paraId="7A1AD86C" w14:textId="77777777" w:rsidR="00CF329C" w:rsidRDefault="00CF329C" w:rsidP="00CF329C">
      <w:pPr>
        <w:spacing w:line="360" w:lineRule="auto"/>
        <w:ind w:firstLine="851"/>
        <w:rPr>
          <w:rFonts w:cs="Arial"/>
          <w:b/>
          <w:szCs w:val="24"/>
        </w:rPr>
      </w:pPr>
    </w:p>
    <w:p w14:paraId="72ED9141" w14:textId="77777777" w:rsidR="00CF329C" w:rsidRDefault="00CF329C" w:rsidP="00CF329C">
      <w:pPr>
        <w:spacing w:line="360" w:lineRule="auto"/>
        <w:ind w:firstLine="1701"/>
        <w:rPr>
          <w:rFonts w:cs="Arial"/>
          <w:szCs w:val="24"/>
        </w:rPr>
      </w:pPr>
      <w:r>
        <w:rPr>
          <w:rFonts w:cs="Arial"/>
          <w:szCs w:val="24"/>
        </w:rPr>
        <w:t>Com a criação do trabalho proposto, assimilar alguns conceitos antes só conhecidos na teoria acadêmica.</w:t>
      </w:r>
    </w:p>
    <w:p w14:paraId="1EEA6BB8" w14:textId="77777777" w:rsidR="00CF329C" w:rsidRDefault="00CF329C" w:rsidP="00CF329C">
      <w:pPr>
        <w:spacing w:line="360" w:lineRule="auto"/>
        <w:ind w:firstLine="1701"/>
        <w:rPr>
          <w:rFonts w:cs="Arial"/>
          <w:szCs w:val="24"/>
        </w:rPr>
      </w:pPr>
      <w:r>
        <w:rPr>
          <w:rFonts w:cs="Arial"/>
          <w:szCs w:val="24"/>
        </w:rPr>
        <w:t>A Programação Orientada a Objetos segue uma estrutura onde é possível reaproveitar código e dar segurança a nossa aplicação.</w:t>
      </w:r>
    </w:p>
    <w:p w14:paraId="2233241F" w14:textId="77777777" w:rsidR="00CF329C" w:rsidRDefault="00CF329C" w:rsidP="00CF329C">
      <w:pPr>
        <w:spacing w:line="360" w:lineRule="auto"/>
        <w:ind w:firstLine="1701"/>
        <w:rPr>
          <w:rFonts w:cs="Arial"/>
          <w:szCs w:val="24"/>
        </w:rPr>
      </w:pPr>
      <w:r>
        <w:rPr>
          <w:rFonts w:cs="Arial"/>
          <w:szCs w:val="24"/>
        </w:rPr>
        <w:t>Quando abordamos desenvolvimento e modelagem de sistemas, podemos ser apoiados pela UML, com seus diagramas que nos permite representar várias ocasiões possíveis de nosso sistema, e também fazer a coleta dos requisitos.</w:t>
      </w:r>
    </w:p>
    <w:p w14:paraId="1EFD8E88" w14:textId="77777777" w:rsidR="00CF329C" w:rsidRPr="00B9340B" w:rsidRDefault="00CF329C" w:rsidP="00CF329C">
      <w:pPr>
        <w:spacing w:line="360" w:lineRule="auto"/>
        <w:ind w:firstLine="1701"/>
        <w:rPr>
          <w:rFonts w:cs="Arial"/>
          <w:szCs w:val="24"/>
        </w:rPr>
      </w:pPr>
      <w:r>
        <w:rPr>
          <w:rFonts w:cs="Arial"/>
          <w:szCs w:val="24"/>
        </w:rPr>
        <w:t>Foi possível entendermos que adotar um modelo de processo de desenvolvimento de software é uma tarefa indispensável para termos um bom gerenciamento de cada etapa que venham a ocorrer em nosso trabalho.</w:t>
      </w:r>
    </w:p>
    <w:p w14:paraId="0051C603" w14:textId="77777777" w:rsidR="00E635D1" w:rsidRPr="006C2650" w:rsidRDefault="00E635D1" w:rsidP="00E635D1">
      <w:pPr>
        <w:pStyle w:val="Pargrafo"/>
        <w:rPr>
          <w:color w:val="FF0000"/>
        </w:rPr>
      </w:pPr>
    </w:p>
    <w:p w14:paraId="5C2602F5" w14:textId="77777777" w:rsidR="00165254" w:rsidRPr="006C2650" w:rsidRDefault="00165254" w:rsidP="00165254">
      <w:pPr>
        <w:pStyle w:val="Pargrafo"/>
        <w:rPr>
          <w:color w:val="FF0000"/>
        </w:rPr>
      </w:pPr>
    </w:p>
    <w:p w14:paraId="394C4EBE" w14:textId="77777777" w:rsidR="00165254" w:rsidRPr="006C2650" w:rsidRDefault="00165254" w:rsidP="00165254">
      <w:pPr>
        <w:pStyle w:val="Pargrafo"/>
        <w:rPr>
          <w:color w:val="FF0000"/>
        </w:rPr>
      </w:pPr>
    </w:p>
    <w:p w14:paraId="3F7599CD" w14:textId="77777777" w:rsidR="00B6132E" w:rsidRPr="006C2650" w:rsidRDefault="00B6132E" w:rsidP="00B6132E">
      <w:pPr>
        <w:pStyle w:val="Pargrafo"/>
        <w:rPr>
          <w:color w:val="FF0000"/>
        </w:rPr>
      </w:pPr>
    </w:p>
    <w:p w14:paraId="1D9A31F4" w14:textId="77777777" w:rsidR="000A5295" w:rsidRPr="006C2650" w:rsidRDefault="000A5295" w:rsidP="000A5295">
      <w:pPr>
        <w:pStyle w:val="Pargrafo"/>
        <w:rPr>
          <w:color w:val="FF0000"/>
        </w:rPr>
      </w:pPr>
    </w:p>
    <w:p w14:paraId="3F7B275F" w14:textId="77777777" w:rsidR="00A63A4B" w:rsidRPr="006C2650" w:rsidRDefault="00A63A4B" w:rsidP="00A63A4B">
      <w:pPr>
        <w:pStyle w:val="Pargrafo"/>
        <w:rPr>
          <w:color w:val="FF0000"/>
        </w:rPr>
      </w:pPr>
    </w:p>
    <w:p w14:paraId="72A23728" w14:textId="77777777" w:rsidR="00B14A35" w:rsidRPr="006C2650" w:rsidRDefault="00B14A35" w:rsidP="00D01EEE">
      <w:pPr>
        <w:pStyle w:val="Pargrafo"/>
        <w:rPr>
          <w:color w:val="FF0000"/>
        </w:rPr>
      </w:pPr>
    </w:p>
    <w:p w14:paraId="542AFCF4" w14:textId="77777777" w:rsidR="007B68EC" w:rsidRPr="00F84698" w:rsidRDefault="00B14A35" w:rsidP="00B4268D">
      <w:pPr>
        <w:pStyle w:val="Ttulo6"/>
        <w:rPr>
          <w:color w:val="000000" w:themeColor="text1"/>
        </w:rPr>
      </w:pPr>
      <w:bookmarkStart w:id="28" w:name="_Toc140052054"/>
      <w:bookmarkStart w:id="29" w:name="_Toc172266854"/>
      <w:bookmarkStart w:id="30" w:name="_Toc419109097"/>
      <w:r w:rsidRPr="00F84698">
        <w:rPr>
          <w:color w:val="000000" w:themeColor="text1"/>
        </w:rPr>
        <w:lastRenderedPageBreak/>
        <w:t>REFERÊNCIAS</w:t>
      </w:r>
      <w:bookmarkEnd w:id="28"/>
      <w:bookmarkEnd w:id="29"/>
      <w:bookmarkEnd w:id="30"/>
    </w:p>
    <w:p w14:paraId="10370D90" w14:textId="77777777" w:rsidR="00DD5ABF" w:rsidRDefault="00DD5ABF" w:rsidP="00DD5ABF">
      <w:pPr>
        <w:pStyle w:val="PargrafodaLista"/>
        <w:spacing w:after="120" w:line="360" w:lineRule="auto"/>
        <w:ind w:left="0"/>
        <w:rPr>
          <w:rFonts w:cs="Arial"/>
          <w:szCs w:val="24"/>
        </w:rPr>
      </w:pPr>
      <w:r>
        <w:rPr>
          <w:rFonts w:cs="Arial"/>
          <w:szCs w:val="24"/>
        </w:rPr>
        <w:t>PERINI, Luís Cláudio; HISATOMI, Marco Ikuro; BERTO, Wagner Luiz</w:t>
      </w:r>
      <w:r w:rsidRPr="004F1C37">
        <w:rPr>
          <w:rFonts w:cs="Arial"/>
          <w:szCs w:val="24"/>
        </w:rPr>
        <w:t>.</w:t>
      </w:r>
      <w:r w:rsidRPr="004F1C37">
        <w:rPr>
          <w:rFonts w:cs="Arial"/>
          <w:b/>
          <w:szCs w:val="24"/>
        </w:rPr>
        <w:t xml:space="preserve"> </w:t>
      </w:r>
      <w:r>
        <w:rPr>
          <w:rFonts w:cs="Arial"/>
          <w:b/>
          <w:szCs w:val="24"/>
        </w:rPr>
        <w:t>Engenharia de Software</w:t>
      </w:r>
      <w:r w:rsidRPr="004F1C37">
        <w:rPr>
          <w:rFonts w:cs="Arial"/>
          <w:szCs w:val="24"/>
        </w:rPr>
        <w:t>. São Paulo: Pearson</w:t>
      </w:r>
      <w:r>
        <w:rPr>
          <w:rFonts w:cs="Arial"/>
          <w:szCs w:val="24"/>
        </w:rPr>
        <w:t xml:space="preserve"> Prentice Hall</w:t>
      </w:r>
      <w:r w:rsidRPr="004F1C37">
        <w:rPr>
          <w:rFonts w:cs="Arial"/>
          <w:szCs w:val="24"/>
        </w:rPr>
        <w:t>, 2009.</w:t>
      </w:r>
    </w:p>
    <w:p w14:paraId="2B0FF686" w14:textId="77777777" w:rsidR="00DD5ABF" w:rsidRDefault="00DD5ABF" w:rsidP="00DD5ABF">
      <w:pPr>
        <w:pStyle w:val="PargrafodaLista"/>
        <w:spacing w:after="120" w:line="360" w:lineRule="auto"/>
        <w:ind w:left="0"/>
        <w:rPr>
          <w:rFonts w:cs="Arial"/>
          <w:b/>
          <w:szCs w:val="24"/>
        </w:rPr>
      </w:pPr>
    </w:p>
    <w:p w14:paraId="1E7148C6" w14:textId="77777777" w:rsidR="00DD5ABF" w:rsidRDefault="00DD5ABF" w:rsidP="00DD5ABF">
      <w:pPr>
        <w:pStyle w:val="PargrafodaLista"/>
        <w:spacing w:after="240" w:line="360" w:lineRule="auto"/>
        <w:ind w:left="0"/>
        <w:rPr>
          <w:rFonts w:cs="Arial"/>
          <w:szCs w:val="24"/>
        </w:rPr>
      </w:pPr>
      <w:r>
        <w:rPr>
          <w:rFonts w:cs="Arial"/>
          <w:szCs w:val="24"/>
        </w:rPr>
        <w:t xml:space="preserve">FREITAS, Veronice. </w:t>
      </w:r>
      <w:r w:rsidRPr="00AD41ED">
        <w:rPr>
          <w:rFonts w:cs="Arial"/>
          <w:b/>
          <w:szCs w:val="24"/>
        </w:rPr>
        <w:t>Programação Web II</w:t>
      </w:r>
      <w:r>
        <w:rPr>
          <w:rFonts w:cs="Arial"/>
          <w:szCs w:val="24"/>
        </w:rPr>
        <w:t xml:space="preserve">. São Paulo: </w:t>
      </w:r>
      <w:r w:rsidRPr="004F1C37">
        <w:rPr>
          <w:rFonts w:cs="Arial"/>
          <w:szCs w:val="24"/>
        </w:rPr>
        <w:t>Pearson</w:t>
      </w:r>
      <w:r>
        <w:rPr>
          <w:rFonts w:cs="Arial"/>
          <w:szCs w:val="24"/>
        </w:rPr>
        <w:t xml:space="preserve"> Education do Brasil, 2013.</w:t>
      </w:r>
    </w:p>
    <w:p w14:paraId="7B01A274" w14:textId="77777777" w:rsidR="00432D0D" w:rsidRPr="00F84698" w:rsidRDefault="00644C08" w:rsidP="00DD5ABF">
      <w:pPr>
        <w:spacing w:line="360" w:lineRule="auto"/>
        <w:rPr>
          <w:color w:val="000000" w:themeColor="text1"/>
        </w:rPr>
      </w:pPr>
      <w:r w:rsidRPr="00F84698">
        <w:rPr>
          <w:color w:val="000000" w:themeColor="text1"/>
        </w:rPr>
        <w:t xml:space="preserve">PRESSMAN, R.; MAXIM, B. </w:t>
      </w:r>
      <w:r w:rsidRPr="00F84698">
        <w:rPr>
          <w:b/>
          <w:color w:val="000000" w:themeColor="text1"/>
        </w:rPr>
        <w:t>Engenharia de software: uma abordagem profissional</w:t>
      </w:r>
      <w:r w:rsidRPr="00F84698">
        <w:rPr>
          <w:color w:val="000000" w:themeColor="text1"/>
        </w:rPr>
        <w:t xml:space="preserve">. 8 ed. Porto Alegre: AMGH, 2016. Disponível em &lt; https://integrada.minhabiblioteca.com.br/books/9788580555349&gt; </w:t>
      </w:r>
      <w:r w:rsidR="00F84698">
        <w:rPr>
          <w:color w:val="000000" w:themeColor="text1"/>
        </w:rPr>
        <w:t>A</w:t>
      </w:r>
      <w:r w:rsidRPr="00F84698">
        <w:rPr>
          <w:color w:val="000000" w:themeColor="text1"/>
        </w:rPr>
        <w:t>cesso</w:t>
      </w:r>
      <w:r w:rsidR="00F84698">
        <w:rPr>
          <w:color w:val="000000" w:themeColor="text1"/>
        </w:rPr>
        <w:t>:</w:t>
      </w:r>
      <w:r w:rsidRPr="00F84698">
        <w:rPr>
          <w:color w:val="000000" w:themeColor="text1"/>
        </w:rPr>
        <w:t xml:space="preserve"> em </w:t>
      </w:r>
      <w:r w:rsidR="00DD5ABF">
        <w:rPr>
          <w:color w:val="000000" w:themeColor="text1"/>
        </w:rPr>
        <w:t>06</w:t>
      </w:r>
      <w:r w:rsidRPr="00F84698">
        <w:rPr>
          <w:color w:val="000000" w:themeColor="text1"/>
        </w:rPr>
        <w:t xml:space="preserve"> </w:t>
      </w:r>
      <w:r w:rsidR="00DD5ABF">
        <w:rPr>
          <w:color w:val="000000" w:themeColor="text1"/>
        </w:rPr>
        <w:t>set</w:t>
      </w:r>
      <w:r w:rsidRPr="00F84698">
        <w:rPr>
          <w:color w:val="000000" w:themeColor="text1"/>
        </w:rPr>
        <w:t>. 2020.</w:t>
      </w:r>
    </w:p>
    <w:p w14:paraId="08C223C5" w14:textId="77777777" w:rsidR="00644C08" w:rsidRPr="00F84698" w:rsidRDefault="00644C08" w:rsidP="00DD5ABF">
      <w:pPr>
        <w:spacing w:line="360" w:lineRule="auto"/>
        <w:rPr>
          <w:color w:val="000000" w:themeColor="text1"/>
        </w:rPr>
      </w:pPr>
    </w:p>
    <w:p w14:paraId="1AE2F823" w14:textId="77777777" w:rsidR="0044351E" w:rsidRPr="00F84698" w:rsidRDefault="00644C08" w:rsidP="00DD5ABF">
      <w:pPr>
        <w:spacing w:line="360" w:lineRule="auto"/>
        <w:rPr>
          <w:color w:val="000000" w:themeColor="text1"/>
        </w:rPr>
      </w:pPr>
      <w:r w:rsidRPr="00F84698">
        <w:rPr>
          <w:color w:val="000000" w:themeColor="text1"/>
        </w:rPr>
        <w:t xml:space="preserve">SANTANA, Gisele Alves. </w:t>
      </w:r>
      <w:r w:rsidRPr="00F84698">
        <w:rPr>
          <w:b/>
          <w:color w:val="000000" w:themeColor="text1"/>
        </w:rPr>
        <w:t>Linguagens de programação e estruturas de dados</w:t>
      </w:r>
      <w:r w:rsidRPr="00F84698">
        <w:rPr>
          <w:color w:val="000000" w:themeColor="text1"/>
        </w:rPr>
        <w:t>. Londrina: Editora e Distribuidora Educacional S.A. 2018.</w:t>
      </w:r>
    </w:p>
    <w:sectPr w:rsidR="0044351E" w:rsidRPr="00F84698" w:rsidSect="00D363D0">
      <w:headerReference w:type="even" r:id="rId31"/>
      <w:headerReference w:type="default" r:id="rId32"/>
      <w:pgSz w:w="11907" w:h="16840" w:code="9"/>
      <w:pgMar w:top="1701" w:right="1134" w:bottom="1134" w:left="1701" w:header="1134" w:footer="284" w:gutter="0"/>
      <w:pgNumType w:start="3"/>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FE9EF" w14:textId="77777777" w:rsidR="002F2D6F" w:rsidRDefault="002F2D6F">
      <w:r>
        <w:separator/>
      </w:r>
    </w:p>
    <w:p w14:paraId="1EFE3584" w14:textId="77777777" w:rsidR="002F2D6F" w:rsidRDefault="002F2D6F"/>
    <w:p w14:paraId="1957CB91" w14:textId="77777777" w:rsidR="002F2D6F" w:rsidRDefault="002F2D6F"/>
  </w:endnote>
  <w:endnote w:type="continuationSeparator" w:id="0">
    <w:p w14:paraId="41764328" w14:textId="77777777" w:rsidR="002F2D6F" w:rsidRDefault="002F2D6F">
      <w:r>
        <w:continuationSeparator/>
      </w:r>
    </w:p>
    <w:p w14:paraId="70FB22B4" w14:textId="77777777" w:rsidR="002F2D6F" w:rsidRDefault="002F2D6F"/>
    <w:p w14:paraId="6D6F570A" w14:textId="77777777" w:rsidR="002F2D6F" w:rsidRDefault="002F2D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0CD16" w14:textId="77777777" w:rsidR="002F2D6F" w:rsidRDefault="002F2D6F">
      <w:r>
        <w:separator/>
      </w:r>
    </w:p>
  </w:footnote>
  <w:footnote w:type="continuationSeparator" w:id="0">
    <w:p w14:paraId="2397A27B" w14:textId="77777777" w:rsidR="002F2D6F" w:rsidRDefault="002F2D6F">
      <w:r>
        <w:continuationSeparator/>
      </w:r>
    </w:p>
    <w:p w14:paraId="0B40FFAF" w14:textId="77777777" w:rsidR="002F2D6F" w:rsidRDefault="002F2D6F"/>
    <w:p w14:paraId="579D9C7D" w14:textId="77777777" w:rsidR="002F2D6F" w:rsidRDefault="002F2D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5A9FE" w14:textId="77777777" w:rsidR="00D63F73" w:rsidRDefault="00D63F73" w:rsidP="00454C83">
    <w:pPr>
      <w:framePr w:wrap="around" w:vAnchor="text" w:hAnchor="margin" w:xAlign="right" w:y="1"/>
    </w:pPr>
    <w:r>
      <w:fldChar w:fldCharType="begin"/>
    </w:r>
    <w:r>
      <w:instrText xml:space="preserve">PAGE  </w:instrText>
    </w:r>
    <w:r>
      <w:fldChar w:fldCharType="end"/>
    </w:r>
  </w:p>
  <w:p w14:paraId="73275C39" w14:textId="77777777" w:rsidR="00D63F73" w:rsidRDefault="00D63F7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53653" w14:textId="77777777" w:rsidR="00D63F73" w:rsidRDefault="00D63F73"/>
  <w:p w14:paraId="7A61F64D" w14:textId="77777777" w:rsidR="00D63F73" w:rsidRDefault="00D63F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3A80" w14:textId="77777777" w:rsidR="00D63F73" w:rsidRDefault="00D63F73">
    <w:pPr>
      <w:framePr w:wrap="around" w:vAnchor="text" w:hAnchor="margin" w:xAlign="right" w:y="1"/>
      <w:rPr>
        <w:sz w:val="20"/>
      </w:rPr>
    </w:pPr>
    <w:r>
      <w:rPr>
        <w:sz w:val="20"/>
      </w:rPr>
      <w:fldChar w:fldCharType="begin"/>
    </w:r>
    <w:r>
      <w:rPr>
        <w:sz w:val="20"/>
      </w:rPr>
      <w:instrText xml:space="preserve">PAGE  </w:instrText>
    </w:r>
    <w:r>
      <w:rPr>
        <w:sz w:val="20"/>
      </w:rPr>
      <w:fldChar w:fldCharType="separate"/>
    </w:r>
    <w:r>
      <w:rPr>
        <w:noProof/>
        <w:sz w:val="20"/>
      </w:rPr>
      <w:t>18</w:t>
    </w:r>
    <w:r>
      <w:rPr>
        <w:sz w:val="20"/>
      </w:rPr>
      <w:fldChar w:fldCharType="end"/>
    </w:r>
  </w:p>
  <w:p w14:paraId="4BA1EA29" w14:textId="77777777" w:rsidR="00D63F73" w:rsidRPr="00BB0176" w:rsidRDefault="00D63F73">
    <w:pP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640B7"/>
    <w:multiLevelType w:val="hybridMultilevel"/>
    <w:tmpl w:val="C1F424AA"/>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 w15:restartNumberingAfterBreak="0">
    <w:nsid w:val="13606BA3"/>
    <w:multiLevelType w:val="multilevel"/>
    <w:tmpl w:val="360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96985"/>
    <w:multiLevelType w:val="multilevel"/>
    <w:tmpl w:val="BAE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97B51"/>
    <w:multiLevelType w:val="multilevel"/>
    <w:tmpl w:val="41640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504B"/>
    <w:multiLevelType w:val="hybridMultilevel"/>
    <w:tmpl w:val="B7BE70F4"/>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5" w15:restartNumberingAfterBreak="0">
    <w:nsid w:val="23E07FCF"/>
    <w:multiLevelType w:val="hybridMultilevel"/>
    <w:tmpl w:val="14F42D5E"/>
    <w:lvl w:ilvl="0" w:tplc="BB288432">
      <w:start w:val="1"/>
      <w:numFmt w:val="decimal"/>
      <w:lvlText w:val="%1."/>
      <w:lvlJc w:val="left"/>
      <w:pPr>
        <w:ind w:left="720" w:hanging="360"/>
      </w:pPr>
    </w:lvl>
    <w:lvl w:ilvl="1" w:tplc="FE8AB9AE">
      <w:start w:val="1"/>
      <w:numFmt w:val="lowerLetter"/>
      <w:lvlText w:val="%2."/>
      <w:lvlJc w:val="left"/>
      <w:pPr>
        <w:ind w:left="1440" w:hanging="360"/>
      </w:pPr>
    </w:lvl>
    <w:lvl w:ilvl="2" w:tplc="E5768C50">
      <w:start w:val="1"/>
      <w:numFmt w:val="lowerRoman"/>
      <w:lvlText w:val="%3."/>
      <w:lvlJc w:val="right"/>
      <w:pPr>
        <w:ind w:left="2160" w:hanging="180"/>
      </w:pPr>
    </w:lvl>
    <w:lvl w:ilvl="3" w:tplc="795E9EF8">
      <w:start w:val="1"/>
      <w:numFmt w:val="decimal"/>
      <w:lvlText w:val="%4."/>
      <w:lvlJc w:val="left"/>
      <w:pPr>
        <w:ind w:left="2880" w:hanging="360"/>
      </w:pPr>
    </w:lvl>
    <w:lvl w:ilvl="4" w:tplc="056E9832">
      <w:start w:val="1"/>
      <w:numFmt w:val="lowerLetter"/>
      <w:lvlText w:val="%5."/>
      <w:lvlJc w:val="left"/>
      <w:pPr>
        <w:ind w:left="3600" w:hanging="360"/>
      </w:pPr>
    </w:lvl>
    <w:lvl w:ilvl="5" w:tplc="46E4FF66">
      <w:start w:val="1"/>
      <w:numFmt w:val="lowerRoman"/>
      <w:lvlText w:val="%6."/>
      <w:lvlJc w:val="right"/>
      <w:pPr>
        <w:ind w:left="4320" w:hanging="180"/>
      </w:pPr>
    </w:lvl>
    <w:lvl w:ilvl="6" w:tplc="73FC094E">
      <w:start w:val="1"/>
      <w:numFmt w:val="decimal"/>
      <w:lvlText w:val="%7."/>
      <w:lvlJc w:val="left"/>
      <w:pPr>
        <w:ind w:left="5040" w:hanging="360"/>
      </w:pPr>
    </w:lvl>
    <w:lvl w:ilvl="7" w:tplc="6728C6FC">
      <w:start w:val="1"/>
      <w:numFmt w:val="lowerLetter"/>
      <w:lvlText w:val="%8."/>
      <w:lvlJc w:val="left"/>
      <w:pPr>
        <w:ind w:left="5760" w:hanging="360"/>
      </w:pPr>
    </w:lvl>
    <w:lvl w:ilvl="8" w:tplc="286C3F36">
      <w:start w:val="1"/>
      <w:numFmt w:val="lowerRoman"/>
      <w:lvlText w:val="%9."/>
      <w:lvlJc w:val="right"/>
      <w:pPr>
        <w:ind w:left="6480" w:hanging="180"/>
      </w:pPr>
    </w:lvl>
  </w:abstractNum>
  <w:abstractNum w:abstractNumId="6" w15:restartNumberingAfterBreak="0">
    <w:nsid w:val="2DA37D20"/>
    <w:multiLevelType w:val="hybridMultilevel"/>
    <w:tmpl w:val="30F49006"/>
    <w:lvl w:ilvl="0" w:tplc="B774861A">
      <w:start w:val="1"/>
      <w:numFmt w:val="decimal"/>
      <w:lvlText w:val="%1."/>
      <w:lvlJc w:val="left"/>
      <w:pPr>
        <w:ind w:left="720" w:hanging="360"/>
      </w:pPr>
    </w:lvl>
    <w:lvl w:ilvl="1" w:tplc="333020A8">
      <w:start w:val="1"/>
      <w:numFmt w:val="lowerLetter"/>
      <w:lvlText w:val="%2."/>
      <w:lvlJc w:val="left"/>
      <w:pPr>
        <w:ind w:left="1440" w:hanging="360"/>
      </w:pPr>
    </w:lvl>
    <w:lvl w:ilvl="2" w:tplc="129C5AAC">
      <w:start w:val="1"/>
      <w:numFmt w:val="lowerRoman"/>
      <w:lvlText w:val="%3."/>
      <w:lvlJc w:val="right"/>
      <w:pPr>
        <w:ind w:left="2160" w:hanging="180"/>
      </w:pPr>
    </w:lvl>
    <w:lvl w:ilvl="3" w:tplc="D4123316">
      <w:start w:val="1"/>
      <w:numFmt w:val="decimal"/>
      <w:lvlText w:val="%4."/>
      <w:lvlJc w:val="left"/>
      <w:pPr>
        <w:ind w:left="2880" w:hanging="360"/>
      </w:pPr>
    </w:lvl>
    <w:lvl w:ilvl="4" w:tplc="4894E2EE">
      <w:start w:val="1"/>
      <w:numFmt w:val="lowerLetter"/>
      <w:lvlText w:val="%5."/>
      <w:lvlJc w:val="left"/>
      <w:pPr>
        <w:ind w:left="3600" w:hanging="360"/>
      </w:pPr>
    </w:lvl>
    <w:lvl w:ilvl="5" w:tplc="4E48B534">
      <w:start w:val="1"/>
      <w:numFmt w:val="lowerRoman"/>
      <w:lvlText w:val="%6."/>
      <w:lvlJc w:val="right"/>
      <w:pPr>
        <w:ind w:left="4320" w:hanging="180"/>
      </w:pPr>
    </w:lvl>
    <w:lvl w:ilvl="6" w:tplc="288AA872">
      <w:start w:val="1"/>
      <w:numFmt w:val="decimal"/>
      <w:lvlText w:val="%7."/>
      <w:lvlJc w:val="left"/>
      <w:pPr>
        <w:ind w:left="5040" w:hanging="360"/>
      </w:pPr>
    </w:lvl>
    <w:lvl w:ilvl="7" w:tplc="9DD69956">
      <w:start w:val="1"/>
      <w:numFmt w:val="lowerLetter"/>
      <w:lvlText w:val="%8."/>
      <w:lvlJc w:val="left"/>
      <w:pPr>
        <w:ind w:left="5760" w:hanging="360"/>
      </w:pPr>
    </w:lvl>
    <w:lvl w:ilvl="8" w:tplc="1EA04272">
      <w:start w:val="1"/>
      <w:numFmt w:val="lowerRoman"/>
      <w:lvlText w:val="%9."/>
      <w:lvlJc w:val="right"/>
      <w:pPr>
        <w:ind w:left="6480" w:hanging="180"/>
      </w:pPr>
    </w:lvl>
  </w:abstractNum>
  <w:abstractNum w:abstractNumId="7"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4038622F"/>
    <w:multiLevelType w:val="multilevel"/>
    <w:tmpl w:val="32381346"/>
    <w:lvl w:ilvl="0">
      <w:start w:val="1"/>
      <w:numFmt w:val="decimal"/>
      <w:pStyle w:val="Ttulo1"/>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b w:val="0"/>
        <w:bCs w:val="0"/>
        <w:i w:val="0"/>
        <w:iCs/>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0"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11" w15:restartNumberingAfterBreak="0">
    <w:nsid w:val="524272EC"/>
    <w:multiLevelType w:val="hybridMultilevel"/>
    <w:tmpl w:val="124890F6"/>
    <w:lvl w:ilvl="0" w:tplc="B338E79E">
      <w:start w:val="1"/>
      <w:numFmt w:val="decimal"/>
      <w:lvlText w:val="%1."/>
      <w:lvlJc w:val="left"/>
      <w:pPr>
        <w:ind w:left="720" w:hanging="360"/>
      </w:pPr>
    </w:lvl>
    <w:lvl w:ilvl="1" w:tplc="50D8CE0C">
      <w:start w:val="1"/>
      <w:numFmt w:val="lowerLetter"/>
      <w:lvlText w:val="%2."/>
      <w:lvlJc w:val="left"/>
      <w:pPr>
        <w:ind w:left="1440" w:hanging="360"/>
      </w:pPr>
    </w:lvl>
    <w:lvl w:ilvl="2" w:tplc="4F480A02">
      <w:start w:val="1"/>
      <w:numFmt w:val="lowerRoman"/>
      <w:lvlText w:val="%3."/>
      <w:lvlJc w:val="right"/>
      <w:pPr>
        <w:ind w:left="2160" w:hanging="180"/>
      </w:pPr>
    </w:lvl>
    <w:lvl w:ilvl="3" w:tplc="2E50F84E">
      <w:start w:val="1"/>
      <w:numFmt w:val="decimal"/>
      <w:lvlText w:val="%4."/>
      <w:lvlJc w:val="left"/>
      <w:pPr>
        <w:ind w:left="2880" w:hanging="360"/>
      </w:pPr>
    </w:lvl>
    <w:lvl w:ilvl="4" w:tplc="87AC3188">
      <w:start w:val="1"/>
      <w:numFmt w:val="lowerLetter"/>
      <w:lvlText w:val="%5."/>
      <w:lvlJc w:val="left"/>
      <w:pPr>
        <w:ind w:left="3600" w:hanging="360"/>
      </w:pPr>
    </w:lvl>
    <w:lvl w:ilvl="5" w:tplc="87E04196">
      <w:start w:val="1"/>
      <w:numFmt w:val="lowerRoman"/>
      <w:lvlText w:val="%6."/>
      <w:lvlJc w:val="right"/>
      <w:pPr>
        <w:ind w:left="4320" w:hanging="180"/>
      </w:pPr>
    </w:lvl>
    <w:lvl w:ilvl="6" w:tplc="800A6580">
      <w:start w:val="1"/>
      <w:numFmt w:val="decimal"/>
      <w:lvlText w:val="%7."/>
      <w:lvlJc w:val="left"/>
      <w:pPr>
        <w:ind w:left="5040" w:hanging="360"/>
      </w:pPr>
    </w:lvl>
    <w:lvl w:ilvl="7" w:tplc="485A133E">
      <w:start w:val="1"/>
      <w:numFmt w:val="lowerLetter"/>
      <w:lvlText w:val="%8."/>
      <w:lvlJc w:val="left"/>
      <w:pPr>
        <w:ind w:left="5760" w:hanging="360"/>
      </w:pPr>
    </w:lvl>
    <w:lvl w:ilvl="8" w:tplc="ACDACF8C">
      <w:start w:val="1"/>
      <w:numFmt w:val="lowerRoman"/>
      <w:lvlText w:val="%9."/>
      <w:lvlJc w:val="right"/>
      <w:pPr>
        <w:ind w:left="6480" w:hanging="180"/>
      </w:pPr>
    </w:lvl>
  </w:abstractNum>
  <w:abstractNum w:abstractNumId="12" w15:restartNumberingAfterBreak="0">
    <w:nsid w:val="57E94B4B"/>
    <w:multiLevelType w:val="multilevel"/>
    <w:tmpl w:val="BAE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90BE1"/>
    <w:multiLevelType w:val="hybridMultilevel"/>
    <w:tmpl w:val="E736B4E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4" w15:restartNumberingAfterBreak="0">
    <w:nsid w:val="65E421AA"/>
    <w:multiLevelType w:val="hybridMultilevel"/>
    <w:tmpl w:val="226002A6"/>
    <w:lvl w:ilvl="0" w:tplc="04160001">
      <w:start w:val="1"/>
      <w:numFmt w:val="bullet"/>
      <w:lvlText w:val=""/>
      <w:lvlJc w:val="left"/>
      <w:pPr>
        <w:ind w:left="790" w:hanging="360"/>
      </w:pPr>
      <w:rPr>
        <w:rFonts w:ascii="Symbol" w:hAnsi="Symbol" w:hint="default"/>
      </w:rPr>
    </w:lvl>
    <w:lvl w:ilvl="1" w:tplc="04160003" w:tentative="1">
      <w:start w:val="1"/>
      <w:numFmt w:val="bullet"/>
      <w:lvlText w:val="o"/>
      <w:lvlJc w:val="left"/>
      <w:pPr>
        <w:ind w:left="1510" w:hanging="360"/>
      </w:pPr>
      <w:rPr>
        <w:rFonts w:ascii="Courier New" w:hAnsi="Courier New" w:cs="Courier New" w:hint="default"/>
      </w:rPr>
    </w:lvl>
    <w:lvl w:ilvl="2" w:tplc="04160005" w:tentative="1">
      <w:start w:val="1"/>
      <w:numFmt w:val="bullet"/>
      <w:lvlText w:val=""/>
      <w:lvlJc w:val="left"/>
      <w:pPr>
        <w:ind w:left="2230" w:hanging="360"/>
      </w:pPr>
      <w:rPr>
        <w:rFonts w:ascii="Wingdings" w:hAnsi="Wingdings" w:hint="default"/>
      </w:rPr>
    </w:lvl>
    <w:lvl w:ilvl="3" w:tplc="04160001" w:tentative="1">
      <w:start w:val="1"/>
      <w:numFmt w:val="bullet"/>
      <w:lvlText w:val=""/>
      <w:lvlJc w:val="left"/>
      <w:pPr>
        <w:ind w:left="2950" w:hanging="360"/>
      </w:pPr>
      <w:rPr>
        <w:rFonts w:ascii="Symbol" w:hAnsi="Symbol" w:hint="default"/>
      </w:rPr>
    </w:lvl>
    <w:lvl w:ilvl="4" w:tplc="04160003" w:tentative="1">
      <w:start w:val="1"/>
      <w:numFmt w:val="bullet"/>
      <w:lvlText w:val="o"/>
      <w:lvlJc w:val="left"/>
      <w:pPr>
        <w:ind w:left="3670" w:hanging="360"/>
      </w:pPr>
      <w:rPr>
        <w:rFonts w:ascii="Courier New" w:hAnsi="Courier New" w:cs="Courier New" w:hint="default"/>
      </w:rPr>
    </w:lvl>
    <w:lvl w:ilvl="5" w:tplc="04160005" w:tentative="1">
      <w:start w:val="1"/>
      <w:numFmt w:val="bullet"/>
      <w:lvlText w:val=""/>
      <w:lvlJc w:val="left"/>
      <w:pPr>
        <w:ind w:left="4390" w:hanging="360"/>
      </w:pPr>
      <w:rPr>
        <w:rFonts w:ascii="Wingdings" w:hAnsi="Wingdings" w:hint="default"/>
      </w:rPr>
    </w:lvl>
    <w:lvl w:ilvl="6" w:tplc="04160001" w:tentative="1">
      <w:start w:val="1"/>
      <w:numFmt w:val="bullet"/>
      <w:lvlText w:val=""/>
      <w:lvlJc w:val="left"/>
      <w:pPr>
        <w:ind w:left="5110" w:hanging="360"/>
      </w:pPr>
      <w:rPr>
        <w:rFonts w:ascii="Symbol" w:hAnsi="Symbol" w:hint="default"/>
      </w:rPr>
    </w:lvl>
    <w:lvl w:ilvl="7" w:tplc="04160003" w:tentative="1">
      <w:start w:val="1"/>
      <w:numFmt w:val="bullet"/>
      <w:lvlText w:val="o"/>
      <w:lvlJc w:val="left"/>
      <w:pPr>
        <w:ind w:left="5830" w:hanging="360"/>
      </w:pPr>
      <w:rPr>
        <w:rFonts w:ascii="Courier New" w:hAnsi="Courier New" w:cs="Courier New" w:hint="default"/>
      </w:rPr>
    </w:lvl>
    <w:lvl w:ilvl="8" w:tplc="04160005" w:tentative="1">
      <w:start w:val="1"/>
      <w:numFmt w:val="bullet"/>
      <w:lvlText w:val=""/>
      <w:lvlJc w:val="left"/>
      <w:pPr>
        <w:ind w:left="6550" w:hanging="360"/>
      </w:pPr>
      <w:rPr>
        <w:rFonts w:ascii="Wingdings" w:hAnsi="Wingdings" w:hint="default"/>
      </w:rPr>
    </w:lvl>
  </w:abstractNum>
  <w:abstractNum w:abstractNumId="15" w15:restartNumberingAfterBreak="0">
    <w:nsid w:val="66A64DED"/>
    <w:multiLevelType w:val="hybridMultilevel"/>
    <w:tmpl w:val="8174BB76"/>
    <w:lvl w:ilvl="0" w:tplc="354E81C0">
      <w:start w:val="1"/>
      <w:numFmt w:val="decimal"/>
      <w:lvlText w:val="%1."/>
      <w:lvlJc w:val="left"/>
      <w:pPr>
        <w:ind w:left="720" w:hanging="360"/>
      </w:pPr>
    </w:lvl>
    <w:lvl w:ilvl="1" w:tplc="27E87820">
      <w:start w:val="1"/>
      <w:numFmt w:val="lowerLetter"/>
      <w:lvlText w:val="%2."/>
      <w:lvlJc w:val="left"/>
      <w:pPr>
        <w:ind w:left="1440" w:hanging="360"/>
      </w:pPr>
    </w:lvl>
    <w:lvl w:ilvl="2" w:tplc="D58C1844">
      <w:start w:val="1"/>
      <w:numFmt w:val="lowerRoman"/>
      <w:lvlText w:val="%3."/>
      <w:lvlJc w:val="right"/>
      <w:pPr>
        <w:ind w:left="2160" w:hanging="180"/>
      </w:pPr>
    </w:lvl>
    <w:lvl w:ilvl="3" w:tplc="59E8981C">
      <w:start w:val="1"/>
      <w:numFmt w:val="decimal"/>
      <w:lvlText w:val="%4."/>
      <w:lvlJc w:val="left"/>
      <w:pPr>
        <w:ind w:left="2880" w:hanging="360"/>
      </w:pPr>
    </w:lvl>
    <w:lvl w:ilvl="4" w:tplc="18E217B6">
      <w:start w:val="1"/>
      <w:numFmt w:val="lowerLetter"/>
      <w:lvlText w:val="%5."/>
      <w:lvlJc w:val="left"/>
      <w:pPr>
        <w:ind w:left="3600" w:hanging="360"/>
      </w:pPr>
    </w:lvl>
    <w:lvl w:ilvl="5" w:tplc="FD7624E0">
      <w:start w:val="1"/>
      <w:numFmt w:val="lowerRoman"/>
      <w:lvlText w:val="%6."/>
      <w:lvlJc w:val="right"/>
      <w:pPr>
        <w:ind w:left="4320" w:hanging="180"/>
      </w:pPr>
    </w:lvl>
    <w:lvl w:ilvl="6" w:tplc="E7CE5EF4">
      <w:start w:val="1"/>
      <w:numFmt w:val="decimal"/>
      <w:lvlText w:val="%7."/>
      <w:lvlJc w:val="left"/>
      <w:pPr>
        <w:ind w:left="5040" w:hanging="360"/>
      </w:pPr>
    </w:lvl>
    <w:lvl w:ilvl="7" w:tplc="2E5245DC">
      <w:start w:val="1"/>
      <w:numFmt w:val="lowerLetter"/>
      <w:lvlText w:val="%8."/>
      <w:lvlJc w:val="left"/>
      <w:pPr>
        <w:ind w:left="5760" w:hanging="360"/>
      </w:pPr>
    </w:lvl>
    <w:lvl w:ilvl="8" w:tplc="787A3D9E">
      <w:start w:val="1"/>
      <w:numFmt w:val="lowerRoman"/>
      <w:lvlText w:val="%9."/>
      <w:lvlJc w:val="right"/>
      <w:pPr>
        <w:ind w:left="6480" w:hanging="180"/>
      </w:pPr>
    </w:lvl>
  </w:abstractNum>
  <w:abstractNum w:abstractNumId="16"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17" w15:restartNumberingAfterBreak="0">
    <w:nsid w:val="79FB55D2"/>
    <w:multiLevelType w:val="multilevel"/>
    <w:tmpl w:val="322E6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B58B6"/>
    <w:multiLevelType w:val="hybridMultilevel"/>
    <w:tmpl w:val="0060A7B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7CC44948"/>
    <w:multiLevelType w:val="hybridMultilevel"/>
    <w:tmpl w:val="283E2598"/>
    <w:lvl w:ilvl="0" w:tplc="89F861E0">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num w:numId="1">
    <w:abstractNumId w:val="9"/>
  </w:num>
  <w:num w:numId="2">
    <w:abstractNumId w:val="8"/>
  </w:num>
  <w:num w:numId="3">
    <w:abstractNumId w:val="7"/>
  </w:num>
  <w:num w:numId="4">
    <w:abstractNumId w:val="10"/>
  </w:num>
  <w:num w:numId="5">
    <w:abstractNumId w:val="16"/>
  </w:num>
  <w:num w:numId="6">
    <w:abstractNumId w:val="7"/>
    <w:lvlOverride w:ilvl="0">
      <w:startOverride w:val="1"/>
    </w:lvlOverride>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7"/>
  </w:num>
  <w:num w:numId="11">
    <w:abstractNumId w:val="2"/>
  </w:num>
  <w:num w:numId="12">
    <w:abstractNumId w:val="12"/>
  </w:num>
  <w:num w:numId="13">
    <w:abstractNumId w:val="1"/>
  </w:num>
  <w:num w:numId="14">
    <w:abstractNumId w:val="4"/>
  </w:num>
  <w:num w:numId="15">
    <w:abstractNumId w:val="18"/>
  </w:num>
  <w:num w:numId="16">
    <w:abstractNumId w:val="8"/>
    <w:lvlOverride w:ilvl="0">
      <w:startOverride w:val="3"/>
    </w:lvlOverride>
    <w:lvlOverride w:ilvl="1">
      <w:startOverride w:val="1"/>
    </w:lvlOverride>
    <w:lvlOverride w:ilvl="2">
      <w:startOverride w:val="2"/>
    </w:lvlOverride>
  </w:num>
  <w:num w:numId="17">
    <w:abstractNumId w:val="14"/>
  </w:num>
  <w:num w:numId="18">
    <w:abstractNumId w:val="19"/>
  </w:num>
  <w:num w:numId="19">
    <w:abstractNumId w:val="6"/>
  </w:num>
  <w:num w:numId="20">
    <w:abstractNumId w:val="11"/>
  </w:num>
  <w:num w:numId="21">
    <w:abstractNumId w:val="15"/>
  </w:num>
  <w:num w:numId="22">
    <w:abstractNumId w:val="5"/>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181"/>
    <w:rsid w:val="00004BFD"/>
    <w:rsid w:val="000069E6"/>
    <w:rsid w:val="00007BDE"/>
    <w:rsid w:val="0001498E"/>
    <w:rsid w:val="00017AA2"/>
    <w:rsid w:val="0002172C"/>
    <w:rsid w:val="000217C0"/>
    <w:rsid w:val="00025BA5"/>
    <w:rsid w:val="00026202"/>
    <w:rsid w:val="00030824"/>
    <w:rsid w:val="00031B68"/>
    <w:rsid w:val="000340F7"/>
    <w:rsid w:val="00040744"/>
    <w:rsid w:val="000429D3"/>
    <w:rsid w:val="0004478A"/>
    <w:rsid w:val="00045D4A"/>
    <w:rsid w:val="000505BB"/>
    <w:rsid w:val="00052A84"/>
    <w:rsid w:val="00061834"/>
    <w:rsid w:val="0006791C"/>
    <w:rsid w:val="00070B99"/>
    <w:rsid w:val="00071BE4"/>
    <w:rsid w:val="00073066"/>
    <w:rsid w:val="00075800"/>
    <w:rsid w:val="000759E7"/>
    <w:rsid w:val="00075F31"/>
    <w:rsid w:val="00077330"/>
    <w:rsid w:val="000778BF"/>
    <w:rsid w:val="00084475"/>
    <w:rsid w:val="00093FE4"/>
    <w:rsid w:val="00095B97"/>
    <w:rsid w:val="0009600E"/>
    <w:rsid w:val="000A00CE"/>
    <w:rsid w:val="000A5295"/>
    <w:rsid w:val="000B0AD7"/>
    <w:rsid w:val="000B1176"/>
    <w:rsid w:val="000B2F37"/>
    <w:rsid w:val="000B3C35"/>
    <w:rsid w:val="000B7DA2"/>
    <w:rsid w:val="000C0666"/>
    <w:rsid w:val="000C1AA9"/>
    <w:rsid w:val="000C4EC9"/>
    <w:rsid w:val="000C5D21"/>
    <w:rsid w:val="000C68AF"/>
    <w:rsid w:val="000C7085"/>
    <w:rsid w:val="000D0157"/>
    <w:rsid w:val="000D0D40"/>
    <w:rsid w:val="000D1836"/>
    <w:rsid w:val="000D7F91"/>
    <w:rsid w:val="000E39FD"/>
    <w:rsid w:val="000E40C9"/>
    <w:rsid w:val="000E48E6"/>
    <w:rsid w:val="000E7330"/>
    <w:rsid w:val="000F2BEF"/>
    <w:rsid w:val="000F2F1F"/>
    <w:rsid w:val="000F3F4C"/>
    <w:rsid w:val="000F4D1E"/>
    <w:rsid w:val="00100AAE"/>
    <w:rsid w:val="00101372"/>
    <w:rsid w:val="00106A37"/>
    <w:rsid w:val="00116659"/>
    <w:rsid w:val="001168E5"/>
    <w:rsid w:val="0011783F"/>
    <w:rsid w:val="00117BD3"/>
    <w:rsid w:val="001312D5"/>
    <w:rsid w:val="0013327E"/>
    <w:rsid w:val="0013557B"/>
    <w:rsid w:val="00140F3F"/>
    <w:rsid w:val="00152233"/>
    <w:rsid w:val="00152BCC"/>
    <w:rsid w:val="00157DFE"/>
    <w:rsid w:val="001602BF"/>
    <w:rsid w:val="0016333C"/>
    <w:rsid w:val="00165254"/>
    <w:rsid w:val="00166711"/>
    <w:rsid w:val="001742E1"/>
    <w:rsid w:val="0018182C"/>
    <w:rsid w:val="00182B35"/>
    <w:rsid w:val="001847BA"/>
    <w:rsid w:val="00190C8C"/>
    <w:rsid w:val="001A1083"/>
    <w:rsid w:val="001A422B"/>
    <w:rsid w:val="001A646B"/>
    <w:rsid w:val="001B1E9C"/>
    <w:rsid w:val="001B62FD"/>
    <w:rsid w:val="001C03AD"/>
    <w:rsid w:val="001C485C"/>
    <w:rsid w:val="001D015B"/>
    <w:rsid w:val="001D0BCC"/>
    <w:rsid w:val="001D347A"/>
    <w:rsid w:val="001D3482"/>
    <w:rsid w:val="001D5C1D"/>
    <w:rsid w:val="001E0C35"/>
    <w:rsid w:val="001E1B4B"/>
    <w:rsid w:val="001E38BB"/>
    <w:rsid w:val="001E4104"/>
    <w:rsid w:val="001E4E41"/>
    <w:rsid w:val="001E7B6F"/>
    <w:rsid w:val="001F5279"/>
    <w:rsid w:val="002039ED"/>
    <w:rsid w:val="00207CF9"/>
    <w:rsid w:val="002141A5"/>
    <w:rsid w:val="00215043"/>
    <w:rsid w:val="00215A8F"/>
    <w:rsid w:val="00216B9B"/>
    <w:rsid w:val="00217D27"/>
    <w:rsid w:val="0022110D"/>
    <w:rsid w:val="0023200C"/>
    <w:rsid w:val="00233372"/>
    <w:rsid w:val="00234DA0"/>
    <w:rsid w:val="002404FA"/>
    <w:rsid w:val="00240636"/>
    <w:rsid w:val="002453BD"/>
    <w:rsid w:val="00246223"/>
    <w:rsid w:val="002474F7"/>
    <w:rsid w:val="00247636"/>
    <w:rsid w:val="00260584"/>
    <w:rsid w:val="00260ABD"/>
    <w:rsid w:val="0026225C"/>
    <w:rsid w:val="00264E3F"/>
    <w:rsid w:val="00265545"/>
    <w:rsid w:val="0027448B"/>
    <w:rsid w:val="00276385"/>
    <w:rsid w:val="00276469"/>
    <w:rsid w:val="00280430"/>
    <w:rsid w:val="00280BDD"/>
    <w:rsid w:val="00286118"/>
    <w:rsid w:val="002864C6"/>
    <w:rsid w:val="00287193"/>
    <w:rsid w:val="0029678C"/>
    <w:rsid w:val="00297681"/>
    <w:rsid w:val="00297812"/>
    <w:rsid w:val="002A7AFB"/>
    <w:rsid w:val="002B0318"/>
    <w:rsid w:val="002C590F"/>
    <w:rsid w:val="002D042F"/>
    <w:rsid w:val="002D5805"/>
    <w:rsid w:val="002E004D"/>
    <w:rsid w:val="002E406A"/>
    <w:rsid w:val="002E4418"/>
    <w:rsid w:val="002E53B9"/>
    <w:rsid w:val="002E57D7"/>
    <w:rsid w:val="002E7324"/>
    <w:rsid w:val="002E7AEC"/>
    <w:rsid w:val="002F1C2F"/>
    <w:rsid w:val="002F2D6F"/>
    <w:rsid w:val="002F5BFA"/>
    <w:rsid w:val="002F60DC"/>
    <w:rsid w:val="002F6612"/>
    <w:rsid w:val="003023FB"/>
    <w:rsid w:val="00310080"/>
    <w:rsid w:val="00310B62"/>
    <w:rsid w:val="0031122E"/>
    <w:rsid w:val="003118A7"/>
    <w:rsid w:val="00313FD6"/>
    <w:rsid w:val="003320E6"/>
    <w:rsid w:val="00340FF8"/>
    <w:rsid w:val="003419AF"/>
    <w:rsid w:val="0034333A"/>
    <w:rsid w:val="0035002F"/>
    <w:rsid w:val="00350DA8"/>
    <w:rsid w:val="003522B5"/>
    <w:rsid w:val="00354F2E"/>
    <w:rsid w:val="00363BEB"/>
    <w:rsid w:val="00364268"/>
    <w:rsid w:val="0036435C"/>
    <w:rsid w:val="0036453F"/>
    <w:rsid w:val="00366DBF"/>
    <w:rsid w:val="00367330"/>
    <w:rsid w:val="00374929"/>
    <w:rsid w:val="00377C10"/>
    <w:rsid w:val="0038327C"/>
    <w:rsid w:val="00384C41"/>
    <w:rsid w:val="00387161"/>
    <w:rsid w:val="0039312C"/>
    <w:rsid w:val="0039348E"/>
    <w:rsid w:val="00393FD7"/>
    <w:rsid w:val="003A31D3"/>
    <w:rsid w:val="003B3106"/>
    <w:rsid w:val="003B3BFD"/>
    <w:rsid w:val="003B4E69"/>
    <w:rsid w:val="003D287D"/>
    <w:rsid w:val="003D30C2"/>
    <w:rsid w:val="003D6C61"/>
    <w:rsid w:val="003E10AB"/>
    <w:rsid w:val="003E11CA"/>
    <w:rsid w:val="003E1424"/>
    <w:rsid w:val="003E1B07"/>
    <w:rsid w:val="003E2BFA"/>
    <w:rsid w:val="003F27BC"/>
    <w:rsid w:val="003F2EE1"/>
    <w:rsid w:val="003F3D90"/>
    <w:rsid w:val="0040503B"/>
    <w:rsid w:val="004073EC"/>
    <w:rsid w:val="004108CB"/>
    <w:rsid w:val="00410E43"/>
    <w:rsid w:val="0042027A"/>
    <w:rsid w:val="00422930"/>
    <w:rsid w:val="0042361C"/>
    <w:rsid w:val="00432D0D"/>
    <w:rsid w:val="00435AF7"/>
    <w:rsid w:val="00437AB2"/>
    <w:rsid w:val="00437C17"/>
    <w:rsid w:val="0044185C"/>
    <w:rsid w:val="00441AED"/>
    <w:rsid w:val="0044351E"/>
    <w:rsid w:val="00443A55"/>
    <w:rsid w:val="004443D2"/>
    <w:rsid w:val="004459F0"/>
    <w:rsid w:val="00446942"/>
    <w:rsid w:val="004514A3"/>
    <w:rsid w:val="00452340"/>
    <w:rsid w:val="004546D1"/>
    <w:rsid w:val="00454C83"/>
    <w:rsid w:val="00457D44"/>
    <w:rsid w:val="00462335"/>
    <w:rsid w:val="004635FE"/>
    <w:rsid w:val="004654DB"/>
    <w:rsid w:val="0047101D"/>
    <w:rsid w:val="00471173"/>
    <w:rsid w:val="00472470"/>
    <w:rsid w:val="004730CE"/>
    <w:rsid w:val="00481BCE"/>
    <w:rsid w:val="00484BA7"/>
    <w:rsid w:val="004856AF"/>
    <w:rsid w:val="00496E2A"/>
    <w:rsid w:val="004A0691"/>
    <w:rsid w:val="004A508E"/>
    <w:rsid w:val="004B078F"/>
    <w:rsid w:val="004B15C5"/>
    <w:rsid w:val="004C0D6D"/>
    <w:rsid w:val="004C35E0"/>
    <w:rsid w:val="004C3C4F"/>
    <w:rsid w:val="004C5301"/>
    <w:rsid w:val="004C5B86"/>
    <w:rsid w:val="004C5F7C"/>
    <w:rsid w:val="004C75ED"/>
    <w:rsid w:val="004D4389"/>
    <w:rsid w:val="004D62F0"/>
    <w:rsid w:val="004D6AA0"/>
    <w:rsid w:val="004D746C"/>
    <w:rsid w:val="004E117C"/>
    <w:rsid w:val="004F5A05"/>
    <w:rsid w:val="004F611E"/>
    <w:rsid w:val="004F635B"/>
    <w:rsid w:val="00504257"/>
    <w:rsid w:val="005073B0"/>
    <w:rsid w:val="00507D28"/>
    <w:rsid w:val="00512A44"/>
    <w:rsid w:val="00513939"/>
    <w:rsid w:val="00520050"/>
    <w:rsid w:val="005317B2"/>
    <w:rsid w:val="00534B0D"/>
    <w:rsid w:val="00537F10"/>
    <w:rsid w:val="0054352C"/>
    <w:rsid w:val="005500A8"/>
    <w:rsid w:val="00562357"/>
    <w:rsid w:val="0056354D"/>
    <w:rsid w:val="00564DD7"/>
    <w:rsid w:val="0056725A"/>
    <w:rsid w:val="005679D5"/>
    <w:rsid w:val="00570C71"/>
    <w:rsid w:val="0057103C"/>
    <w:rsid w:val="00572890"/>
    <w:rsid w:val="00576159"/>
    <w:rsid w:val="00583AA6"/>
    <w:rsid w:val="005866A1"/>
    <w:rsid w:val="00587C26"/>
    <w:rsid w:val="00590A81"/>
    <w:rsid w:val="00590AE6"/>
    <w:rsid w:val="00591966"/>
    <w:rsid w:val="005921CC"/>
    <w:rsid w:val="00596447"/>
    <w:rsid w:val="005A0A05"/>
    <w:rsid w:val="005A172B"/>
    <w:rsid w:val="005A3856"/>
    <w:rsid w:val="005A49CA"/>
    <w:rsid w:val="005A7D5C"/>
    <w:rsid w:val="005B6684"/>
    <w:rsid w:val="005B7DD6"/>
    <w:rsid w:val="005C16E1"/>
    <w:rsid w:val="005C38B3"/>
    <w:rsid w:val="005C5769"/>
    <w:rsid w:val="005D0D63"/>
    <w:rsid w:val="005D3933"/>
    <w:rsid w:val="005D50F2"/>
    <w:rsid w:val="005D6030"/>
    <w:rsid w:val="005D748D"/>
    <w:rsid w:val="005E00C8"/>
    <w:rsid w:val="005E65C8"/>
    <w:rsid w:val="005E666B"/>
    <w:rsid w:val="005F7293"/>
    <w:rsid w:val="005F761E"/>
    <w:rsid w:val="005F7A45"/>
    <w:rsid w:val="005F7EED"/>
    <w:rsid w:val="00600128"/>
    <w:rsid w:val="0060457A"/>
    <w:rsid w:val="00611931"/>
    <w:rsid w:val="006141F8"/>
    <w:rsid w:val="00615657"/>
    <w:rsid w:val="00624EFE"/>
    <w:rsid w:val="0062674B"/>
    <w:rsid w:val="0063501A"/>
    <w:rsid w:val="0063601A"/>
    <w:rsid w:val="00637063"/>
    <w:rsid w:val="0063771A"/>
    <w:rsid w:val="00637A27"/>
    <w:rsid w:val="00642A49"/>
    <w:rsid w:val="00644C08"/>
    <w:rsid w:val="0065053C"/>
    <w:rsid w:val="00650712"/>
    <w:rsid w:val="00653AD6"/>
    <w:rsid w:val="006550E1"/>
    <w:rsid w:val="00655AAC"/>
    <w:rsid w:val="0066749B"/>
    <w:rsid w:val="0066786F"/>
    <w:rsid w:val="006700B9"/>
    <w:rsid w:val="006722CE"/>
    <w:rsid w:val="00675013"/>
    <w:rsid w:val="0068140A"/>
    <w:rsid w:val="00681A7E"/>
    <w:rsid w:val="006845F4"/>
    <w:rsid w:val="006847E5"/>
    <w:rsid w:val="006849E9"/>
    <w:rsid w:val="00685C5D"/>
    <w:rsid w:val="00686623"/>
    <w:rsid w:val="00690CEF"/>
    <w:rsid w:val="00691179"/>
    <w:rsid w:val="00691F61"/>
    <w:rsid w:val="00693F82"/>
    <w:rsid w:val="006970A9"/>
    <w:rsid w:val="00697840"/>
    <w:rsid w:val="006A0342"/>
    <w:rsid w:val="006A1F2D"/>
    <w:rsid w:val="006A1FD0"/>
    <w:rsid w:val="006A35C1"/>
    <w:rsid w:val="006A5CFC"/>
    <w:rsid w:val="006B020C"/>
    <w:rsid w:val="006B0472"/>
    <w:rsid w:val="006B1912"/>
    <w:rsid w:val="006B1968"/>
    <w:rsid w:val="006B3250"/>
    <w:rsid w:val="006B6678"/>
    <w:rsid w:val="006B7598"/>
    <w:rsid w:val="006C2650"/>
    <w:rsid w:val="006C44EA"/>
    <w:rsid w:val="006D08B4"/>
    <w:rsid w:val="006D2345"/>
    <w:rsid w:val="006D2421"/>
    <w:rsid w:val="006D260C"/>
    <w:rsid w:val="006D51AA"/>
    <w:rsid w:val="006D52CF"/>
    <w:rsid w:val="006D64AA"/>
    <w:rsid w:val="006E01C6"/>
    <w:rsid w:val="006E38EC"/>
    <w:rsid w:val="006E5ED5"/>
    <w:rsid w:val="006F0564"/>
    <w:rsid w:val="006F40BA"/>
    <w:rsid w:val="006F6403"/>
    <w:rsid w:val="00700AD8"/>
    <w:rsid w:val="00702F7D"/>
    <w:rsid w:val="00704B38"/>
    <w:rsid w:val="00713070"/>
    <w:rsid w:val="00713FA7"/>
    <w:rsid w:val="00716D92"/>
    <w:rsid w:val="00720396"/>
    <w:rsid w:val="00721786"/>
    <w:rsid w:val="00721C0B"/>
    <w:rsid w:val="00721F1D"/>
    <w:rsid w:val="0072558B"/>
    <w:rsid w:val="00725896"/>
    <w:rsid w:val="00727643"/>
    <w:rsid w:val="00735558"/>
    <w:rsid w:val="007410F5"/>
    <w:rsid w:val="00741551"/>
    <w:rsid w:val="00743C9D"/>
    <w:rsid w:val="00746005"/>
    <w:rsid w:val="00751D30"/>
    <w:rsid w:val="00752151"/>
    <w:rsid w:val="00754328"/>
    <w:rsid w:val="007619E8"/>
    <w:rsid w:val="00764205"/>
    <w:rsid w:val="00764F09"/>
    <w:rsid w:val="00771C53"/>
    <w:rsid w:val="007759D9"/>
    <w:rsid w:val="007774EB"/>
    <w:rsid w:val="007864DE"/>
    <w:rsid w:val="00787C5D"/>
    <w:rsid w:val="00793056"/>
    <w:rsid w:val="007A1647"/>
    <w:rsid w:val="007B18C5"/>
    <w:rsid w:val="007B68EC"/>
    <w:rsid w:val="007B6FA4"/>
    <w:rsid w:val="007C205A"/>
    <w:rsid w:val="007D5892"/>
    <w:rsid w:val="007E0F15"/>
    <w:rsid w:val="007E420B"/>
    <w:rsid w:val="007F1113"/>
    <w:rsid w:val="007F3A52"/>
    <w:rsid w:val="007F5787"/>
    <w:rsid w:val="007F5A09"/>
    <w:rsid w:val="00802932"/>
    <w:rsid w:val="00802D60"/>
    <w:rsid w:val="00805B4A"/>
    <w:rsid w:val="00807417"/>
    <w:rsid w:val="0081088F"/>
    <w:rsid w:val="00814FD4"/>
    <w:rsid w:val="008150CA"/>
    <w:rsid w:val="00817A2D"/>
    <w:rsid w:val="00817CDC"/>
    <w:rsid w:val="008205EF"/>
    <w:rsid w:val="00820FA3"/>
    <w:rsid w:val="00822762"/>
    <w:rsid w:val="00822B90"/>
    <w:rsid w:val="00826016"/>
    <w:rsid w:val="008358C2"/>
    <w:rsid w:val="0083603C"/>
    <w:rsid w:val="00841D83"/>
    <w:rsid w:val="0084251E"/>
    <w:rsid w:val="00843453"/>
    <w:rsid w:val="00843A85"/>
    <w:rsid w:val="0086133C"/>
    <w:rsid w:val="00862B91"/>
    <w:rsid w:val="00862F83"/>
    <w:rsid w:val="00874A64"/>
    <w:rsid w:val="00882C71"/>
    <w:rsid w:val="008875CD"/>
    <w:rsid w:val="00892C74"/>
    <w:rsid w:val="00892D27"/>
    <w:rsid w:val="0089714F"/>
    <w:rsid w:val="008A2AB4"/>
    <w:rsid w:val="008A2F14"/>
    <w:rsid w:val="008A31B8"/>
    <w:rsid w:val="008C118E"/>
    <w:rsid w:val="008C15AF"/>
    <w:rsid w:val="008C352D"/>
    <w:rsid w:val="008C4451"/>
    <w:rsid w:val="008C649A"/>
    <w:rsid w:val="008E0751"/>
    <w:rsid w:val="008E082D"/>
    <w:rsid w:val="008E419E"/>
    <w:rsid w:val="008E654F"/>
    <w:rsid w:val="008F0F56"/>
    <w:rsid w:val="008F1947"/>
    <w:rsid w:val="00900011"/>
    <w:rsid w:val="0090154B"/>
    <w:rsid w:val="00901FC7"/>
    <w:rsid w:val="0090212D"/>
    <w:rsid w:val="00903E33"/>
    <w:rsid w:val="00906604"/>
    <w:rsid w:val="00906612"/>
    <w:rsid w:val="00916510"/>
    <w:rsid w:val="00926DFA"/>
    <w:rsid w:val="00927E8B"/>
    <w:rsid w:val="0094529E"/>
    <w:rsid w:val="00945FDB"/>
    <w:rsid w:val="00946A99"/>
    <w:rsid w:val="00955815"/>
    <w:rsid w:val="00955D8A"/>
    <w:rsid w:val="00961B8D"/>
    <w:rsid w:val="00962C7E"/>
    <w:rsid w:val="00965332"/>
    <w:rsid w:val="0096596E"/>
    <w:rsid w:val="00971182"/>
    <w:rsid w:val="00971DE3"/>
    <w:rsid w:val="00977322"/>
    <w:rsid w:val="00982DAA"/>
    <w:rsid w:val="0098548B"/>
    <w:rsid w:val="0098601F"/>
    <w:rsid w:val="0099112F"/>
    <w:rsid w:val="0099266B"/>
    <w:rsid w:val="00992F6D"/>
    <w:rsid w:val="00994D4E"/>
    <w:rsid w:val="009951F2"/>
    <w:rsid w:val="009A0FBB"/>
    <w:rsid w:val="009A1817"/>
    <w:rsid w:val="009A35F9"/>
    <w:rsid w:val="009A41E8"/>
    <w:rsid w:val="009A4E0C"/>
    <w:rsid w:val="009B4954"/>
    <w:rsid w:val="009B50E0"/>
    <w:rsid w:val="009B5217"/>
    <w:rsid w:val="009C5F5F"/>
    <w:rsid w:val="009E0EB0"/>
    <w:rsid w:val="009F0FC3"/>
    <w:rsid w:val="009F19A7"/>
    <w:rsid w:val="009F5F97"/>
    <w:rsid w:val="00A00754"/>
    <w:rsid w:val="00A010EF"/>
    <w:rsid w:val="00A0162D"/>
    <w:rsid w:val="00A03DDE"/>
    <w:rsid w:val="00A055DC"/>
    <w:rsid w:val="00A0586C"/>
    <w:rsid w:val="00A06798"/>
    <w:rsid w:val="00A06F4F"/>
    <w:rsid w:val="00A103BB"/>
    <w:rsid w:val="00A103CC"/>
    <w:rsid w:val="00A11491"/>
    <w:rsid w:val="00A135BD"/>
    <w:rsid w:val="00A13BDD"/>
    <w:rsid w:val="00A14B4F"/>
    <w:rsid w:val="00A16DFC"/>
    <w:rsid w:val="00A1730E"/>
    <w:rsid w:val="00A17A70"/>
    <w:rsid w:val="00A22BBB"/>
    <w:rsid w:val="00A27914"/>
    <w:rsid w:val="00A30385"/>
    <w:rsid w:val="00A31510"/>
    <w:rsid w:val="00A332EA"/>
    <w:rsid w:val="00A518C5"/>
    <w:rsid w:val="00A52399"/>
    <w:rsid w:val="00A53010"/>
    <w:rsid w:val="00A5418A"/>
    <w:rsid w:val="00A54F80"/>
    <w:rsid w:val="00A57D99"/>
    <w:rsid w:val="00A63A4B"/>
    <w:rsid w:val="00A66642"/>
    <w:rsid w:val="00A6710C"/>
    <w:rsid w:val="00A70CDC"/>
    <w:rsid w:val="00A72499"/>
    <w:rsid w:val="00A7537C"/>
    <w:rsid w:val="00A77ACB"/>
    <w:rsid w:val="00A8269B"/>
    <w:rsid w:val="00A8798F"/>
    <w:rsid w:val="00A91CD3"/>
    <w:rsid w:val="00A95BC5"/>
    <w:rsid w:val="00A97E32"/>
    <w:rsid w:val="00AA07F8"/>
    <w:rsid w:val="00AA30A1"/>
    <w:rsid w:val="00AA3E9E"/>
    <w:rsid w:val="00AA4DEB"/>
    <w:rsid w:val="00AB02EB"/>
    <w:rsid w:val="00AB3767"/>
    <w:rsid w:val="00AB4BC5"/>
    <w:rsid w:val="00AC4AF0"/>
    <w:rsid w:val="00AD05CA"/>
    <w:rsid w:val="00AD0F82"/>
    <w:rsid w:val="00AD1ABC"/>
    <w:rsid w:val="00AD1B20"/>
    <w:rsid w:val="00AD226D"/>
    <w:rsid w:val="00AD228F"/>
    <w:rsid w:val="00AE7883"/>
    <w:rsid w:val="00AF1379"/>
    <w:rsid w:val="00AF4473"/>
    <w:rsid w:val="00B0659C"/>
    <w:rsid w:val="00B07932"/>
    <w:rsid w:val="00B10BB5"/>
    <w:rsid w:val="00B14A35"/>
    <w:rsid w:val="00B15072"/>
    <w:rsid w:val="00B16E29"/>
    <w:rsid w:val="00B207EB"/>
    <w:rsid w:val="00B210F7"/>
    <w:rsid w:val="00B26C8A"/>
    <w:rsid w:val="00B302BE"/>
    <w:rsid w:val="00B3078B"/>
    <w:rsid w:val="00B34CD9"/>
    <w:rsid w:val="00B41028"/>
    <w:rsid w:val="00B4268D"/>
    <w:rsid w:val="00B428AC"/>
    <w:rsid w:val="00B42BF1"/>
    <w:rsid w:val="00B4388E"/>
    <w:rsid w:val="00B51264"/>
    <w:rsid w:val="00B52D02"/>
    <w:rsid w:val="00B54A5A"/>
    <w:rsid w:val="00B56DD4"/>
    <w:rsid w:val="00B576B1"/>
    <w:rsid w:val="00B6132E"/>
    <w:rsid w:val="00B62BD2"/>
    <w:rsid w:val="00B639AA"/>
    <w:rsid w:val="00B66861"/>
    <w:rsid w:val="00B67224"/>
    <w:rsid w:val="00B67555"/>
    <w:rsid w:val="00B71473"/>
    <w:rsid w:val="00B83C3F"/>
    <w:rsid w:val="00B83C64"/>
    <w:rsid w:val="00B85D0A"/>
    <w:rsid w:val="00B86851"/>
    <w:rsid w:val="00B869CD"/>
    <w:rsid w:val="00B87D10"/>
    <w:rsid w:val="00B916B2"/>
    <w:rsid w:val="00B918AD"/>
    <w:rsid w:val="00B95BB1"/>
    <w:rsid w:val="00BA4756"/>
    <w:rsid w:val="00BA5EA1"/>
    <w:rsid w:val="00BA6A49"/>
    <w:rsid w:val="00BB0176"/>
    <w:rsid w:val="00BC1553"/>
    <w:rsid w:val="00BC6426"/>
    <w:rsid w:val="00BD4AE2"/>
    <w:rsid w:val="00BD69DE"/>
    <w:rsid w:val="00BD7B50"/>
    <w:rsid w:val="00BE20DE"/>
    <w:rsid w:val="00BE3758"/>
    <w:rsid w:val="00BE4A6A"/>
    <w:rsid w:val="00BF4619"/>
    <w:rsid w:val="00C01E2F"/>
    <w:rsid w:val="00C11B46"/>
    <w:rsid w:val="00C11D4B"/>
    <w:rsid w:val="00C1592B"/>
    <w:rsid w:val="00C168C4"/>
    <w:rsid w:val="00C21181"/>
    <w:rsid w:val="00C212EF"/>
    <w:rsid w:val="00C2592B"/>
    <w:rsid w:val="00C25B35"/>
    <w:rsid w:val="00C304A7"/>
    <w:rsid w:val="00C30FF4"/>
    <w:rsid w:val="00C32266"/>
    <w:rsid w:val="00C32B13"/>
    <w:rsid w:val="00C34EB3"/>
    <w:rsid w:val="00C51464"/>
    <w:rsid w:val="00C517A2"/>
    <w:rsid w:val="00C5545F"/>
    <w:rsid w:val="00C56E55"/>
    <w:rsid w:val="00C60E5D"/>
    <w:rsid w:val="00C6212C"/>
    <w:rsid w:val="00C64FB2"/>
    <w:rsid w:val="00C664C7"/>
    <w:rsid w:val="00C66AC9"/>
    <w:rsid w:val="00C729E8"/>
    <w:rsid w:val="00C74557"/>
    <w:rsid w:val="00C805EF"/>
    <w:rsid w:val="00C80B46"/>
    <w:rsid w:val="00C8284F"/>
    <w:rsid w:val="00C86B12"/>
    <w:rsid w:val="00C87449"/>
    <w:rsid w:val="00C9083C"/>
    <w:rsid w:val="00C929EB"/>
    <w:rsid w:val="00C945CF"/>
    <w:rsid w:val="00C95BF2"/>
    <w:rsid w:val="00CA2B50"/>
    <w:rsid w:val="00CA61BC"/>
    <w:rsid w:val="00CB0CBC"/>
    <w:rsid w:val="00CB35C4"/>
    <w:rsid w:val="00CC18AE"/>
    <w:rsid w:val="00CC33F3"/>
    <w:rsid w:val="00CC400E"/>
    <w:rsid w:val="00CC4F9D"/>
    <w:rsid w:val="00CC514B"/>
    <w:rsid w:val="00CD1111"/>
    <w:rsid w:val="00CD1E37"/>
    <w:rsid w:val="00CE27E9"/>
    <w:rsid w:val="00CE3412"/>
    <w:rsid w:val="00CE3B30"/>
    <w:rsid w:val="00CE3C30"/>
    <w:rsid w:val="00CF03D5"/>
    <w:rsid w:val="00CF0556"/>
    <w:rsid w:val="00CF08CD"/>
    <w:rsid w:val="00CF329C"/>
    <w:rsid w:val="00CF630D"/>
    <w:rsid w:val="00D0035F"/>
    <w:rsid w:val="00D01EEE"/>
    <w:rsid w:val="00D032FB"/>
    <w:rsid w:val="00D100E2"/>
    <w:rsid w:val="00D11BBF"/>
    <w:rsid w:val="00D14BC0"/>
    <w:rsid w:val="00D20BC7"/>
    <w:rsid w:val="00D21E4C"/>
    <w:rsid w:val="00D231FA"/>
    <w:rsid w:val="00D27FC0"/>
    <w:rsid w:val="00D363D0"/>
    <w:rsid w:val="00D4255F"/>
    <w:rsid w:val="00D51867"/>
    <w:rsid w:val="00D51F8F"/>
    <w:rsid w:val="00D55CBD"/>
    <w:rsid w:val="00D56596"/>
    <w:rsid w:val="00D624BC"/>
    <w:rsid w:val="00D637DE"/>
    <w:rsid w:val="00D63F73"/>
    <w:rsid w:val="00D657F5"/>
    <w:rsid w:val="00D675C6"/>
    <w:rsid w:val="00D71E38"/>
    <w:rsid w:val="00D75674"/>
    <w:rsid w:val="00D75820"/>
    <w:rsid w:val="00D83F1F"/>
    <w:rsid w:val="00D85F2A"/>
    <w:rsid w:val="00D90A1F"/>
    <w:rsid w:val="00D94AF3"/>
    <w:rsid w:val="00D95747"/>
    <w:rsid w:val="00D95B64"/>
    <w:rsid w:val="00DA188C"/>
    <w:rsid w:val="00DA3C63"/>
    <w:rsid w:val="00DB1BF3"/>
    <w:rsid w:val="00DB2047"/>
    <w:rsid w:val="00DC1E52"/>
    <w:rsid w:val="00DC45DE"/>
    <w:rsid w:val="00DC5C39"/>
    <w:rsid w:val="00DD5ABF"/>
    <w:rsid w:val="00DD6FF9"/>
    <w:rsid w:val="00DE7E7D"/>
    <w:rsid w:val="00DE7EFB"/>
    <w:rsid w:val="00DF0ACA"/>
    <w:rsid w:val="00DF0DA2"/>
    <w:rsid w:val="00DF238E"/>
    <w:rsid w:val="00DF2AE0"/>
    <w:rsid w:val="00DF3F20"/>
    <w:rsid w:val="00DF4B8A"/>
    <w:rsid w:val="00DF76A8"/>
    <w:rsid w:val="00E0089B"/>
    <w:rsid w:val="00E06ABB"/>
    <w:rsid w:val="00E1185D"/>
    <w:rsid w:val="00E15CCE"/>
    <w:rsid w:val="00E17772"/>
    <w:rsid w:val="00E21654"/>
    <w:rsid w:val="00E32588"/>
    <w:rsid w:val="00E332C1"/>
    <w:rsid w:val="00E334A0"/>
    <w:rsid w:val="00E33AB8"/>
    <w:rsid w:val="00E42369"/>
    <w:rsid w:val="00E4253E"/>
    <w:rsid w:val="00E43BC5"/>
    <w:rsid w:val="00E4524D"/>
    <w:rsid w:val="00E4529F"/>
    <w:rsid w:val="00E46F86"/>
    <w:rsid w:val="00E5189D"/>
    <w:rsid w:val="00E54BE9"/>
    <w:rsid w:val="00E62E04"/>
    <w:rsid w:val="00E635D1"/>
    <w:rsid w:val="00E63603"/>
    <w:rsid w:val="00E658DD"/>
    <w:rsid w:val="00E66EFD"/>
    <w:rsid w:val="00E72512"/>
    <w:rsid w:val="00E740F5"/>
    <w:rsid w:val="00E74467"/>
    <w:rsid w:val="00E8143D"/>
    <w:rsid w:val="00E83C3F"/>
    <w:rsid w:val="00E935A7"/>
    <w:rsid w:val="00E94CF8"/>
    <w:rsid w:val="00E977E8"/>
    <w:rsid w:val="00EA0238"/>
    <w:rsid w:val="00EB518E"/>
    <w:rsid w:val="00EB546F"/>
    <w:rsid w:val="00EB6B41"/>
    <w:rsid w:val="00EB7C70"/>
    <w:rsid w:val="00EC2340"/>
    <w:rsid w:val="00EC3B6A"/>
    <w:rsid w:val="00ED4BA8"/>
    <w:rsid w:val="00ED53BD"/>
    <w:rsid w:val="00ED5DFF"/>
    <w:rsid w:val="00EE022D"/>
    <w:rsid w:val="00EE16DB"/>
    <w:rsid w:val="00EE415F"/>
    <w:rsid w:val="00EE788C"/>
    <w:rsid w:val="00EF0294"/>
    <w:rsid w:val="00EF0902"/>
    <w:rsid w:val="00EF1BFC"/>
    <w:rsid w:val="00EF3B5E"/>
    <w:rsid w:val="00EF3DB5"/>
    <w:rsid w:val="00EF61BD"/>
    <w:rsid w:val="00EF7E86"/>
    <w:rsid w:val="00F00D16"/>
    <w:rsid w:val="00F05022"/>
    <w:rsid w:val="00F11508"/>
    <w:rsid w:val="00F20781"/>
    <w:rsid w:val="00F239F6"/>
    <w:rsid w:val="00F256E4"/>
    <w:rsid w:val="00F26C6A"/>
    <w:rsid w:val="00F27C1D"/>
    <w:rsid w:val="00F4018C"/>
    <w:rsid w:val="00F42A92"/>
    <w:rsid w:val="00F52A00"/>
    <w:rsid w:val="00F54071"/>
    <w:rsid w:val="00F566AF"/>
    <w:rsid w:val="00F56BCB"/>
    <w:rsid w:val="00F63F33"/>
    <w:rsid w:val="00F649F4"/>
    <w:rsid w:val="00F675F9"/>
    <w:rsid w:val="00F73402"/>
    <w:rsid w:val="00F80BDE"/>
    <w:rsid w:val="00F83784"/>
    <w:rsid w:val="00F84698"/>
    <w:rsid w:val="00F872A1"/>
    <w:rsid w:val="00F958E3"/>
    <w:rsid w:val="00FA690E"/>
    <w:rsid w:val="00FA710C"/>
    <w:rsid w:val="00FB109D"/>
    <w:rsid w:val="00FB6EB3"/>
    <w:rsid w:val="00FB6F79"/>
    <w:rsid w:val="00FC33D5"/>
    <w:rsid w:val="00FC5878"/>
    <w:rsid w:val="00FC6A42"/>
    <w:rsid w:val="00FD0720"/>
    <w:rsid w:val="00FD5418"/>
    <w:rsid w:val="00FD5E93"/>
    <w:rsid w:val="00FD5F84"/>
    <w:rsid w:val="00FE1372"/>
    <w:rsid w:val="00FE19D7"/>
    <w:rsid w:val="00FE1EE1"/>
    <w:rsid w:val="00FE35D7"/>
    <w:rsid w:val="00FE79D0"/>
    <w:rsid w:val="00FF00BC"/>
    <w:rsid w:val="00FF0542"/>
    <w:rsid w:val="00FF18C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3A2EC2"/>
  <w15:chartTrackingRefBased/>
  <w15:docId w15:val="{46A478A3-5526-BC45-B49E-E1C2799B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F91"/>
    <w:pPr>
      <w:widowControl w:val="0"/>
      <w:jc w:val="both"/>
    </w:pPr>
    <w:rPr>
      <w:rFonts w:ascii="Arial" w:hAnsi="Arial"/>
      <w:snapToGrid w:val="0"/>
      <w:sz w:val="24"/>
    </w:rPr>
  </w:style>
  <w:style w:type="paragraph" w:styleId="Ttulo1">
    <w:name w:val="heading 1"/>
    <w:basedOn w:val="Normal"/>
    <w:next w:val="Pargrafo"/>
    <w:qFormat/>
    <w:rsid w:val="00EF0902"/>
    <w:pPr>
      <w:keepNext/>
      <w:pageBreakBefore/>
      <w:numPr>
        <w:numId w:val="2"/>
      </w:numPr>
      <w:tabs>
        <w:tab w:val="left" w:pos="227"/>
      </w:tabs>
      <w:spacing w:after="360" w:line="360" w:lineRule="auto"/>
      <w:outlineLvl w:val="0"/>
    </w:pPr>
    <w:rPr>
      <w:b/>
      <w:caps/>
      <w:kern w:val="28"/>
    </w:rPr>
  </w:style>
  <w:style w:type="paragraph" w:styleId="Ttulo2">
    <w:name w:val="heading 2"/>
    <w:basedOn w:val="Normal"/>
    <w:next w:val="Pargrafo"/>
    <w:link w:val="Ttulo2Char"/>
    <w:qFormat/>
    <w:rsid w:val="00EF0902"/>
    <w:pPr>
      <w:keepNext/>
      <w:numPr>
        <w:ilvl w:val="1"/>
        <w:numId w:val="2"/>
      </w:numPr>
      <w:tabs>
        <w:tab w:val="left" w:pos="227"/>
      </w:tabs>
      <w:spacing w:before="360" w:after="360" w:line="360" w:lineRule="auto"/>
      <w:outlineLvl w:val="1"/>
    </w:pPr>
    <w:rPr>
      <w:caps/>
      <w:szCs w:val="24"/>
    </w:rPr>
  </w:style>
  <w:style w:type="paragraph" w:styleId="Ttulo3">
    <w:name w:val="heading 3"/>
    <w:basedOn w:val="Normal"/>
    <w:next w:val="Pargrafo"/>
    <w:link w:val="Ttulo3Char"/>
    <w:qFormat/>
    <w:rsid w:val="00EF0902"/>
    <w:pPr>
      <w:keepNext/>
      <w:numPr>
        <w:ilvl w:val="2"/>
        <w:numId w:val="2"/>
      </w:numPr>
      <w:tabs>
        <w:tab w:val="left" w:pos="227"/>
        <w:tab w:val="left" w:pos="624"/>
      </w:tabs>
      <w:spacing w:before="360" w:after="360" w:line="360" w:lineRule="auto"/>
      <w:outlineLvl w:val="2"/>
    </w:pPr>
    <w:rPr>
      <w:lang w:val="x-none" w:eastAsia="x-none"/>
    </w:r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9F19A7"/>
    <w:pPr>
      <w:tabs>
        <w:tab w:val="left" w:pos="1701"/>
      </w:tabs>
      <w:spacing w:line="360" w:lineRule="auto"/>
      <w:ind w:firstLine="1701"/>
    </w:pPr>
  </w:style>
  <w:style w:type="paragraph" w:styleId="Sumrio1">
    <w:name w:val="toc 1"/>
    <w:basedOn w:val="Normal"/>
    <w:next w:val="Normal"/>
    <w:autoRedefine/>
    <w:uiPriority w:val="39"/>
    <w:rsid w:val="00962C7E"/>
    <w:pPr>
      <w:tabs>
        <w:tab w:val="left" w:pos="720"/>
        <w:tab w:val="right" w:leader="dot" w:pos="9062"/>
      </w:tabs>
      <w:spacing w:line="360" w:lineRule="auto"/>
      <w:jc w:val="center"/>
    </w:pPr>
    <w:rPr>
      <w:noProof/>
      <w:sz w:val="22"/>
      <w:szCs w:val="24"/>
    </w:rPr>
  </w:style>
  <w:style w:type="paragraph" w:customStyle="1" w:styleId="Agradecimentos">
    <w:name w:val="Agradecimentos"/>
    <w:basedOn w:val="Normal"/>
    <w:rsid w:val="000D7F91"/>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rsid w:val="000D7F91"/>
    <w:pPr>
      <w:ind w:left="240"/>
    </w:pPr>
  </w:style>
  <w:style w:type="paragraph" w:customStyle="1" w:styleId="Epgrafe">
    <w:name w:val="Epígrafe"/>
    <w:basedOn w:val="Normal"/>
    <w:rsid w:val="000D7F91"/>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uiPriority w:val="39"/>
    <w:rsid w:val="000D7F91"/>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rsid w:val="000D7F91"/>
    <w:pPr>
      <w:ind w:left="720"/>
    </w:pPr>
  </w:style>
  <w:style w:type="paragraph" w:styleId="Sumrio5">
    <w:name w:val="toc 5"/>
    <w:basedOn w:val="Normal"/>
    <w:next w:val="Normal"/>
    <w:autoRedefine/>
    <w:semiHidden/>
    <w:rsid w:val="000D7F91"/>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rsid w:val="000D7F91"/>
    <w:pPr>
      <w:tabs>
        <w:tab w:val="center" w:pos="4419"/>
        <w:tab w:val="right" w:pos="8838"/>
      </w:tabs>
    </w:pPr>
  </w:style>
  <w:style w:type="paragraph" w:styleId="Sumrio6">
    <w:name w:val="toc 6"/>
    <w:basedOn w:val="Normal"/>
    <w:next w:val="Normal"/>
    <w:autoRedefine/>
    <w:semiHidden/>
    <w:rsid w:val="000D7F91"/>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rsid w:val="000D7F91"/>
    <w:pPr>
      <w:jc w:val="right"/>
    </w:pPr>
  </w:style>
  <w:style w:type="paragraph" w:styleId="Sumrio7">
    <w:name w:val="toc 7"/>
    <w:basedOn w:val="Normal"/>
    <w:next w:val="Normal"/>
    <w:autoRedefine/>
    <w:semiHidden/>
    <w:rsid w:val="000D7F91"/>
    <w:pPr>
      <w:ind w:left="1440"/>
    </w:pPr>
  </w:style>
  <w:style w:type="paragraph" w:customStyle="1" w:styleId="Texto-Resumo">
    <w:name w:val="Texto - Resumo"/>
    <w:basedOn w:val="Normal"/>
    <w:rsid w:val="000D7F91"/>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sid w:val="000D7F91"/>
    <w:rPr>
      <w:vertAlign w:val="superscript"/>
    </w:rPr>
  </w:style>
  <w:style w:type="paragraph" w:styleId="Textodenotaderodap">
    <w:name w:val="footnote text"/>
    <w:basedOn w:val="Normal"/>
    <w:semiHidden/>
    <w:rsid w:val="000D7F91"/>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rsid w:val="000D7F91"/>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rsid w:val="000D7F91"/>
    <w:pPr>
      <w:jc w:val="right"/>
    </w:pPr>
    <w:rPr>
      <w:sz w:val="20"/>
    </w:rPr>
  </w:style>
  <w:style w:type="paragraph" w:customStyle="1" w:styleId="Legendas">
    <w:name w:val="Legendas"/>
    <w:basedOn w:val="Normal"/>
    <w:rsid w:val="000D7F91"/>
    <w:pPr>
      <w:spacing w:after="360"/>
      <w:jc w:val="left"/>
    </w:pPr>
    <w:rPr>
      <w:snapToGrid/>
      <w:sz w:val="20"/>
      <w:szCs w:val="24"/>
    </w:rPr>
  </w:style>
  <w:style w:type="paragraph" w:customStyle="1" w:styleId="NotadeRodap">
    <w:name w:val="Nota de Rodapé"/>
    <w:basedOn w:val="Normal"/>
    <w:rsid w:val="000D7F91"/>
    <w:pPr>
      <w:jc w:val="left"/>
    </w:pPr>
    <w:rPr>
      <w:snapToGrid/>
      <w:sz w:val="20"/>
    </w:rPr>
  </w:style>
  <w:style w:type="paragraph" w:styleId="Sumrio8">
    <w:name w:val="toc 8"/>
    <w:basedOn w:val="Normal"/>
    <w:next w:val="Normal"/>
    <w:autoRedefine/>
    <w:semiHidden/>
    <w:rsid w:val="000D7F91"/>
    <w:pPr>
      <w:ind w:left="1680"/>
    </w:pPr>
  </w:style>
  <w:style w:type="paragraph" w:styleId="Sumrio9">
    <w:name w:val="toc 9"/>
    <w:basedOn w:val="Normal"/>
    <w:next w:val="Normal"/>
    <w:autoRedefine/>
    <w:semiHidden/>
    <w:rsid w:val="000D7F91"/>
    <w:pPr>
      <w:ind w:left="1920"/>
    </w:pPr>
  </w:style>
  <w:style w:type="paragraph" w:customStyle="1" w:styleId="Sumrio">
    <w:name w:val="Sumário"/>
    <w:basedOn w:val="Normal"/>
    <w:rsid w:val="000D7F91"/>
    <w:pPr>
      <w:tabs>
        <w:tab w:val="left" w:leader="dot" w:pos="8732"/>
      </w:tabs>
      <w:spacing w:line="360" w:lineRule="auto"/>
    </w:pPr>
  </w:style>
  <w:style w:type="character" w:styleId="Hyperlink">
    <w:name w:val="Hyperlink"/>
    <w:uiPriority w:val="99"/>
    <w:rsid w:val="000D7F91"/>
    <w:rPr>
      <w:color w:val="0000FF"/>
      <w:u w:val="single"/>
    </w:rPr>
  </w:style>
  <w:style w:type="paragraph" w:styleId="Cabealho">
    <w:name w:val="header"/>
    <w:basedOn w:val="Normal"/>
    <w:rsid w:val="000D7F91"/>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uiPriority w:val="59"/>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lang w:val="x-none" w:eastAsia="x-none"/>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character" w:customStyle="1" w:styleId="apple-converted-space">
    <w:name w:val="apple-converted-space"/>
    <w:basedOn w:val="Fontepargpadro"/>
    <w:rsid w:val="00697840"/>
  </w:style>
  <w:style w:type="paragraph" w:styleId="Textodebalo">
    <w:name w:val="Balloon Text"/>
    <w:basedOn w:val="Normal"/>
    <w:link w:val="TextodebaloChar"/>
    <w:rsid w:val="00152233"/>
    <w:rPr>
      <w:rFonts w:ascii="Tahoma" w:hAnsi="Tahoma" w:cs="Tahoma"/>
      <w:sz w:val="16"/>
      <w:szCs w:val="16"/>
    </w:rPr>
  </w:style>
  <w:style w:type="character" w:customStyle="1" w:styleId="TextodebaloChar">
    <w:name w:val="Texto de balão Char"/>
    <w:basedOn w:val="Fontepargpadro"/>
    <w:link w:val="Textodebalo"/>
    <w:rsid w:val="00152233"/>
    <w:rPr>
      <w:rFonts w:ascii="Tahoma" w:hAnsi="Tahoma" w:cs="Tahoma"/>
      <w:snapToGrid w:val="0"/>
      <w:sz w:val="16"/>
      <w:szCs w:val="16"/>
    </w:rPr>
  </w:style>
  <w:style w:type="character" w:customStyle="1" w:styleId="Ttulo2Char">
    <w:name w:val="Título 2 Char"/>
    <w:basedOn w:val="Fontepargpadro"/>
    <w:link w:val="Ttulo2"/>
    <w:rsid w:val="003A31D3"/>
    <w:rPr>
      <w:rFonts w:ascii="Arial" w:hAnsi="Arial"/>
      <w:caps/>
      <w:snapToGrid w:val="0"/>
      <w:sz w:val="24"/>
      <w:szCs w:val="24"/>
    </w:rPr>
  </w:style>
  <w:style w:type="character" w:customStyle="1" w:styleId="ned">
    <w:name w:val="ned"/>
    <w:basedOn w:val="Fontepargpadro"/>
    <w:rsid w:val="005E65C8"/>
  </w:style>
  <w:style w:type="paragraph" w:styleId="NormalWeb">
    <w:name w:val="Normal (Web)"/>
    <w:basedOn w:val="Normal"/>
    <w:uiPriority w:val="99"/>
    <w:unhideWhenUsed/>
    <w:rsid w:val="0090212D"/>
    <w:pPr>
      <w:widowControl/>
      <w:spacing w:before="100" w:beforeAutospacing="1" w:after="100" w:afterAutospacing="1"/>
      <w:jc w:val="left"/>
    </w:pPr>
    <w:rPr>
      <w:rFonts w:ascii="Times New Roman" w:hAnsi="Times New Roman"/>
      <w:snapToGrid/>
      <w:szCs w:val="24"/>
    </w:rPr>
  </w:style>
  <w:style w:type="character" w:styleId="nfase">
    <w:name w:val="Emphasis"/>
    <w:basedOn w:val="Fontepargpadro"/>
    <w:uiPriority w:val="20"/>
    <w:qFormat/>
    <w:rsid w:val="00A77ACB"/>
    <w:rPr>
      <w:i/>
      <w:iCs/>
    </w:rPr>
  </w:style>
  <w:style w:type="paragraph" w:customStyle="1" w:styleId="Default">
    <w:name w:val="Default"/>
    <w:rsid w:val="005F761E"/>
    <w:pPr>
      <w:autoSpaceDE w:val="0"/>
      <w:autoSpaceDN w:val="0"/>
      <w:adjustRightInd w:val="0"/>
    </w:pPr>
    <w:rPr>
      <w:rFonts w:ascii="Arial" w:hAnsi="Arial" w:cs="Arial"/>
      <w:color w:val="000000"/>
      <w:sz w:val="24"/>
      <w:szCs w:val="24"/>
    </w:rPr>
  </w:style>
  <w:style w:type="paragraph" w:styleId="Legenda">
    <w:name w:val="caption"/>
    <w:basedOn w:val="Normal"/>
    <w:next w:val="Normal"/>
    <w:unhideWhenUsed/>
    <w:qFormat/>
    <w:rsid w:val="00D624BC"/>
    <w:pPr>
      <w:spacing w:after="200"/>
    </w:pPr>
    <w:rPr>
      <w:b/>
      <w:bCs/>
      <w:color w:val="4F81BD"/>
      <w:sz w:val="18"/>
      <w:szCs w:val="18"/>
    </w:rPr>
  </w:style>
  <w:style w:type="character" w:styleId="Forte">
    <w:name w:val="Strong"/>
    <w:basedOn w:val="Fontepargpadro"/>
    <w:uiPriority w:val="22"/>
    <w:qFormat/>
    <w:rsid w:val="00D624BC"/>
    <w:rPr>
      <w:b/>
      <w:bCs/>
    </w:rPr>
  </w:style>
  <w:style w:type="paragraph" w:styleId="PargrafodaLista">
    <w:name w:val="List Paragraph"/>
    <w:basedOn w:val="Normal"/>
    <w:uiPriority w:val="34"/>
    <w:qFormat/>
    <w:rsid w:val="001168E5"/>
    <w:pPr>
      <w:ind w:left="720"/>
      <w:contextualSpacing/>
    </w:pPr>
  </w:style>
  <w:style w:type="character" w:customStyle="1" w:styleId="Ttulo3Char">
    <w:name w:val="Título 3 Char"/>
    <w:link w:val="Ttulo3"/>
    <w:rsid w:val="00637A27"/>
    <w:rPr>
      <w:rFonts w:ascii="Arial" w:hAnsi="Arial"/>
      <w:snapToGrid w:val="0"/>
      <w:sz w:val="24"/>
    </w:rPr>
  </w:style>
  <w:style w:type="character" w:customStyle="1" w:styleId="MenoPendente1">
    <w:name w:val="Menção Pendente1"/>
    <w:basedOn w:val="Fontepargpadro"/>
    <w:uiPriority w:val="99"/>
    <w:semiHidden/>
    <w:unhideWhenUsed/>
    <w:rsid w:val="007B68EC"/>
    <w:rPr>
      <w:color w:val="808080"/>
      <w:shd w:val="clear" w:color="auto" w:fill="E6E6E6"/>
    </w:rPr>
  </w:style>
  <w:style w:type="paragraph" w:styleId="CabealhodoSumrio">
    <w:name w:val="TOC Heading"/>
    <w:basedOn w:val="Ttulo1"/>
    <w:next w:val="Normal"/>
    <w:uiPriority w:val="39"/>
    <w:unhideWhenUsed/>
    <w:qFormat/>
    <w:rsid w:val="00DB2047"/>
    <w:pPr>
      <w:keepLines/>
      <w:pageBreakBefore w:val="0"/>
      <w:widowControl/>
      <w:numPr>
        <w:numId w:val="0"/>
      </w:numPr>
      <w:tabs>
        <w:tab w:val="clear" w:pos="227"/>
      </w:tabs>
      <w:spacing w:before="240" w:after="0" w:line="259" w:lineRule="auto"/>
      <w:jc w:val="left"/>
      <w:outlineLvl w:val="9"/>
    </w:pPr>
    <w:rPr>
      <w:rFonts w:ascii="Cambria" w:hAnsi="Cambria"/>
      <w:b w:val="0"/>
      <w:caps w:val="0"/>
      <w:snapToGrid/>
      <w:color w:val="365F91"/>
      <w:kern w:val="0"/>
      <w:sz w:val="32"/>
      <w:szCs w:val="32"/>
    </w:rPr>
  </w:style>
  <w:style w:type="character" w:customStyle="1" w:styleId="sg-text">
    <w:name w:val="sg-text"/>
    <w:basedOn w:val="Fontepargpadro"/>
    <w:rsid w:val="00D20BC7"/>
  </w:style>
  <w:style w:type="character" w:customStyle="1" w:styleId="cm-keyword">
    <w:name w:val="cm-keyword"/>
    <w:basedOn w:val="Fontepargpadro"/>
    <w:rsid w:val="004A508E"/>
  </w:style>
  <w:style w:type="character" w:customStyle="1" w:styleId="cm-variable-2">
    <w:name w:val="cm-variable-2"/>
    <w:basedOn w:val="Fontepargpadro"/>
    <w:rsid w:val="004A508E"/>
  </w:style>
  <w:style w:type="character" w:customStyle="1" w:styleId="cm-punctuation">
    <w:name w:val="cm-punctuation"/>
    <w:basedOn w:val="Fontepargpadro"/>
    <w:rsid w:val="004A508E"/>
  </w:style>
  <w:style w:type="character" w:customStyle="1" w:styleId="cm-operator">
    <w:name w:val="cm-operator"/>
    <w:basedOn w:val="Fontepargpadro"/>
    <w:rsid w:val="004A508E"/>
  </w:style>
  <w:style w:type="character" w:customStyle="1" w:styleId="cm-bracket">
    <w:name w:val="cm-bracket"/>
    <w:basedOn w:val="Fontepargpadro"/>
    <w:rsid w:val="004A508E"/>
  </w:style>
  <w:style w:type="character" w:customStyle="1" w:styleId="fontstyle01">
    <w:name w:val="fontstyle01"/>
    <w:basedOn w:val="Fontepargpadro"/>
    <w:rsid w:val="00AC4AF0"/>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449">
      <w:bodyDiv w:val="1"/>
      <w:marLeft w:val="0"/>
      <w:marRight w:val="0"/>
      <w:marTop w:val="0"/>
      <w:marBottom w:val="0"/>
      <w:divBdr>
        <w:top w:val="none" w:sz="0" w:space="0" w:color="auto"/>
        <w:left w:val="none" w:sz="0" w:space="0" w:color="auto"/>
        <w:bottom w:val="none" w:sz="0" w:space="0" w:color="auto"/>
        <w:right w:val="none" w:sz="0" w:space="0" w:color="auto"/>
      </w:divBdr>
    </w:div>
    <w:div w:id="185212928">
      <w:bodyDiv w:val="1"/>
      <w:marLeft w:val="0"/>
      <w:marRight w:val="0"/>
      <w:marTop w:val="0"/>
      <w:marBottom w:val="0"/>
      <w:divBdr>
        <w:top w:val="none" w:sz="0" w:space="0" w:color="auto"/>
        <w:left w:val="none" w:sz="0" w:space="0" w:color="auto"/>
        <w:bottom w:val="none" w:sz="0" w:space="0" w:color="auto"/>
        <w:right w:val="none" w:sz="0" w:space="0" w:color="auto"/>
      </w:divBdr>
    </w:div>
    <w:div w:id="193928981">
      <w:bodyDiv w:val="1"/>
      <w:marLeft w:val="0"/>
      <w:marRight w:val="0"/>
      <w:marTop w:val="0"/>
      <w:marBottom w:val="0"/>
      <w:divBdr>
        <w:top w:val="none" w:sz="0" w:space="0" w:color="auto"/>
        <w:left w:val="none" w:sz="0" w:space="0" w:color="auto"/>
        <w:bottom w:val="none" w:sz="0" w:space="0" w:color="auto"/>
        <w:right w:val="none" w:sz="0" w:space="0" w:color="auto"/>
      </w:divBdr>
    </w:div>
    <w:div w:id="209851803">
      <w:bodyDiv w:val="1"/>
      <w:marLeft w:val="0"/>
      <w:marRight w:val="0"/>
      <w:marTop w:val="0"/>
      <w:marBottom w:val="0"/>
      <w:divBdr>
        <w:top w:val="none" w:sz="0" w:space="0" w:color="auto"/>
        <w:left w:val="none" w:sz="0" w:space="0" w:color="auto"/>
        <w:bottom w:val="none" w:sz="0" w:space="0" w:color="auto"/>
        <w:right w:val="none" w:sz="0" w:space="0" w:color="auto"/>
      </w:divBdr>
    </w:div>
    <w:div w:id="247083718">
      <w:bodyDiv w:val="1"/>
      <w:marLeft w:val="0"/>
      <w:marRight w:val="0"/>
      <w:marTop w:val="0"/>
      <w:marBottom w:val="0"/>
      <w:divBdr>
        <w:top w:val="none" w:sz="0" w:space="0" w:color="auto"/>
        <w:left w:val="none" w:sz="0" w:space="0" w:color="auto"/>
        <w:bottom w:val="none" w:sz="0" w:space="0" w:color="auto"/>
        <w:right w:val="none" w:sz="0" w:space="0" w:color="auto"/>
      </w:divBdr>
    </w:div>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374088579">
      <w:bodyDiv w:val="1"/>
      <w:marLeft w:val="0"/>
      <w:marRight w:val="0"/>
      <w:marTop w:val="0"/>
      <w:marBottom w:val="0"/>
      <w:divBdr>
        <w:top w:val="none" w:sz="0" w:space="0" w:color="auto"/>
        <w:left w:val="none" w:sz="0" w:space="0" w:color="auto"/>
        <w:bottom w:val="none" w:sz="0" w:space="0" w:color="auto"/>
        <w:right w:val="none" w:sz="0" w:space="0" w:color="auto"/>
      </w:divBdr>
    </w:div>
    <w:div w:id="416251488">
      <w:bodyDiv w:val="1"/>
      <w:marLeft w:val="0"/>
      <w:marRight w:val="0"/>
      <w:marTop w:val="0"/>
      <w:marBottom w:val="0"/>
      <w:divBdr>
        <w:top w:val="none" w:sz="0" w:space="0" w:color="auto"/>
        <w:left w:val="none" w:sz="0" w:space="0" w:color="auto"/>
        <w:bottom w:val="none" w:sz="0" w:space="0" w:color="auto"/>
        <w:right w:val="none" w:sz="0" w:space="0" w:color="auto"/>
      </w:divBdr>
      <w:divsChild>
        <w:div w:id="1193885224">
          <w:marLeft w:val="0"/>
          <w:marRight w:val="0"/>
          <w:marTop w:val="0"/>
          <w:marBottom w:val="0"/>
          <w:divBdr>
            <w:top w:val="none" w:sz="0" w:space="0" w:color="auto"/>
            <w:left w:val="none" w:sz="0" w:space="0" w:color="auto"/>
            <w:bottom w:val="none" w:sz="0" w:space="0" w:color="auto"/>
            <w:right w:val="none" w:sz="0" w:space="0" w:color="auto"/>
          </w:divBdr>
          <w:divsChild>
            <w:div w:id="7678853">
              <w:marLeft w:val="0"/>
              <w:marRight w:val="0"/>
              <w:marTop w:val="0"/>
              <w:marBottom w:val="0"/>
              <w:divBdr>
                <w:top w:val="none" w:sz="0" w:space="0" w:color="auto"/>
                <w:left w:val="none" w:sz="0" w:space="0" w:color="auto"/>
                <w:bottom w:val="none" w:sz="0" w:space="0" w:color="auto"/>
                <w:right w:val="none" w:sz="0" w:space="0" w:color="auto"/>
              </w:divBdr>
            </w:div>
            <w:div w:id="549611133">
              <w:marLeft w:val="0"/>
              <w:marRight w:val="0"/>
              <w:marTop w:val="0"/>
              <w:marBottom w:val="0"/>
              <w:divBdr>
                <w:top w:val="none" w:sz="0" w:space="0" w:color="auto"/>
                <w:left w:val="none" w:sz="0" w:space="0" w:color="auto"/>
                <w:bottom w:val="none" w:sz="0" w:space="0" w:color="auto"/>
                <w:right w:val="none" w:sz="0" w:space="0" w:color="auto"/>
              </w:divBdr>
            </w:div>
            <w:div w:id="1941916021">
              <w:marLeft w:val="0"/>
              <w:marRight w:val="0"/>
              <w:marTop w:val="0"/>
              <w:marBottom w:val="0"/>
              <w:divBdr>
                <w:top w:val="none" w:sz="0" w:space="0" w:color="auto"/>
                <w:left w:val="none" w:sz="0" w:space="0" w:color="auto"/>
                <w:bottom w:val="none" w:sz="0" w:space="0" w:color="auto"/>
                <w:right w:val="none" w:sz="0" w:space="0" w:color="auto"/>
              </w:divBdr>
            </w:div>
            <w:div w:id="674183870">
              <w:marLeft w:val="0"/>
              <w:marRight w:val="0"/>
              <w:marTop w:val="0"/>
              <w:marBottom w:val="0"/>
              <w:divBdr>
                <w:top w:val="none" w:sz="0" w:space="0" w:color="auto"/>
                <w:left w:val="none" w:sz="0" w:space="0" w:color="auto"/>
                <w:bottom w:val="none" w:sz="0" w:space="0" w:color="auto"/>
                <w:right w:val="none" w:sz="0" w:space="0" w:color="auto"/>
              </w:divBdr>
            </w:div>
            <w:div w:id="648218144">
              <w:marLeft w:val="0"/>
              <w:marRight w:val="0"/>
              <w:marTop w:val="0"/>
              <w:marBottom w:val="0"/>
              <w:divBdr>
                <w:top w:val="none" w:sz="0" w:space="0" w:color="auto"/>
                <w:left w:val="none" w:sz="0" w:space="0" w:color="auto"/>
                <w:bottom w:val="none" w:sz="0" w:space="0" w:color="auto"/>
                <w:right w:val="none" w:sz="0" w:space="0" w:color="auto"/>
              </w:divBdr>
            </w:div>
            <w:div w:id="132141336">
              <w:marLeft w:val="0"/>
              <w:marRight w:val="0"/>
              <w:marTop w:val="0"/>
              <w:marBottom w:val="0"/>
              <w:divBdr>
                <w:top w:val="none" w:sz="0" w:space="0" w:color="auto"/>
                <w:left w:val="none" w:sz="0" w:space="0" w:color="auto"/>
                <w:bottom w:val="none" w:sz="0" w:space="0" w:color="auto"/>
                <w:right w:val="none" w:sz="0" w:space="0" w:color="auto"/>
              </w:divBdr>
            </w:div>
            <w:div w:id="578490286">
              <w:marLeft w:val="0"/>
              <w:marRight w:val="0"/>
              <w:marTop w:val="0"/>
              <w:marBottom w:val="0"/>
              <w:divBdr>
                <w:top w:val="none" w:sz="0" w:space="0" w:color="auto"/>
                <w:left w:val="none" w:sz="0" w:space="0" w:color="auto"/>
                <w:bottom w:val="none" w:sz="0" w:space="0" w:color="auto"/>
                <w:right w:val="none" w:sz="0" w:space="0" w:color="auto"/>
              </w:divBdr>
            </w:div>
            <w:div w:id="493499677">
              <w:marLeft w:val="0"/>
              <w:marRight w:val="0"/>
              <w:marTop w:val="0"/>
              <w:marBottom w:val="0"/>
              <w:divBdr>
                <w:top w:val="none" w:sz="0" w:space="0" w:color="auto"/>
                <w:left w:val="none" w:sz="0" w:space="0" w:color="auto"/>
                <w:bottom w:val="none" w:sz="0" w:space="0" w:color="auto"/>
                <w:right w:val="none" w:sz="0" w:space="0" w:color="auto"/>
              </w:divBdr>
            </w:div>
            <w:div w:id="640111473">
              <w:marLeft w:val="0"/>
              <w:marRight w:val="0"/>
              <w:marTop w:val="0"/>
              <w:marBottom w:val="0"/>
              <w:divBdr>
                <w:top w:val="none" w:sz="0" w:space="0" w:color="auto"/>
                <w:left w:val="none" w:sz="0" w:space="0" w:color="auto"/>
                <w:bottom w:val="none" w:sz="0" w:space="0" w:color="auto"/>
                <w:right w:val="none" w:sz="0" w:space="0" w:color="auto"/>
              </w:divBdr>
            </w:div>
            <w:div w:id="885337363">
              <w:marLeft w:val="0"/>
              <w:marRight w:val="0"/>
              <w:marTop w:val="0"/>
              <w:marBottom w:val="0"/>
              <w:divBdr>
                <w:top w:val="none" w:sz="0" w:space="0" w:color="auto"/>
                <w:left w:val="none" w:sz="0" w:space="0" w:color="auto"/>
                <w:bottom w:val="none" w:sz="0" w:space="0" w:color="auto"/>
                <w:right w:val="none" w:sz="0" w:space="0" w:color="auto"/>
              </w:divBdr>
            </w:div>
            <w:div w:id="1022709975">
              <w:marLeft w:val="0"/>
              <w:marRight w:val="0"/>
              <w:marTop w:val="0"/>
              <w:marBottom w:val="0"/>
              <w:divBdr>
                <w:top w:val="none" w:sz="0" w:space="0" w:color="auto"/>
                <w:left w:val="none" w:sz="0" w:space="0" w:color="auto"/>
                <w:bottom w:val="none" w:sz="0" w:space="0" w:color="auto"/>
                <w:right w:val="none" w:sz="0" w:space="0" w:color="auto"/>
              </w:divBdr>
            </w:div>
            <w:div w:id="2003780008">
              <w:marLeft w:val="0"/>
              <w:marRight w:val="0"/>
              <w:marTop w:val="0"/>
              <w:marBottom w:val="0"/>
              <w:divBdr>
                <w:top w:val="none" w:sz="0" w:space="0" w:color="auto"/>
                <w:left w:val="none" w:sz="0" w:space="0" w:color="auto"/>
                <w:bottom w:val="none" w:sz="0" w:space="0" w:color="auto"/>
                <w:right w:val="none" w:sz="0" w:space="0" w:color="auto"/>
              </w:divBdr>
            </w:div>
            <w:div w:id="1486164602">
              <w:marLeft w:val="0"/>
              <w:marRight w:val="0"/>
              <w:marTop w:val="0"/>
              <w:marBottom w:val="0"/>
              <w:divBdr>
                <w:top w:val="none" w:sz="0" w:space="0" w:color="auto"/>
                <w:left w:val="none" w:sz="0" w:space="0" w:color="auto"/>
                <w:bottom w:val="none" w:sz="0" w:space="0" w:color="auto"/>
                <w:right w:val="none" w:sz="0" w:space="0" w:color="auto"/>
              </w:divBdr>
            </w:div>
            <w:div w:id="1416586486">
              <w:marLeft w:val="0"/>
              <w:marRight w:val="0"/>
              <w:marTop w:val="0"/>
              <w:marBottom w:val="0"/>
              <w:divBdr>
                <w:top w:val="none" w:sz="0" w:space="0" w:color="auto"/>
                <w:left w:val="none" w:sz="0" w:space="0" w:color="auto"/>
                <w:bottom w:val="none" w:sz="0" w:space="0" w:color="auto"/>
                <w:right w:val="none" w:sz="0" w:space="0" w:color="auto"/>
              </w:divBdr>
            </w:div>
            <w:div w:id="1292319043">
              <w:marLeft w:val="0"/>
              <w:marRight w:val="0"/>
              <w:marTop w:val="0"/>
              <w:marBottom w:val="0"/>
              <w:divBdr>
                <w:top w:val="none" w:sz="0" w:space="0" w:color="auto"/>
                <w:left w:val="none" w:sz="0" w:space="0" w:color="auto"/>
                <w:bottom w:val="none" w:sz="0" w:space="0" w:color="auto"/>
                <w:right w:val="none" w:sz="0" w:space="0" w:color="auto"/>
              </w:divBdr>
            </w:div>
            <w:div w:id="1675913469">
              <w:marLeft w:val="0"/>
              <w:marRight w:val="0"/>
              <w:marTop w:val="0"/>
              <w:marBottom w:val="0"/>
              <w:divBdr>
                <w:top w:val="none" w:sz="0" w:space="0" w:color="auto"/>
                <w:left w:val="none" w:sz="0" w:space="0" w:color="auto"/>
                <w:bottom w:val="none" w:sz="0" w:space="0" w:color="auto"/>
                <w:right w:val="none" w:sz="0" w:space="0" w:color="auto"/>
              </w:divBdr>
            </w:div>
            <w:div w:id="1778720682">
              <w:marLeft w:val="0"/>
              <w:marRight w:val="0"/>
              <w:marTop w:val="0"/>
              <w:marBottom w:val="0"/>
              <w:divBdr>
                <w:top w:val="none" w:sz="0" w:space="0" w:color="auto"/>
                <w:left w:val="none" w:sz="0" w:space="0" w:color="auto"/>
                <w:bottom w:val="none" w:sz="0" w:space="0" w:color="auto"/>
                <w:right w:val="none" w:sz="0" w:space="0" w:color="auto"/>
              </w:divBdr>
            </w:div>
            <w:div w:id="1105347674">
              <w:marLeft w:val="0"/>
              <w:marRight w:val="0"/>
              <w:marTop w:val="0"/>
              <w:marBottom w:val="0"/>
              <w:divBdr>
                <w:top w:val="none" w:sz="0" w:space="0" w:color="auto"/>
                <w:left w:val="none" w:sz="0" w:space="0" w:color="auto"/>
                <w:bottom w:val="none" w:sz="0" w:space="0" w:color="auto"/>
                <w:right w:val="none" w:sz="0" w:space="0" w:color="auto"/>
              </w:divBdr>
            </w:div>
            <w:div w:id="1139499701">
              <w:marLeft w:val="0"/>
              <w:marRight w:val="0"/>
              <w:marTop w:val="0"/>
              <w:marBottom w:val="0"/>
              <w:divBdr>
                <w:top w:val="none" w:sz="0" w:space="0" w:color="auto"/>
                <w:left w:val="none" w:sz="0" w:space="0" w:color="auto"/>
                <w:bottom w:val="none" w:sz="0" w:space="0" w:color="auto"/>
                <w:right w:val="none" w:sz="0" w:space="0" w:color="auto"/>
              </w:divBdr>
            </w:div>
            <w:div w:id="1377782045">
              <w:marLeft w:val="0"/>
              <w:marRight w:val="0"/>
              <w:marTop w:val="0"/>
              <w:marBottom w:val="0"/>
              <w:divBdr>
                <w:top w:val="none" w:sz="0" w:space="0" w:color="auto"/>
                <w:left w:val="none" w:sz="0" w:space="0" w:color="auto"/>
                <w:bottom w:val="none" w:sz="0" w:space="0" w:color="auto"/>
                <w:right w:val="none" w:sz="0" w:space="0" w:color="auto"/>
              </w:divBdr>
            </w:div>
            <w:div w:id="661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2912">
      <w:bodyDiv w:val="1"/>
      <w:marLeft w:val="0"/>
      <w:marRight w:val="0"/>
      <w:marTop w:val="0"/>
      <w:marBottom w:val="0"/>
      <w:divBdr>
        <w:top w:val="none" w:sz="0" w:space="0" w:color="auto"/>
        <w:left w:val="none" w:sz="0" w:space="0" w:color="auto"/>
        <w:bottom w:val="none" w:sz="0" w:space="0" w:color="auto"/>
        <w:right w:val="none" w:sz="0" w:space="0" w:color="auto"/>
      </w:divBdr>
    </w:div>
    <w:div w:id="525944059">
      <w:bodyDiv w:val="1"/>
      <w:marLeft w:val="0"/>
      <w:marRight w:val="0"/>
      <w:marTop w:val="0"/>
      <w:marBottom w:val="0"/>
      <w:divBdr>
        <w:top w:val="none" w:sz="0" w:space="0" w:color="auto"/>
        <w:left w:val="none" w:sz="0" w:space="0" w:color="auto"/>
        <w:bottom w:val="none" w:sz="0" w:space="0" w:color="auto"/>
        <w:right w:val="none" w:sz="0" w:space="0" w:color="auto"/>
      </w:divBdr>
    </w:div>
    <w:div w:id="705450859">
      <w:bodyDiv w:val="1"/>
      <w:marLeft w:val="0"/>
      <w:marRight w:val="0"/>
      <w:marTop w:val="0"/>
      <w:marBottom w:val="0"/>
      <w:divBdr>
        <w:top w:val="none" w:sz="0" w:space="0" w:color="auto"/>
        <w:left w:val="none" w:sz="0" w:space="0" w:color="auto"/>
        <w:bottom w:val="none" w:sz="0" w:space="0" w:color="auto"/>
        <w:right w:val="none" w:sz="0" w:space="0" w:color="auto"/>
      </w:divBdr>
    </w:div>
    <w:div w:id="798230672">
      <w:bodyDiv w:val="1"/>
      <w:marLeft w:val="0"/>
      <w:marRight w:val="0"/>
      <w:marTop w:val="0"/>
      <w:marBottom w:val="0"/>
      <w:divBdr>
        <w:top w:val="none" w:sz="0" w:space="0" w:color="auto"/>
        <w:left w:val="none" w:sz="0" w:space="0" w:color="auto"/>
        <w:bottom w:val="none" w:sz="0" w:space="0" w:color="auto"/>
        <w:right w:val="none" w:sz="0" w:space="0" w:color="auto"/>
      </w:divBdr>
    </w:div>
    <w:div w:id="850412762">
      <w:bodyDiv w:val="1"/>
      <w:marLeft w:val="0"/>
      <w:marRight w:val="0"/>
      <w:marTop w:val="0"/>
      <w:marBottom w:val="0"/>
      <w:divBdr>
        <w:top w:val="none" w:sz="0" w:space="0" w:color="auto"/>
        <w:left w:val="none" w:sz="0" w:space="0" w:color="auto"/>
        <w:bottom w:val="none" w:sz="0" w:space="0" w:color="auto"/>
        <w:right w:val="none" w:sz="0" w:space="0" w:color="auto"/>
      </w:divBdr>
    </w:div>
    <w:div w:id="914777913">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014191232">
      <w:bodyDiv w:val="1"/>
      <w:marLeft w:val="0"/>
      <w:marRight w:val="0"/>
      <w:marTop w:val="0"/>
      <w:marBottom w:val="0"/>
      <w:divBdr>
        <w:top w:val="none" w:sz="0" w:space="0" w:color="auto"/>
        <w:left w:val="none" w:sz="0" w:space="0" w:color="auto"/>
        <w:bottom w:val="none" w:sz="0" w:space="0" w:color="auto"/>
        <w:right w:val="none" w:sz="0" w:space="0" w:color="auto"/>
      </w:divBdr>
    </w:div>
    <w:div w:id="1038357802">
      <w:bodyDiv w:val="1"/>
      <w:marLeft w:val="0"/>
      <w:marRight w:val="0"/>
      <w:marTop w:val="0"/>
      <w:marBottom w:val="0"/>
      <w:divBdr>
        <w:top w:val="none" w:sz="0" w:space="0" w:color="auto"/>
        <w:left w:val="none" w:sz="0" w:space="0" w:color="auto"/>
        <w:bottom w:val="none" w:sz="0" w:space="0" w:color="auto"/>
        <w:right w:val="none" w:sz="0" w:space="0" w:color="auto"/>
      </w:divBdr>
    </w:div>
    <w:div w:id="1068263017">
      <w:bodyDiv w:val="1"/>
      <w:marLeft w:val="0"/>
      <w:marRight w:val="0"/>
      <w:marTop w:val="0"/>
      <w:marBottom w:val="0"/>
      <w:divBdr>
        <w:top w:val="none" w:sz="0" w:space="0" w:color="auto"/>
        <w:left w:val="none" w:sz="0" w:space="0" w:color="auto"/>
        <w:bottom w:val="none" w:sz="0" w:space="0" w:color="auto"/>
        <w:right w:val="none" w:sz="0" w:space="0" w:color="auto"/>
      </w:divBdr>
    </w:div>
    <w:div w:id="1222908120">
      <w:bodyDiv w:val="1"/>
      <w:marLeft w:val="0"/>
      <w:marRight w:val="0"/>
      <w:marTop w:val="0"/>
      <w:marBottom w:val="0"/>
      <w:divBdr>
        <w:top w:val="none" w:sz="0" w:space="0" w:color="auto"/>
        <w:left w:val="none" w:sz="0" w:space="0" w:color="auto"/>
        <w:bottom w:val="none" w:sz="0" w:space="0" w:color="auto"/>
        <w:right w:val="none" w:sz="0" w:space="0" w:color="auto"/>
      </w:divBdr>
    </w:div>
    <w:div w:id="1342077766">
      <w:bodyDiv w:val="1"/>
      <w:marLeft w:val="0"/>
      <w:marRight w:val="0"/>
      <w:marTop w:val="0"/>
      <w:marBottom w:val="0"/>
      <w:divBdr>
        <w:top w:val="none" w:sz="0" w:space="0" w:color="auto"/>
        <w:left w:val="none" w:sz="0" w:space="0" w:color="auto"/>
        <w:bottom w:val="none" w:sz="0" w:space="0" w:color="auto"/>
        <w:right w:val="none" w:sz="0" w:space="0" w:color="auto"/>
      </w:divBdr>
    </w:div>
    <w:div w:id="1458599967">
      <w:bodyDiv w:val="1"/>
      <w:marLeft w:val="0"/>
      <w:marRight w:val="0"/>
      <w:marTop w:val="0"/>
      <w:marBottom w:val="0"/>
      <w:divBdr>
        <w:top w:val="none" w:sz="0" w:space="0" w:color="auto"/>
        <w:left w:val="none" w:sz="0" w:space="0" w:color="auto"/>
        <w:bottom w:val="none" w:sz="0" w:space="0" w:color="auto"/>
        <w:right w:val="none" w:sz="0" w:space="0" w:color="auto"/>
      </w:divBdr>
    </w:div>
    <w:div w:id="1467697122">
      <w:bodyDiv w:val="1"/>
      <w:marLeft w:val="0"/>
      <w:marRight w:val="0"/>
      <w:marTop w:val="0"/>
      <w:marBottom w:val="0"/>
      <w:divBdr>
        <w:top w:val="none" w:sz="0" w:space="0" w:color="auto"/>
        <w:left w:val="none" w:sz="0" w:space="0" w:color="auto"/>
        <w:bottom w:val="none" w:sz="0" w:space="0" w:color="auto"/>
        <w:right w:val="none" w:sz="0" w:space="0" w:color="auto"/>
      </w:divBdr>
    </w:div>
    <w:div w:id="1471022050">
      <w:bodyDiv w:val="1"/>
      <w:marLeft w:val="0"/>
      <w:marRight w:val="0"/>
      <w:marTop w:val="0"/>
      <w:marBottom w:val="0"/>
      <w:divBdr>
        <w:top w:val="none" w:sz="0" w:space="0" w:color="auto"/>
        <w:left w:val="none" w:sz="0" w:space="0" w:color="auto"/>
        <w:bottom w:val="none" w:sz="0" w:space="0" w:color="auto"/>
        <w:right w:val="none" w:sz="0" w:space="0" w:color="auto"/>
      </w:divBdr>
    </w:div>
    <w:div w:id="1483932933">
      <w:bodyDiv w:val="1"/>
      <w:marLeft w:val="0"/>
      <w:marRight w:val="0"/>
      <w:marTop w:val="0"/>
      <w:marBottom w:val="0"/>
      <w:divBdr>
        <w:top w:val="none" w:sz="0" w:space="0" w:color="auto"/>
        <w:left w:val="none" w:sz="0" w:space="0" w:color="auto"/>
        <w:bottom w:val="none" w:sz="0" w:space="0" w:color="auto"/>
        <w:right w:val="none" w:sz="0" w:space="0" w:color="auto"/>
      </w:divBdr>
    </w:div>
    <w:div w:id="1656762129">
      <w:bodyDiv w:val="1"/>
      <w:marLeft w:val="0"/>
      <w:marRight w:val="0"/>
      <w:marTop w:val="0"/>
      <w:marBottom w:val="0"/>
      <w:divBdr>
        <w:top w:val="none" w:sz="0" w:space="0" w:color="auto"/>
        <w:left w:val="none" w:sz="0" w:space="0" w:color="auto"/>
        <w:bottom w:val="none" w:sz="0" w:space="0" w:color="auto"/>
        <w:right w:val="none" w:sz="0" w:space="0" w:color="auto"/>
      </w:divBdr>
    </w:div>
    <w:div w:id="1831602178">
      <w:bodyDiv w:val="1"/>
      <w:marLeft w:val="0"/>
      <w:marRight w:val="0"/>
      <w:marTop w:val="0"/>
      <w:marBottom w:val="0"/>
      <w:divBdr>
        <w:top w:val="none" w:sz="0" w:space="0" w:color="auto"/>
        <w:left w:val="none" w:sz="0" w:space="0" w:color="auto"/>
        <w:bottom w:val="none" w:sz="0" w:space="0" w:color="auto"/>
        <w:right w:val="none" w:sz="0" w:space="0" w:color="auto"/>
      </w:divBdr>
    </w:div>
    <w:div w:id="1835804683">
      <w:bodyDiv w:val="1"/>
      <w:marLeft w:val="0"/>
      <w:marRight w:val="0"/>
      <w:marTop w:val="0"/>
      <w:marBottom w:val="0"/>
      <w:divBdr>
        <w:top w:val="none" w:sz="0" w:space="0" w:color="auto"/>
        <w:left w:val="none" w:sz="0" w:space="0" w:color="auto"/>
        <w:bottom w:val="none" w:sz="0" w:space="0" w:color="auto"/>
        <w:right w:val="none" w:sz="0" w:space="0" w:color="auto"/>
      </w:divBdr>
    </w:div>
    <w:div w:id="1921406682">
      <w:bodyDiv w:val="1"/>
      <w:marLeft w:val="0"/>
      <w:marRight w:val="0"/>
      <w:marTop w:val="0"/>
      <w:marBottom w:val="0"/>
      <w:divBdr>
        <w:top w:val="none" w:sz="0" w:space="0" w:color="auto"/>
        <w:left w:val="none" w:sz="0" w:space="0" w:color="auto"/>
        <w:bottom w:val="none" w:sz="0" w:space="0" w:color="auto"/>
        <w:right w:val="none" w:sz="0" w:space="0" w:color="auto"/>
      </w:divBdr>
    </w:div>
    <w:div w:id="1957786594">
      <w:bodyDiv w:val="1"/>
      <w:marLeft w:val="0"/>
      <w:marRight w:val="0"/>
      <w:marTop w:val="0"/>
      <w:marBottom w:val="0"/>
      <w:divBdr>
        <w:top w:val="none" w:sz="0" w:space="0" w:color="auto"/>
        <w:left w:val="none" w:sz="0" w:space="0" w:color="auto"/>
        <w:bottom w:val="none" w:sz="0" w:space="0" w:color="auto"/>
        <w:right w:val="none" w:sz="0" w:space="0" w:color="auto"/>
      </w:divBdr>
    </w:div>
    <w:div w:id="1966155471">
      <w:bodyDiv w:val="1"/>
      <w:marLeft w:val="0"/>
      <w:marRight w:val="0"/>
      <w:marTop w:val="0"/>
      <w:marBottom w:val="0"/>
      <w:divBdr>
        <w:top w:val="none" w:sz="0" w:space="0" w:color="auto"/>
        <w:left w:val="none" w:sz="0" w:space="0" w:color="auto"/>
        <w:bottom w:val="none" w:sz="0" w:space="0" w:color="auto"/>
        <w:right w:val="none" w:sz="0" w:space="0" w:color="auto"/>
      </w:divBdr>
    </w:div>
    <w:div w:id="2039624434">
      <w:bodyDiv w:val="1"/>
      <w:marLeft w:val="0"/>
      <w:marRight w:val="0"/>
      <w:marTop w:val="0"/>
      <w:marBottom w:val="0"/>
      <w:divBdr>
        <w:top w:val="none" w:sz="0" w:space="0" w:color="auto"/>
        <w:left w:val="none" w:sz="0" w:space="0" w:color="auto"/>
        <w:bottom w:val="none" w:sz="0" w:space="0" w:color="auto"/>
        <w:right w:val="none" w:sz="0" w:space="0" w:color="auto"/>
      </w:divBdr>
    </w:div>
    <w:div w:id="2043676019">
      <w:bodyDiv w:val="1"/>
      <w:marLeft w:val="0"/>
      <w:marRight w:val="0"/>
      <w:marTop w:val="0"/>
      <w:marBottom w:val="0"/>
      <w:divBdr>
        <w:top w:val="none" w:sz="0" w:space="0" w:color="auto"/>
        <w:left w:val="none" w:sz="0" w:space="0" w:color="auto"/>
        <w:bottom w:val="none" w:sz="0" w:space="0" w:color="auto"/>
        <w:right w:val="none" w:sz="0" w:space="0" w:color="auto"/>
      </w:divBdr>
    </w:div>
    <w:div w:id="2085493941">
      <w:bodyDiv w:val="1"/>
      <w:marLeft w:val="0"/>
      <w:marRight w:val="0"/>
      <w:marTop w:val="0"/>
      <w:marBottom w:val="0"/>
      <w:divBdr>
        <w:top w:val="none" w:sz="0" w:space="0" w:color="auto"/>
        <w:left w:val="none" w:sz="0" w:space="0" w:color="auto"/>
        <w:bottom w:val="none" w:sz="0" w:space="0" w:color="auto"/>
        <w:right w:val="none" w:sz="0" w:space="0" w:color="auto"/>
      </w:divBdr>
    </w:div>
    <w:div w:id="21140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br140.hostgator.com.br:2083/cpsess6136946034/3rdparty/phpMyAdmin/url.php?url=https://dev.mysql.com/doc/refman/5.5/en/select.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br140.hostgator.com.br:2083/cpsess6136946034/3rdparty/phpMyAdmin/url.php?url=https://dev.mysql.com/doc/refman/5.5/en/select.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r140.hostgator.com.br:2083/cpsess6136946034/3rdparty/phpMyAdmin/url.php?url=https://dev.mysql.com/doc/refman/5.5/en/group-by-functions.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br140.hostgator.com.br:2083/cpsess6136946034/3rdparty/phpMyAdmin/url.php?url=https://dev.mysql.com/doc/refman/5.5/en/group-by-functions.html"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br140.hostgator.com.br:2083/cpsess6136946034/3rdparty/phpMyAdmin/url.php?url=https://dev.mysql.com/doc/refman/5.5/en/select.html" TargetMode="External"/><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hyperlink" Target="https://br140.hostgator.com.br:2083/cpsess6136946034/3rdparty/phpMyAdmin/url.php?url=https://dev.mysql.com/doc/refman/5.5/en/select.html"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br140.hostgator.com.br:2083/cpsess6136946034/3rdparty/phpMyAdmin/url.php?url=https://dev.mysql.com/doc/refman/5.5/en/group-by-functions.html"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phael\Desktop\ADS%2520Unopar\2&#186;%2520per&#237;odo\Portif&#243;lio%2520individual\modelo%2520individual.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9DB62-8157-44EC-A752-ABD54C413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modelo%20individual</Template>
  <TotalTime>58</TotalTime>
  <Pages>28</Pages>
  <Words>4064</Words>
  <Characters>21949</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ABNT - UNOPAR - Completo</vt:lpstr>
    </vt:vector>
  </TitlesOfParts>
  <Company/>
  <LinksUpToDate>false</LinksUpToDate>
  <CharactersWithSpaces>25962</CharactersWithSpaces>
  <SharedDoc>false</SharedDoc>
  <HyperlinkBase/>
  <HLinks>
    <vt:vector size="102" baseType="variant">
      <vt:variant>
        <vt:i4>2293863</vt:i4>
      </vt:variant>
      <vt:variant>
        <vt:i4>69</vt:i4>
      </vt:variant>
      <vt:variant>
        <vt:i4>0</vt:i4>
      </vt:variant>
      <vt:variant>
        <vt:i4>5</vt:i4>
      </vt:variant>
      <vt:variant>
        <vt:lpwstr>https://administradores.com.br/artigos/os-tipos-de-conhecimento-explicito-e-tacito</vt:lpwstr>
      </vt:variant>
      <vt:variant>
        <vt:lpwstr/>
      </vt:variant>
      <vt:variant>
        <vt:i4>4063270</vt:i4>
      </vt:variant>
      <vt:variant>
        <vt:i4>66</vt:i4>
      </vt:variant>
      <vt:variant>
        <vt:i4>0</vt:i4>
      </vt:variant>
      <vt:variant>
        <vt:i4>5</vt:i4>
      </vt:variant>
      <vt:variant>
        <vt:lpwstr>https://novonegocio.com.br/ideias-de-negocios/montar-pet-shop/</vt:lpwstr>
      </vt:variant>
      <vt:variant>
        <vt:lpwstr/>
      </vt:variant>
      <vt:variant>
        <vt:i4>7667749</vt:i4>
      </vt:variant>
      <vt:variant>
        <vt:i4>63</vt:i4>
      </vt:variant>
      <vt:variant>
        <vt:i4>0</vt:i4>
      </vt:variant>
      <vt:variant>
        <vt:i4>5</vt:i4>
      </vt:variant>
      <vt:variant>
        <vt:lpwstr>https://www.mandae.com.br/blog/etiquetas-rfid-como-funcionam-e-quais-sao-as-suas-vantagens/</vt:lpwstr>
      </vt:variant>
      <vt:variant>
        <vt:lpwstr/>
      </vt:variant>
      <vt:variant>
        <vt:i4>3014770</vt:i4>
      </vt:variant>
      <vt:variant>
        <vt:i4>60</vt:i4>
      </vt:variant>
      <vt:variant>
        <vt:i4>0</vt:i4>
      </vt:variant>
      <vt:variant>
        <vt:i4>5</vt:i4>
      </vt:variant>
      <vt:variant>
        <vt:lpwstr>http://www.felipesilveira.com.br/2010/03/comecando-a-desenvolver-aplicativos-para-android/</vt:lpwstr>
      </vt:variant>
      <vt:variant>
        <vt:lpwstr/>
      </vt:variant>
      <vt:variant>
        <vt:i4>6815863</vt:i4>
      </vt:variant>
      <vt:variant>
        <vt:i4>57</vt:i4>
      </vt:variant>
      <vt:variant>
        <vt:i4>0</vt:i4>
      </vt:variant>
      <vt:variant>
        <vt:i4>5</vt:i4>
      </vt:variant>
      <vt:variant>
        <vt:lpwstr>http://www.devmedia.com.br/desenvolvendo-uma-aplicacao-passo-a-passo/27337</vt:lpwstr>
      </vt:variant>
      <vt:variant>
        <vt:lpwstr/>
      </vt:variant>
      <vt:variant>
        <vt:i4>2883705</vt:i4>
      </vt:variant>
      <vt:variant>
        <vt:i4>54</vt:i4>
      </vt:variant>
      <vt:variant>
        <vt:i4>0</vt:i4>
      </vt:variant>
      <vt:variant>
        <vt:i4>5</vt:i4>
      </vt:variant>
      <vt:variant>
        <vt:lpwstr>https://pequenosnegocioslucrativos.com.br/como-montar-um-pet-shop/</vt:lpwstr>
      </vt:variant>
      <vt:variant>
        <vt:lpwstr/>
      </vt:variant>
      <vt:variant>
        <vt:i4>1638451</vt:i4>
      </vt:variant>
      <vt:variant>
        <vt:i4>50</vt:i4>
      </vt:variant>
      <vt:variant>
        <vt:i4>0</vt:i4>
      </vt:variant>
      <vt:variant>
        <vt:i4>5</vt:i4>
      </vt:variant>
      <vt:variant>
        <vt:lpwstr/>
      </vt:variant>
      <vt:variant>
        <vt:lpwstr>_Toc19605512</vt:lpwstr>
      </vt:variant>
      <vt:variant>
        <vt:i4>1703987</vt:i4>
      </vt:variant>
      <vt:variant>
        <vt:i4>47</vt:i4>
      </vt:variant>
      <vt:variant>
        <vt:i4>0</vt:i4>
      </vt:variant>
      <vt:variant>
        <vt:i4>5</vt:i4>
      </vt:variant>
      <vt:variant>
        <vt:lpwstr/>
      </vt:variant>
      <vt:variant>
        <vt:lpwstr>_Toc19605511</vt:lpwstr>
      </vt:variant>
      <vt:variant>
        <vt:i4>1966130</vt:i4>
      </vt:variant>
      <vt:variant>
        <vt:i4>44</vt:i4>
      </vt:variant>
      <vt:variant>
        <vt:i4>0</vt:i4>
      </vt:variant>
      <vt:variant>
        <vt:i4>5</vt:i4>
      </vt:variant>
      <vt:variant>
        <vt:lpwstr/>
      </vt:variant>
      <vt:variant>
        <vt:lpwstr>_Toc19605505</vt:lpwstr>
      </vt:variant>
      <vt:variant>
        <vt:i4>2031666</vt:i4>
      </vt:variant>
      <vt:variant>
        <vt:i4>38</vt:i4>
      </vt:variant>
      <vt:variant>
        <vt:i4>0</vt:i4>
      </vt:variant>
      <vt:variant>
        <vt:i4>5</vt:i4>
      </vt:variant>
      <vt:variant>
        <vt:lpwstr/>
      </vt:variant>
      <vt:variant>
        <vt:lpwstr>_Toc19605504</vt:lpwstr>
      </vt:variant>
      <vt:variant>
        <vt:i4>1572914</vt:i4>
      </vt:variant>
      <vt:variant>
        <vt:i4>35</vt:i4>
      </vt:variant>
      <vt:variant>
        <vt:i4>0</vt:i4>
      </vt:variant>
      <vt:variant>
        <vt:i4>5</vt:i4>
      </vt:variant>
      <vt:variant>
        <vt:lpwstr/>
      </vt:variant>
      <vt:variant>
        <vt:lpwstr>_Toc19605503</vt:lpwstr>
      </vt:variant>
      <vt:variant>
        <vt:i4>1900603</vt:i4>
      </vt:variant>
      <vt:variant>
        <vt:i4>32</vt:i4>
      </vt:variant>
      <vt:variant>
        <vt:i4>0</vt:i4>
      </vt:variant>
      <vt:variant>
        <vt:i4>5</vt:i4>
      </vt:variant>
      <vt:variant>
        <vt:lpwstr/>
      </vt:variant>
      <vt:variant>
        <vt:lpwstr>_Toc19605497</vt:lpwstr>
      </vt:variant>
      <vt:variant>
        <vt:i4>1835067</vt:i4>
      </vt:variant>
      <vt:variant>
        <vt:i4>26</vt:i4>
      </vt:variant>
      <vt:variant>
        <vt:i4>0</vt:i4>
      </vt:variant>
      <vt:variant>
        <vt:i4>5</vt:i4>
      </vt:variant>
      <vt:variant>
        <vt:lpwstr/>
      </vt:variant>
      <vt:variant>
        <vt:lpwstr>_Toc19605496</vt:lpwstr>
      </vt:variant>
      <vt:variant>
        <vt:i4>2031675</vt:i4>
      </vt:variant>
      <vt:variant>
        <vt:i4>20</vt:i4>
      </vt:variant>
      <vt:variant>
        <vt:i4>0</vt:i4>
      </vt:variant>
      <vt:variant>
        <vt:i4>5</vt:i4>
      </vt:variant>
      <vt:variant>
        <vt:lpwstr/>
      </vt:variant>
      <vt:variant>
        <vt:lpwstr>_Toc19605495</vt:lpwstr>
      </vt:variant>
      <vt:variant>
        <vt:i4>1966139</vt:i4>
      </vt:variant>
      <vt:variant>
        <vt:i4>14</vt:i4>
      </vt:variant>
      <vt:variant>
        <vt:i4>0</vt:i4>
      </vt:variant>
      <vt:variant>
        <vt:i4>5</vt:i4>
      </vt:variant>
      <vt:variant>
        <vt:lpwstr/>
      </vt:variant>
      <vt:variant>
        <vt:lpwstr>_Toc19605494</vt:lpwstr>
      </vt:variant>
      <vt:variant>
        <vt:i4>1638459</vt:i4>
      </vt:variant>
      <vt:variant>
        <vt:i4>8</vt:i4>
      </vt:variant>
      <vt:variant>
        <vt:i4>0</vt:i4>
      </vt:variant>
      <vt:variant>
        <vt:i4>5</vt:i4>
      </vt:variant>
      <vt:variant>
        <vt:lpwstr/>
      </vt:variant>
      <vt:variant>
        <vt:lpwstr>_Toc19605493</vt:lpwstr>
      </vt:variant>
      <vt:variant>
        <vt:i4>1572923</vt:i4>
      </vt:variant>
      <vt:variant>
        <vt:i4>2</vt:i4>
      </vt:variant>
      <vt:variant>
        <vt:i4>0</vt:i4>
      </vt:variant>
      <vt:variant>
        <vt:i4>5</vt:i4>
      </vt:variant>
      <vt:variant>
        <vt:lpwstr/>
      </vt:variant>
      <vt:variant>
        <vt:lpwstr>_Toc19605492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cp:lastModifiedBy>Rodrigo G</cp:lastModifiedBy>
  <cp:revision>4</cp:revision>
  <cp:lastPrinted>2005-07-01T13:13:00Z</cp:lastPrinted>
  <dcterms:created xsi:type="dcterms:W3CDTF">2020-11-07T20:06:00Z</dcterms:created>
  <dcterms:modified xsi:type="dcterms:W3CDTF">2020-11-07T21:21:00Z</dcterms:modified>
</cp:coreProperties>
</file>